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90" w:type="dxa"/>
        <w:tblLayout w:type="fixed"/>
        <w:tblLook w:val="0600" w:firstRow="0" w:lastRow="0" w:firstColumn="0" w:lastColumn="0" w:noHBand="1" w:noVBand="1"/>
      </w:tblPr>
      <w:tblGrid>
        <w:gridCol w:w="5395"/>
        <w:gridCol w:w="5395"/>
      </w:tblGrid>
      <w:tr w:rsidR="00A81248" w:rsidRPr="00034B24" w14:paraId="64528E7C" w14:textId="77777777" w:rsidTr="00050047">
        <w:tc>
          <w:tcPr>
            <w:tcW w:w="5395" w:type="dxa"/>
          </w:tcPr>
          <w:p w14:paraId="38FD1F67" w14:textId="0754B2FD" w:rsidR="00A81248" w:rsidRPr="00034B24" w:rsidRDefault="00A81248" w:rsidP="00A81248">
            <w:pPr>
              <w:pStyle w:val="ncoraGrfica"/>
            </w:pPr>
          </w:p>
        </w:tc>
        <w:tc>
          <w:tcPr>
            <w:tcW w:w="5395" w:type="dxa"/>
          </w:tcPr>
          <w:p w14:paraId="61AA7B8C" w14:textId="26979D05" w:rsidR="00A81248" w:rsidRPr="00034B24" w:rsidRDefault="00A81248" w:rsidP="00A81248">
            <w:pPr>
              <w:pStyle w:val="ncoraGrfica"/>
            </w:pPr>
          </w:p>
        </w:tc>
      </w:tr>
      <w:tr w:rsidR="00A81248" w:rsidRPr="00034B24" w14:paraId="0E23C34C" w14:textId="77777777" w:rsidTr="00050047">
        <w:trPr>
          <w:trHeight w:val="2719"/>
        </w:trPr>
        <w:tc>
          <w:tcPr>
            <w:tcW w:w="5395" w:type="dxa"/>
          </w:tcPr>
          <w:p w14:paraId="4E312913" w14:textId="3C71419F" w:rsidR="00210D64" w:rsidRPr="00210D64" w:rsidRDefault="00210D64" w:rsidP="00210D64"/>
        </w:tc>
        <w:tc>
          <w:tcPr>
            <w:tcW w:w="5395" w:type="dxa"/>
          </w:tcPr>
          <w:p w14:paraId="4F01ABAC" w14:textId="5394D02F" w:rsidR="00A81248" w:rsidRPr="00034B24" w:rsidRDefault="00A81248"/>
        </w:tc>
      </w:tr>
      <w:tr w:rsidR="00A81248" w:rsidRPr="00034B24" w14:paraId="4E8E6AF8" w14:textId="77777777" w:rsidTr="00050047">
        <w:trPr>
          <w:trHeight w:val="8059"/>
        </w:trPr>
        <w:tc>
          <w:tcPr>
            <w:tcW w:w="5395" w:type="dxa"/>
          </w:tcPr>
          <w:p w14:paraId="0D07FDF9" w14:textId="79AD2853" w:rsidR="00A81248" w:rsidRPr="00034B24" w:rsidRDefault="004D16ED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17312" behindDoc="1" locked="0" layoutInCell="1" allowOverlap="1" wp14:anchorId="49EEDAD9" wp14:editId="7DDE019D">
                      <wp:simplePos x="0" y="0"/>
                      <wp:positionH relativeFrom="margin">
                        <wp:posOffset>235676</wp:posOffset>
                      </wp:positionH>
                      <wp:positionV relativeFrom="paragraph">
                        <wp:posOffset>-2054225</wp:posOffset>
                      </wp:positionV>
                      <wp:extent cx="4025900" cy="2425700"/>
                      <wp:effectExtent l="0" t="0" r="0" b="0"/>
                      <wp:wrapNone/>
                      <wp:docPr id="21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25900" cy="2425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EFBE56" w14:textId="2D3EACD1" w:rsidR="002B3EB5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  <w:t>SENET</w:t>
                                  </w:r>
                                </w:p>
                                <w:p w14:paraId="2505BBB1" w14:textId="291FC4EE" w:rsidR="00210D64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  <w:t>Board Game</w:t>
                                  </w:r>
                                </w:p>
                                <w:p w14:paraId="0BEA86A1" w14:textId="7888257C" w:rsidR="00210D64" w:rsidRPr="001C11EE" w:rsidRDefault="00050047" w:rsidP="00210D64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  <w:t>Relatório</w:t>
                                  </w:r>
                                </w:p>
                                <w:p w14:paraId="37732746" w14:textId="74777497" w:rsidR="00210D64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  <w:t xml:space="preserve">Laboratório de </w:t>
                                  </w:r>
                                </w:p>
                                <w:p w14:paraId="534DF5E3" w14:textId="6D344E37" w:rsidR="00210D64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  <w:t>Programação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EEDAD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" o:spid="_x0000_s1026" type="#_x0000_t202" style="position:absolute;margin-left:18.55pt;margin-top:-161.75pt;width:317pt;height:191pt;z-index:-25139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" filled="f" stroked="f">
                      <v:textbox>
                        <w:txbxContent>
                          <w:p w14:paraId="66EFBE56" w14:textId="2D3EACD1" w:rsidR="002B3EB5" w:rsidRPr="001C11EE" w:rsidRDefault="00210D64">
                            <w:pPr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  <w:t>SENET</w:t>
                            </w:r>
                          </w:p>
                          <w:p w14:paraId="2505BBB1" w14:textId="291FC4EE" w:rsidR="00210D64" w:rsidRPr="001C11EE" w:rsidRDefault="00210D64">
                            <w:pPr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  <w:t>Board Game</w:t>
                            </w:r>
                          </w:p>
                          <w:p w14:paraId="0BEA86A1" w14:textId="7888257C" w:rsidR="00210D64" w:rsidRPr="001C11EE" w:rsidRDefault="00050047" w:rsidP="00210D64">
                            <w:pPr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  <w:t>Relatório</w:t>
                            </w:r>
                          </w:p>
                          <w:p w14:paraId="37732746" w14:textId="74777497" w:rsidR="00210D64" w:rsidRPr="001C11EE" w:rsidRDefault="00210D64">
                            <w:pPr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  <w:t xml:space="preserve">Laboratório de </w:t>
                            </w:r>
                          </w:p>
                          <w:p w14:paraId="534DF5E3" w14:textId="6D344E37" w:rsidR="00210D64" w:rsidRPr="001C11EE" w:rsidRDefault="00210D64">
                            <w:pPr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  <w:t>Programação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395" w:type="dxa"/>
          </w:tcPr>
          <w:p w14:paraId="06A6F840" w14:textId="1D13800A" w:rsidR="00A81248" w:rsidRPr="00034B24" w:rsidRDefault="00A81248"/>
        </w:tc>
      </w:tr>
    </w:tbl>
    <w:p w14:paraId="46C7AD97" w14:textId="6694E8A0" w:rsidR="00050047" w:rsidRDefault="00050047"/>
    <w:p w14:paraId="4A73132C" w14:textId="34A3A1AA" w:rsidR="00050047" w:rsidRDefault="00050047"/>
    <w:p w14:paraId="6D2C4840" w14:textId="77777777" w:rsidR="00050047" w:rsidRDefault="00050047"/>
    <w:p w14:paraId="69E98214" w14:textId="0199FBE1" w:rsidR="00050047" w:rsidRDefault="00050047"/>
    <w:p w14:paraId="5B615F08" w14:textId="4843DB03" w:rsidR="00050047" w:rsidRDefault="00050047"/>
    <w:p w14:paraId="0A5FF004" w14:textId="5CE03E78" w:rsidR="00050047" w:rsidRDefault="00050047"/>
    <w:p w14:paraId="73C1D1C2" w14:textId="3BA46002" w:rsidR="00050047" w:rsidRDefault="00050047"/>
    <w:p w14:paraId="1E28CF7B" w14:textId="40DA64F0" w:rsidR="00050047" w:rsidRDefault="00050047"/>
    <w:p w14:paraId="54F84FCE" w14:textId="1CBD872B" w:rsidR="00050047" w:rsidRDefault="00050047"/>
    <w:p w14:paraId="74C0B990" w14:textId="4818C781" w:rsidR="00050047" w:rsidRDefault="00050047"/>
    <w:p w14:paraId="1446966D" w14:textId="5BD9EFCB" w:rsidR="00050047" w:rsidRDefault="00050047"/>
    <w:p w14:paraId="37CDC20C" w14:textId="3EA9816B" w:rsidR="00050047" w:rsidRDefault="00494A9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5D9D7CB" wp14:editId="5503F519">
                <wp:simplePos x="0" y="0"/>
                <wp:positionH relativeFrom="page">
                  <wp:posOffset>5163968</wp:posOffset>
                </wp:positionH>
                <wp:positionV relativeFrom="paragraph">
                  <wp:posOffset>10988</wp:posOffset>
                </wp:positionV>
                <wp:extent cx="3436620" cy="1973580"/>
                <wp:effectExtent l="0" t="0" r="11430" b="26670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6620" cy="1973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91DD6" w14:textId="5CC0F08E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33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3300"/>
                                <w:sz w:val="36"/>
                                <w:szCs w:val="36"/>
                              </w:rPr>
                              <w:t>Turma PL3:</w:t>
                            </w:r>
                          </w:p>
                          <w:p w14:paraId="3B1A4AFF" w14:textId="77777777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Al79895 Bruno Costa</w:t>
                            </w:r>
                          </w:p>
                          <w:p w14:paraId="7ABBF193" w14:textId="77777777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Al78644 Luís Lemos</w:t>
                            </w:r>
                          </w:p>
                          <w:p w14:paraId="4C35ACD1" w14:textId="30E1FD86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Al78</w:t>
                            </w:r>
                            <w:r w:rsidR="00210D64"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501</w:t>
                            </w: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210D64"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Tiago Costa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9D7CB" id="_x0000_s1027" type="#_x0000_t202" style="position:absolute;margin-left:406.6pt;margin-top:.85pt;width:270.6pt;height:155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" strokecolor="white [3212]">
                <v:textbox>
                  <w:txbxContent>
                    <w:p w14:paraId="06991DD6" w14:textId="5CC0F08E" w:rsidR="00050047" w:rsidRPr="001C11EE" w:rsidRDefault="00050047" w:rsidP="00050047">
                      <w:pPr>
                        <w:rPr>
                          <w:b/>
                          <w:bCs/>
                          <w:color w:val="FF3300"/>
                          <w:sz w:val="36"/>
                          <w:szCs w:val="36"/>
                        </w:rPr>
                      </w:pPr>
                      <w:r w:rsidRPr="001C11EE">
                        <w:rPr>
                          <w:b/>
                          <w:bCs/>
                          <w:color w:val="FF3300"/>
                          <w:sz w:val="36"/>
                          <w:szCs w:val="36"/>
                        </w:rPr>
                        <w:t>Turma PL3:</w:t>
                      </w:r>
                    </w:p>
                    <w:p w14:paraId="3B1A4AFF" w14:textId="77777777" w:rsidR="00050047" w:rsidRPr="001C11EE" w:rsidRDefault="00050047" w:rsidP="00050047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Al79895 Bruno Costa</w:t>
                      </w:r>
                    </w:p>
                    <w:p w14:paraId="7ABBF193" w14:textId="77777777" w:rsidR="00050047" w:rsidRPr="001C11EE" w:rsidRDefault="00050047" w:rsidP="00050047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Al78644 Luís Lemos</w:t>
                      </w:r>
                    </w:p>
                    <w:p w14:paraId="4C35ACD1" w14:textId="30E1FD86" w:rsidR="00050047" w:rsidRPr="001C11EE" w:rsidRDefault="00050047" w:rsidP="00050047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Al78</w:t>
                      </w:r>
                      <w:r w:rsidR="00210D64"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501</w:t>
                      </w: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 xml:space="preserve"> </w:t>
                      </w:r>
                      <w:r w:rsidR="00210D64"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Tiago Costa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389589" w14:textId="76264324" w:rsidR="000C4ED1" w:rsidRPr="00034B24" w:rsidRDefault="00287184">
      <w:r w:rsidRPr="00034B24">
        <w:rPr>
          <w:noProof/>
          <w:lang w:bidi="pt-PT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2D5A68B" wp14:editId="65D67E66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772400" cy="10858500"/>
                <wp:effectExtent l="0" t="0" r="0" b="0"/>
                <wp:wrapNone/>
                <wp:docPr id="2" name="Grupo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5C8564-9AA1-3741-A518-06A1556F88BC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858500"/>
                          <a:chOff x="0" y="0"/>
                          <a:chExt cx="7771132" cy="10053322"/>
                        </a:xfrm>
                      </wpg:grpSpPr>
                      <wps:wsp>
                        <wps:cNvPr id="3" name="Forma"/>
                        <wps:cNvSpPr/>
                        <wps:spPr>
                          <a:xfrm>
                            <a:off x="0" y="2552701"/>
                            <a:ext cx="5845812" cy="75006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0687"/>
                                </a:moveTo>
                                <a:lnTo>
                                  <a:pt x="0" y="21600"/>
                                </a:lnTo>
                                <a:lnTo>
                                  <a:pt x="1769" y="21600"/>
                                </a:lnTo>
                                <a:lnTo>
                                  <a:pt x="21600" y="6148"/>
                                </a:lnTo>
                                <a:lnTo>
                                  <a:pt x="13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4" name="Triangle"/>
                        <wps:cNvSpPr/>
                        <wps:spPr>
                          <a:xfrm>
                            <a:off x="0" y="2044700"/>
                            <a:ext cx="3907791" cy="7816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600"/>
                                </a:moveTo>
                                <a:lnTo>
                                  <a:pt x="21600" y="10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5" name="Forma"/>
                        <wps:cNvSpPr/>
                        <wps:spPr>
                          <a:xfrm>
                            <a:off x="0" y="0"/>
                            <a:ext cx="7771132" cy="90398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678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3032"/>
                                </a:lnTo>
                                <a:lnTo>
                                  <a:pt x="21600" y="0"/>
                                </a:lnTo>
                                <a:lnTo>
                                  <a:pt x="17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300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4C844" id="Grupo 1" o:spid="_x0000_s1026" alt="&quot;&quot;" style="position:absolute;margin-left:560.8pt;margin-top:0;width:612pt;height:855pt;z-index:-251657216;mso-position-horizontal:right;mso-position-horizontal-relative:page;mso-position-vertical:bottom;mso-position-vertical-relative:page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">
                <v:shape id="Forma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" path="m,10687l,21600r1769,l21600,6148,13712,,,10687xe" fillcolor="#bfbfbf [2412]" stroked="f" strokeweight="1pt">
                  <v:stroke miterlimit="4" joinstyle="miter"/>
                  <v:path arrowok="t" o:extrusionok="f" o:connecttype="custom" o:connectlocs="2922906,3750311;2922906,3750311;2922906,3750311;2922906,3750311" o:connectangles="0,90,180,270"/>
                </v:shape>
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" path="m,21600l21600,10802,,,,21600xe" fillcolor="#ffc000" stroked="f" strokeweight="1pt">
                  <v:stroke miterlimit="4" joinstyle="miter"/>
                  <v:path arrowok="t" o:extrusionok="f" o:connecttype="custom" o:connectlocs="1953896,3908426;1953896,3908426;1953896,3908426;1953896,3908426" o:connectangles="0,90,180,270"/>
                </v:shape>
                <v:shape id="Forma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" path="m,14678r,6922l21600,3032,21600,,17075,,,14678xe" fillcolor="#f30" stroked="f" strokeweight="1pt">
                  <v:stroke miterlimit="4" joinstyle="miter"/>
                  <v:path arrowok="t" o:extrusionok="f" o:connecttype="custom" o:connectlocs="3885566,4519931;3885566,4519931;3885566,4519931;3885566,4519931" o:connectangles="0,90,180,270"/>
                </v:shape>
                <w10:wrap anchorx="page" anchory="page"/>
              </v:group>
            </w:pict>
          </mc:Fallback>
        </mc:AlternateContent>
      </w:r>
    </w:p>
    <w:p w14:paraId="361A5202" w14:textId="0C881ED8" w:rsidR="00A81F1B" w:rsidRDefault="00A81F1B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65A1CE" wp14:editId="34FA42F1">
                <wp:simplePos x="0" y="0"/>
                <wp:positionH relativeFrom="page">
                  <wp:posOffset>4180399</wp:posOffset>
                </wp:positionH>
                <wp:positionV relativeFrom="paragraph">
                  <wp:posOffset>-457531</wp:posOffset>
                </wp:positionV>
                <wp:extent cx="3390900" cy="1363980"/>
                <wp:effectExtent l="38100" t="38100" r="114300" b="12192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6398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5DA7F4A" w14:textId="4E272093" w:rsidR="00A81F1B" w:rsidRPr="008D44AA" w:rsidRDefault="00A81F1B" w:rsidP="00A81F1B">
                            <w:pPr>
                              <w:rPr>
                                <w:color w:val="FFC000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5A1CE" id="Retângulo 16" o:spid="_x0000_s1028" style="position:absolute;margin-left:329.15pt;margin-top:-36.05pt;width:267pt;height:107.4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05DA7F4A" w14:textId="4E272093" w:rsidR="00A81F1B" w:rsidRPr="008D44AA" w:rsidRDefault="00A81F1B" w:rsidP="00A81F1B">
                      <w:pPr>
                        <w:rPr>
                          <w:color w:val="FFC000"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7EA518E" w14:textId="4D787238" w:rsidR="00A81F1B" w:rsidRDefault="00A81F1B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C00599" wp14:editId="129109E6">
                <wp:simplePos x="0" y="0"/>
                <wp:positionH relativeFrom="column">
                  <wp:posOffset>3879104</wp:posOffset>
                </wp:positionH>
                <wp:positionV relativeFrom="paragraph">
                  <wp:posOffset>172830</wp:posOffset>
                </wp:positionV>
                <wp:extent cx="2506980" cy="647700"/>
                <wp:effectExtent l="0" t="0" r="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647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BADBDDA" w14:textId="61C5B3E7" w:rsidR="00A81F1B" w:rsidRPr="00A81F1B" w:rsidRDefault="00A81F1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A81F1B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00599" id="Caixa de texto 21" o:spid="_x0000_s1029" type="#_x0000_t202" style="position:absolute;margin-left:305.45pt;margin-top:13.6pt;width:197.4pt;height:5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6BADBDDA" w14:textId="61C5B3E7" w:rsidR="00A81F1B" w:rsidRPr="00A81F1B" w:rsidRDefault="00A81F1B">
                      <w:pP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A81F1B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Índice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A52E0E" wp14:editId="41E64D96">
                <wp:simplePos x="0" y="0"/>
                <wp:positionH relativeFrom="margin">
                  <wp:align>center</wp:align>
                </wp:positionH>
                <wp:positionV relativeFrom="paragraph">
                  <wp:posOffset>107315</wp:posOffset>
                </wp:positionV>
                <wp:extent cx="6370320" cy="8968740"/>
                <wp:effectExtent l="0" t="0" r="11430" b="2286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89687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1181A" id="Retângulo 17" o:spid="_x0000_s1026" style="position:absolute;margin-left:0;margin-top:8.45pt;width:501.6pt;height:706.2pt;z-index:251673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1EAAD541" w14:textId="5C18FE92" w:rsidR="00A81F1B" w:rsidRDefault="00A81F1B" w:rsidP="00A24793"/>
    <w:p w14:paraId="6A619459" w14:textId="02E80ACC" w:rsidR="00A81F1B" w:rsidRDefault="00A81F1B" w:rsidP="00A24793"/>
    <w:p w14:paraId="540B087B" w14:textId="69B00DA9" w:rsidR="00A81F1B" w:rsidRDefault="00A81F1B" w:rsidP="00A24793"/>
    <w:p w14:paraId="37B8E892" w14:textId="36CEDA1B" w:rsidR="00A81F1B" w:rsidRDefault="00A81F1B" w:rsidP="00A24793"/>
    <w:p w14:paraId="79A4C5FE" w14:textId="31BB879E" w:rsidR="00A81F1B" w:rsidRDefault="00A81F1B" w:rsidP="00A24793"/>
    <w:p w14:paraId="34A4CE04" w14:textId="10018D7D" w:rsidR="00A81F1B" w:rsidRDefault="00EE46EB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69DAC3C" wp14:editId="41173ACB">
                <wp:simplePos x="0" y="0"/>
                <wp:positionH relativeFrom="margin">
                  <wp:align>center</wp:align>
                </wp:positionH>
                <wp:positionV relativeFrom="paragraph">
                  <wp:posOffset>151765</wp:posOffset>
                </wp:positionV>
                <wp:extent cx="5776686" cy="2351314"/>
                <wp:effectExtent l="0" t="0" r="0" b="0"/>
                <wp:wrapNone/>
                <wp:docPr id="2071475910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6686" cy="235131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4"/>
                                <w:szCs w:val="24"/>
                                <w:lang w:eastAsia="en-US"/>
                              </w:rPr>
                              <w:id w:val="-1472431790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b/>
                                <w:bCs/>
                              </w:rPr>
                            </w:sdtEndPr>
                            <w:sdtContent>
                              <w:p w14:paraId="0CA3558F" w14:textId="05CCF4BD" w:rsidR="00F40A35" w:rsidRDefault="00F40A35">
                                <w:pPr>
                                  <w:pStyle w:val="Cabealhodondice"/>
                                </w:pPr>
                                <w:r>
                                  <w:t>Conteúdo</w:t>
                                </w:r>
                              </w:p>
                              <w:p w14:paraId="071FEF36" w14:textId="042DA186" w:rsidR="00F40A35" w:rsidRDefault="00F40A35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TOC \o "1-3" \h \z \u </w:instrText>
                                </w:r>
                                <w:r>
                                  <w:fldChar w:fldCharType="separate"/>
                                </w:r>
                                <w:hyperlink r:id="rId11" w:anchor="_Toc135077598" w:history="1">
                                  <w:r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Introdução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_Toc135077598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3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F289DDE" w14:textId="0DEFFAA8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2" w:anchor="_Toc135077599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Objetivos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_Toc135077599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43D30C8" w14:textId="3B8A269B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3" w:anchor="_Toc135077600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Materiais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_Toc135077600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3A85281F" w14:textId="6686C1B0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4" w:anchor="_Toc135077601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Procedimentos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_Toc135077601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1610155" w14:textId="468C9D91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5" w:anchor="_Toc135077602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Resultados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_Toc135077602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17CEC14" w14:textId="71E70C61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6" w:anchor="_Toc135077603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Resultados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_Toc135077603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7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07978B5" w14:textId="7DEA5220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7" w:anchor="_Toc135077604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Resultados: Experiência 1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_Toc135077604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F188F7E" w14:textId="1E6F1602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8" w:anchor="_Toc135077605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Resultados: Experiência 2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_Toc135077605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4C45C983" w14:textId="32AADB61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9" w:anchor="_Toc135077606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Resultados: Experiência 3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_Toc135077606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9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C508048" w14:textId="5250C00E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20" w:anchor="_Toc135077607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Simulações: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_Toc135077607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10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7560DE5" w14:textId="25A5ABCC" w:rsidR="00F40A35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21" w:anchor="_Toc135077608" w:history="1">
                                  <w:r w:rsidR="00F40A35" w:rsidRPr="007F6DA6">
                                    <w:rPr>
                                      <w:rStyle w:val="Hiperligao"/>
                                      <w:noProof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Conclusões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_Toc135077608 \h </w:instrTex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63332E">
                                    <w:rPr>
                                      <w:noProof/>
                                      <w:webHidden/>
                                    </w:rPr>
                                    <w:t>11</w:t>
                                  </w:r>
                                  <w:r w:rsidR="00F40A35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7116112F" w14:textId="446C3228" w:rsidR="00F40A35" w:rsidRDefault="00F40A35"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3B9A2EE9" w14:textId="77777777" w:rsidR="00EE46EB" w:rsidRDefault="00EE46EB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DAC3C" id="_x0000_s1030" type="#_x0000_t202" style="position:absolute;margin-left:0;margin-top:11.95pt;width:454.85pt;height:185.15pt;z-index:251916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color w:val="auto"/>
                          <w:sz w:val="24"/>
                          <w:szCs w:val="24"/>
                          <w:lang w:eastAsia="en-US"/>
                        </w:rPr>
                        <w:id w:val="-1472431790"/>
                        <w:docPartObj>
                          <w:docPartGallery w:val="Table of Contents"/>
                          <w:docPartUnique/>
                        </w:docPartObj>
                      </w:sdtPr>
                      <w:sdtEndPr>
                        <w:rPr>
                          <w:b/>
                          <w:bCs/>
                        </w:rPr>
                      </w:sdtEndPr>
                      <w:sdtContent>
                        <w:p w14:paraId="0CA3558F" w14:textId="05CCF4BD" w:rsidR="00F40A35" w:rsidRDefault="00F40A35">
                          <w:pPr>
                            <w:pStyle w:val="Cabealhodondice"/>
                          </w:pPr>
                          <w:r>
                            <w:t>Conteúdo</w:t>
                          </w:r>
                        </w:p>
                        <w:p w14:paraId="071FEF36" w14:textId="042DA186" w:rsidR="00F40A35" w:rsidRDefault="00F40A35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TOC \o "1-3" \h \z \u </w:instrText>
                          </w:r>
                          <w:r>
                            <w:fldChar w:fldCharType="separate"/>
                          </w:r>
                          <w:hyperlink r:id="rId22" w:anchor="_Toc135077598" w:history="1">
                            <w:r w:rsidRPr="007F6DA6">
                              <w:rPr>
                                <w:rStyle w:val="Hiperligao"/>
                                <w:noProof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Introdução</w:t>
                            </w:r>
                            <w:r>
                              <w:rPr>
                                <w:noProof/>
                                <w:webHidden/>
                              </w:rPr>
                              <w:tab/>
                            </w:r>
                            <w:r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webHidden/>
                              </w:rPr>
                              <w:instrText xml:space="preserve"> PAGEREF _Toc135077598 \h </w:instrText>
                            </w:r>
                            <w:r>
                              <w:rPr>
                                <w:noProof/>
                                <w:webHidden/>
                              </w:rPr>
                            </w:r>
                            <w:r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3</w:t>
                            </w:r>
                            <w:r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6F289DDE" w14:textId="0DEFFAA8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3" w:anchor="_Toc135077599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Objetivos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_Toc135077599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4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043D30C8" w14:textId="3B8A269B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4" w:anchor="_Toc135077600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Materiais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_Toc135077600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5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3A85281F" w14:textId="6686C1B0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5" w:anchor="_Toc135077601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Procedimentos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_Toc135077601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5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21610155" w14:textId="468C9D91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6" w:anchor="_Toc135077602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Resultados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_Toc135077602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6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217CEC14" w14:textId="71E70C61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7" w:anchor="_Toc135077603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Resultados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_Toc135077603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7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507978B5" w14:textId="7DEA5220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8" w:anchor="_Toc135077604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Resultados: Experiência 1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_Toc135077604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8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5F188F7E" w14:textId="1E6F1602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9" w:anchor="_Toc135077605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Resultados: Experiência 2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_Toc135077605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8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4C45C983" w14:textId="32AADB61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30" w:anchor="_Toc135077606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Resultados: Experiência 3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_Toc135077606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9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2C508048" w14:textId="5250C00E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31" w:anchor="_Toc135077607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Simulações: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_Toc135077607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10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27560DE5" w14:textId="25A5ABCC" w:rsidR="00F40A35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32" w:anchor="_Toc135077608" w:history="1">
                            <w:r w:rsidR="00F40A35" w:rsidRPr="007F6DA6">
                              <w:rPr>
                                <w:rStyle w:val="Hiperligao"/>
                                <w:noProof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Conclusões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instrText xml:space="preserve"> PAGEREF _Toc135077608 \h </w:instrTex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63332E">
                              <w:rPr>
                                <w:noProof/>
                                <w:webHidden/>
                              </w:rPr>
                              <w:t>11</w:t>
                            </w:r>
                            <w:r w:rsidR="00F40A35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7116112F" w14:textId="446C3228" w:rsidR="00F40A35" w:rsidRDefault="00F40A35"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sdtContent>
                    </w:sdt>
                    <w:p w14:paraId="3B9A2EE9" w14:textId="77777777" w:rsidR="00EE46EB" w:rsidRDefault="00EE46EB"/>
                  </w:txbxContent>
                </v:textbox>
                <w10:wrap anchorx="margin"/>
              </v:shape>
            </w:pict>
          </mc:Fallback>
        </mc:AlternateContent>
      </w:r>
    </w:p>
    <w:p w14:paraId="1F860B12" w14:textId="1A81CD1D" w:rsidR="00A81F1B" w:rsidRDefault="00A81F1B" w:rsidP="00A24793"/>
    <w:p w14:paraId="25662DC6" w14:textId="23889FDA" w:rsidR="00A81F1B" w:rsidRDefault="00A81F1B" w:rsidP="00A24793"/>
    <w:p w14:paraId="236EFB0F" w14:textId="515A86DF" w:rsidR="00A81F1B" w:rsidRDefault="00A81F1B" w:rsidP="00A24793"/>
    <w:p w14:paraId="2FEABC87" w14:textId="4197DA68" w:rsidR="00A81F1B" w:rsidRDefault="00A81F1B" w:rsidP="00A24793"/>
    <w:p w14:paraId="0C7BAFDA" w14:textId="23A93F05" w:rsidR="00A81F1B" w:rsidRDefault="00A81F1B" w:rsidP="00A24793"/>
    <w:p w14:paraId="62C2FDBA" w14:textId="77777777" w:rsidR="00A81F1B" w:rsidRDefault="00A81F1B" w:rsidP="00A24793"/>
    <w:p w14:paraId="4989DB12" w14:textId="77777777" w:rsidR="00A81F1B" w:rsidRDefault="00A81F1B" w:rsidP="00A24793"/>
    <w:p w14:paraId="2838A11E" w14:textId="77777777" w:rsidR="00A81F1B" w:rsidRDefault="00A81F1B" w:rsidP="00A24793"/>
    <w:p w14:paraId="0407DA49" w14:textId="4C89842D" w:rsidR="00A81F1B" w:rsidRDefault="002B3EB5" w:rsidP="00A24793">
      <w:r>
        <w:tab/>
      </w:r>
    </w:p>
    <w:p w14:paraId="13564F72" w14:textId="77777777" w:rsidR="00A81F1B" w:rsidRDefault="00A81F1B" w:rsidP="00A24793"/>
    <w:p w14:paraId="3BAD4A22" w14:textId="77777777" w:rsidR="00A81F1B" w:rsidRDefault="00A81F1B" w:rsidP="00A24793"/>
    <w:p w14:paraId="1CC89B5F" w14:textId="77777777" w:rsidR="00A81F1B" w:rsidRDefault="00A81F1B" w:rsidP="00A24793"/>
    <w:p w14:paraId="4C1B9BF2" w14:textId="77777777" w:rsidR="00A81F1B" w:rsidRDefault="00A81F1B" w:rsidP="00A24793"/>
    <w:p w14:paraId="118CF5B5" w14:textId="5113F8D0" w:rsidR="00A81F1B" w:rsidRDefault="00A81F1B" w:rsidP="00A24793"/>
    <w:p w14:paraId="05868BF2" w14:textId="77777777" w:rsidR="00A81F1B" w:rsidRDefault="00A81F1B" w:rsidP="00A24793"/>
    <w:p w14:paraId="20F14A94" w14:textId="77777777" w:rsidR="00A81F1B" w:rsidRDefault="00A81F1B" w:rsidP="00A24793"/>
    <w:p w14:paraId="5FE01DC8" w14:textId="34A1C2F2" w:rsidR="00A81F1B" w:rsidRDefault="00A81F1B" w:rsidP="00A24793"/>
    <w:p w14:paraId="37CEDF8E" w14:textId="77777777" w:rsidR="00A81F1B" w:rsidRDefault="00A81F1B" w:rsidP="00A24793"/>
    <w:p w14:paraId="72DE2DC3" w14:textId="77777777" w:rsidR="00A81F1B" w:rsidRDefault="00A81F1B" w:rsidP="00A24793"/>
    <w:p w14:paraId="04C84CE3" w14:textId="2D84F563" w:rsidR="00A81F1B" w:rsidRDefault="00A81F1B" w:rsidP="00A24793"/>
    <w:p w14:paraId="40682E13" w14:textId="77777777" w:rsidR="00A81F1B" w:rsidRDefault="00A81F1B" w:rsidP="00A24793"/>
    <w:p w14:paraId="134FE416" w14:textId="1A5E12D0" w:rsidR="00A81F1B" w:rsidRDefault="00A81F1B" w:rsidP="00A24793"/>
    <w:p w14:paraId="0FFBFE19" w14:textId="2952C2BE" w:rsidR="00A81F1B" w:rsidRDefault="00A81F1B" w:rsidP="00A24793"/>
    <w:p w14:paraId="7B4E0D46" w14:textId="77777777" w:rsidR="00A81F1B" w:rsidRDefault="00A81F1B" w:rsidP="00A24793"/>
    <w:p w14:paraId="0EA19EB1" w14:textId="4A195A2B" w:rsidR="00A81F1B" w:rsidRDefault="00A81F1B" w:rsidP="00A24793"/>
    <w:p w14:paraId="7E2307AA" w14:textId="20C3744B" w:rsidR="00A81F1B" w:rsidRDefault="00A81F1B" w:rsidP="00A24793"/>
    <w:p w14:paraId="4CC1A3A1" w14:textId="77777777" w:rsidR="00A81F1B" w:rsidRDefault="00A81F1B" w:rsidP="00A24793"/>
    <w:p w14:paraId="4E76AD7C" w14:textId="77777777" w:rsidR="00A81F1B" w:rsidRDefault="00A81F1B" w:rsidP="00A24793"/>
    <w:p w14:paraId="6BE3007D" w14:textId="28F0FA46" w:rsidR="00A81F1B" w:rsidRDefault="00A81F1B" w:rsidP="00A24793"/>
    <w:p w14:paraId="74808C32" w14:textId="77777777" w:rsidR="00A81F1B" w:rsidRDefault="00A81F1B" w:rsidP="00A24793"/>
    <w:p w14:paraId="4DE4386A" w14:textId="77777777" w:rsidR="00A81F1B" w:rsidRDefault="00A81F1B" w:rsidP="00A24793"/>
    <w:p w14:paraId="28FA007B" w14:textId="77777777" w:rsidR="00A81F1B" w:rsidRDefault="00A81F1B" w:rsidP="00A24793"/>
    <w:p w14:paraId="531FCBE9" w14:textId="4944112E" w:rsidR="00A81F1B" w:rsidRDefault="00A81F1B" w:rsidP="00A24793"/>
    <w:p w14:paraId="451935B3" w14:textId="77777777" w:rsidR="00A81F1B" w:rsidRDefault="00A81F1B" w:rsidP="00A24793"/>
    <w:p w14:paraId="45EE1998" w14:textId="1835E9BB" w:rsidR="00A81F1B" w:rsidRDefault="00A81F1B" w:rsidP="00A24793"/>
    <w:p w14:paraId="17FCB2BF" w14:textId="77777777" w:rsidR="00A81F1B" w:rsidRDefault="00A81F1B" w:rsidP="00A24793"/>
    <w:p w14:paraId="4E28BC37" w14:textId="305892A3" w:rsidR="00A81F1B" w:rsidRDefault="00A81F1B" w:rsidP="00A24793"/>
    <w:p w14:paraId="49323383" w14:textId="61016914" w:rsidR="00A81F1B" w:rsidRDefault="00A81F1B" w:rsidP="00A24793"/>
    <w:p w14:paraId="0E29012E" w14:textId="5EF92270" w:rsidR="00D73599" w:rsidRDefault="00D73599" w:rsidP="00A24793"/>
    <w:p w14:paraId="16AB1DF3" w14:textId="3DA89F09" w:rsidR="00D73599" w:rsidRDefault="00D73599" w:rsidP="00A24793"/>
    <w:p w14:paraId="08E9F91C" w14:textId="77777777" w:rsidR="00D73599" w:rsidRDefault="00D73599" w:rsidP="00A24793"/>
    <w:p w14:paraId="5C2ED3CA" w14:textId="5BA25EC5" w:rsidR="00A81F1B" w:rsidRDefault="00A81F1B" w:rsidP="00A24793"/>
    <w:p w14:paraId="4062C4B0" w14:textId="3E806716" w:rsidR="00A81F1B" w:rsidRDefault="00A81F1B" w:rsidP="00A24793"/>
    <w:p w14:paraId="00A16BA4" w14:textId="00154A8E" w:rsidR="00A81F1B" w:rsidRDefault="00A81F1B" w:rsidP="00A24793"/>
    <w:p w14:paraId="7A5BC9F8" w14:textId="09BE8610" w:rsidR="00A81F1B" w:rsidRDefault="00A81F1B" w:rsidP="00A24793"/>
    <w:p w14:paraId="02033F80" w14:textId="0DCE909D" w:rsidR="00A81F1B" w:rsidRDefault="00A81F1B" w:rsidP="00A24793"/>
    <w:p w14:paraId="2DAF4BD0" w14:textId="5B377827" w:rsidR="00A81F1B" w:rsidRDefault="00A81F1B" w:rsidP="00A24793"/>
    <w:p w14:paraId="6543E06F" w14:textId="460F082A" w:rsidR="00FB65B8" w:rsidRDefault="00A81F1B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18A4DF" wp14:editId="03A6D058">
                <wp:simplePos x="0" y="0"/>
                <wp:positionH relativeFrom="column">
                  <wp:posOffset>-54610</wp:posOffset>
                </wp:positionH>
                <wp:positionV relativeFrom="paragraph">
                  <wp:posOffset>22860</wp:posOffset>
                </wp:positionV>
                <wp:extent cx="2560320" cy="876300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876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53EC0C3" w14:textId="641358D9" w:rsidR="00A81F1B" w:rsidRPr="00CF3791" w:rsidRDefault="008118BC" w:rsidP="001C11EE">
                            <w:pPr>
                              <w:pStyle w:val="Ttulo1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hAnsiTheme="minorHAnsi"/>
                                <w:color w:val="FFFFFF" w:themeColor="background1"/>
                                <w:sz w:val="52"/>
                                <w:szCs w:val="2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2"/>
                                <w:szCs w:val="2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Objetivos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8A4DF" id="Caixa de texto 15" o:spid="_x0000_s1031" type="#_x0000_t202" style="position:absolute;margin-left:-4.3pt;margin-top:1.8pt;width:201.6pt;height:69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53EC0C3" w14:textId="641358D9" w:rsidR="00A81F1B" w:rsidRPr="00CF3791" w:rsidRDefault="008118BC" w:rsidP="001C11EE">
                      <w:pPr>
                        <w:pStyle w:val="Ttulo1"/>
                        <w:numPr>
                          <w:ilvl w:val="0"/>
                          <w:numId w:val="5"/>
                        </w:numPr>
                        <w:rPr>
                          <w:rFonts w:asciiTheme="minorHAnsi" w:hAnsiTheme="minorHAnsi"/>
                          <w:color w:val="FFFFFF" w:themeColor="background1"/>
                          <w:sz w:val="52"/>
                          <w:szCs w:val="2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2"/>
                          <w:szCs w:val="2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Objetivos</w:t>
                      </w:r>
                    </w:p>
                  </w:txbxContent>
                </v:textbox>
              </v:shape>
            </w:pict>
          </mc:Fallback>
        </mc:AlternateContent>
      </w:r>
      <w:r w:rsidR="0005004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96ED40" wp14:editId="72F9893E">
                <wp:simplePos x="0" y="0"/>
                <wp:positionH relativeFrom="column">
                  <wp:posOffset>-930910</wp:posOffset>
                </wp:positionH>
                <wp:positionV relativeFrom="paragraph">
                  <wp:posOffset>-640080</wp:posOffset>
                </wp:positionV>
                <wp:extent cx="3390900" cy="1363980"/>
                <wp:effectExtent l="38100" t="38100" r="114300" b="12192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6398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EE7058C" w14:textId="67C38549" w:rsidR="00A81F1B" w:rsidRPr="00A81F1B" w:rsidRDefault="00A81F1B" w:rsidP="00A81F1B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6ED40" id="Retângulo 13" o:spid="_x0000_s1032" style="position:absolute;margin-left:-73.3pt;margin-top:-50.4pt;width:267pt;height:107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3EE7058C" w14:textId="67C38549" w:rsidR="00A81F1B" w:rsidRPr="00A81F1B" w:rsidRDefault="00A81F1B" w:rsidP="00A81F1B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30184D" w14:textId="49B91663" w:rsidR="00050047" w:rsidRDefault="001C11E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ECD03B" wp14:editId="1B70BED4">
                <wp:simplePos x="0" y="0"/>
                <wp:positionH relativeFrom="column">
                  <wp:posOffset>196850</wp:posOffset>
                </wp:positionH>
                <wp:positionV relativeFrom="paragraph">
                  <wp:posOffset>19050</wp:posOffset>
                </wp:positionV>
                <wp:extent cx="6370320" cy="8968740"/>
                <wp:effectExtent l="0" t="0" r="11430" b="2286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89687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39DAB" id="Retângulo 9" o:spid="_x0000_s1026" style="position:absolute;margin-left:15.5pt;margin-top:1.5pt;width:501.6pt;height:706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" fillcolor="#d6d5d5 [3214]" strokecolor="#d6d5d5 [3214]" strokeweight="2pt">
                <v:stroke miterlimit="4"/>
                <v:textbox inset="3pt,3pt,3pt,3pt"/>
              </v:rect>
            </w:pict>
          </mc:Fallback>
        </mc:AlternateContent>
      </w:r>
    </w:p>
    <w:p w14:paraId="4EE24989" w14:textId="1036BAFF" w:rsidR="00050047" w:rsidRDefault="00050047" w:rsidP="00A24793"/>
    <w:p w14:paraId="60B0C68D" w14:textId="127F59EC" w:rsidR="00050047" w:rsidRDefault="00050047" w:rsidP="00A24793"/>
    <w:p w14:paraId="297792EA" w14:textId="39A5A0A7" w:rsidR="00050047" w:rsidRDefault="00050047" w:rsidP="00A24793"/>
    <w:p w14:paraId="5C3677EA" w14:textId="4BAAF212" w:rsidR="00050047" w:rsidRDefault="00050047" w:rsidP="00A24793"/>
    <w:p w14:paraId="02C98FA4" w14:textId="0E672F1E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B4FB0BB" wp14:editId="4CF4DD78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5349240" cy="1560195"/>
                <wp:effectExtent l="0" t="0" r="0" b="0"/>
                <wp:wrapNone/>
                <wp:docPr id="9727930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9240" cy="1560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AE58079" w14:textId="13C21A42" w:rsidR="008118BC" w:rsidRPr="008118BC" w:rsidRDefault="008118BC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ab/>
                            </w:r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propósito deste projeto é desenvolver uma versão do jogo </w:t>
                            </w:r>
                            <w:proofErr w:type="spellStart"/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que permita ao usuário jogar contra outro jogador ou um </w:t>
                            </w:r>
                            <w:r w:rsid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BOT</w:t>
                            </w:r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 Para isso, será necessário programar o jogo em Python, de forma funcional e efetiva para a disciplina de Laboratório de Programação.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FB0BB" id="Caixa de texto 1" o:spid="_x0000_s1033" type="#_x0000_t202" style="position:absolute;margin-left:0;margin-top:11.2pt;width:421.2pt;height:122.85pt;z-index:251998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4AE58079" w14:textId="13C21A42" w:rsidR="008118BC" w:rsidRPr="008118BC" w:rsidRDefault="008118BC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ab/>
                      </w:r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propósito deste projeto é desenvolver uma versão do jogo </w:t>
                      </w:r>
                      <w:proofErr w:type="spellStart"/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que permita ao usuário jogar contra outro jogador ou um </w:t>
                      </w:r>
                      <w:r w:rsid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BOT</w:t>
                      </w:r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 Para isso, será necessário programar o jogo em Python, de forma funcional e efetiva para a disciplina de Laboratório de Programação.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90D870" w14:textId="0961F7AC" w:rsidR="00050047" w:rsidRDefault="00050047" w:rsidP="00A24793"/>
    <w:p w14:paraId="36B25ECE" w14:textId="6E5705DB" w:rsidR="00050047" w:rsidRDefault="004D16ED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514EA4" wp14:editId="1B8897F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5379720" cy="484632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720" cy="48463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FA36894" w14:textId="3B2FF07A" w:rsidR="00257E2A" w:rsidRPr="0034235D" w:rsidRDefault="00257E2A" w:rsidP="004D16E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14EA4" id="Caixa de texto 24" o:spid="_x0000_s1034" type="#_x0000_t202" style="position:absolute;margin-left:0;margin-top:1.5pt;width:423.6pt;height:381.6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5FA36894" w14:textId="3B2FF07A" w:rsidR="00257E2A" w:rsidRPr="0034235D" w:rsidRDefault="00257E2A" w:rsidP="004D16E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D77F7C" w14:textId="1D7ED663" w:rsidR="00050047" w:rsidRDefault="00050047" w:rsidP="00A24793"/>
    <w:p w14:paraId="64C978CA" w14:textId="202BC65C" w:rsidR="00050047" w:rsidRDefault="00050047" w:rsidP="00A24793"/>
    <w:p w14:paraId="4A657D41" w14:textId="18939149" w:rsidR="00050047" w:rsidRDefault="00050047" w:rsidP="00A24793"/>
    <w:p w14:paraId="685EA0AC" w14:textId="1E6E0117" w:rsidR="00050047" w:rsidRDefault="00050047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DA3201" wp14:editId="345860DD">
                <wp:simplePos x="0" y="0"/>
                <wp:positionH relativeFrom="column">
                  <wp:posOffset>2680970</wp:posOffset>
                </wp:positionH>
                <wp:positionV relativeFrom="paragraph">
                  <wp:posOffset>156845</wp:posOffset>
                </wp:positionV>
                <wp:extent cx="914400" cy="914400"/>
                <wp:effectExtent l="0" t="0" r="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C6D4E87" w14:textId="77777777" w:rsidR="00050047" w:rsidRDefault="00050047"/>
                        </w:txbxContent>
                      </wps:txbx>
                      <wps:bodyPr rot="0" spcFirstLastPara="1" vertOverflow="overflow" horzOverflow="overflow" vert="horz" wrap="non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A3201" id="Caixa de texto 10" o:spid="_x0000_s1035" type="#_x0000_t202" style="position:absolute;margin-left:211.1pt;margin-top:12.35pt;width:1in;height:1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" filled="f" stroked="f" strokeweight="1pt">
                <v:stroke miterlimit="4"/>
                <v:textbox style="mso-fit-shape-to-text:t" inset="4pt,4pt,4pt,4pt">
                  <w:txbxContent>
                    <w:p w14:paraId="2C6D4E87" w14:textId="77777777" w:rsidR="00050047" w:rsidRDefault="00050047"/>
                  </w:txbxContent>
                </v:textbox>
              </v:shape>
            </w:pict>
          </mc:Fallback>
        </mc:AlternateContent>
      </w:r>
    </w:p>
    <w:p w14:paraId="62D13BE0" w14:textId="452AB59B" w:rsidR="00050047" w:rsidRDefault="00050047" w:rsidP="00A24793"/>
    <w:p w14:paraId="72EF3E8C" w14:textId="08949292" w:rsidR="00050047" w:rsidRDefault="00050047" w:rsidP="00A24793"/>
    <w:p w14:paraId="1EE2FB9E" w14:textId="17537DEF" w:rsidR="00050047" w:rsidRDefault="00050047" w:rsidP="00A24793"/>
    <w:p w14:paraId="79AF0D91" w14:textId="2DC93EB1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60F3C13" wp14:editId="0730E5AF">
                <wp:simplePos x="0" y="0"/>
                <wp:positionH relativeFrom="column">
                  <wp:posOffset>3797300</wp:posOffset>
                </wp:positionH>
                <wp:positionV relativeFrom="paragraph">
                  <wp:posOffset>48895</wp:posOffset>
                </wp:positionV>
                <wp:extent cx="3390900" cy="1257300"/>
                <wp:effectExtent l="95250" t="38100" r="57150" b="114300"/>
                <wp:wrapNone/>
                <wp:docPr id="1763876789" name="Retângulo 1763876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257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71E797D" w14:textId="77777777" w:rsidR="00F0748E" w:rsidRPr="00FE5B4A" w:rsidRDefault="00F0748E" w:rsidP="00F0748E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F3C13" id="Retângulo 1763876789" o:spid="_x0000_s1036" style="position:absolute;margin-left:299pt;margin-top:3.85pt;width:267pt;height:99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271E797D" w14:textId="77777777" w:rsidR="00F0748E" w:rsidRPr="00FE5B4A" w:rsidRDefault="00F0748E" w:rsidP="00F0748E">
                      <w:pPr>
                        <w:rPr>
                          <w:color w:val="FFFFFF" w:themeColor="background1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4CC1A98" w14:textId="7912F05E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44B9381" wp14:editId="0167919A">
                <wp:simplePos x="0" y="0"/>
                <wp:positionH relativeFrom="page">
                  <wp:posOffset>4175760</wp:posOffset>
                </wp:positionH>
                <wp:positionV relativeFrom="paragraph">
                  <wp:posOffset>73660</wp:posOffset>
                </wp:positionV>
                <wp:extent cx="2461260" cy="891540"/>
                <wp:effectExtent l="0" t="0" r="0" b="0"/>
                <wp:wrapNone/>
                <wp:docPr id="1637481626" name="Caixa de texto 163748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8915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AAC5BA7" w14:textId="272B41E9" w:rsidR="00F0748E" w:rsidRPr="00F0748E" w:rsidRDefault="001C11EE" w:rsidP="00F0748E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2. Descrição</w:t>
                            </w:r>
                            <w:r w:rsidR="00F0748E" w:rsidRPr="00F0748E">
                              <w:rPr>
                                <w:rFonts w:asciiTheme="minorHAnsi" w:hAnsiTheme="minorHAnsi"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do</w:t>
                            </w:r>
                            <w:r w:rsidR="00F0748E">
                              <w:rPr>
                                <w:rFonts w:asciiTheme="minorHAnsi" w:hAnsiTheme="minorHAnsi"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Jogo</w:t>
                            </w:r>
                          </w:p>
                          <w:p w14:paraId="25044BF9" w14:textId="53F47D8C" w:rsidR="00F0748E" w:rsidRPr="00F0748E" w:rsidRDefault="00F0748E" w:rsidP="00F0748E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B9381" id="Caixa de texto 1637481626" o:spid="_x0000_s1037" type="#_x0000_t202" style="position:absolute;margin-left:328.8pt;margin-top:5.8pt;width:193.8pt;height:70.2pt;z-index:2520023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2AAC5BA7" w14:textId="272B41E9" w:rsidR="00F0748E" w:rsidRPr="00F0748E" w:rsidRDefault="001C11EE" w:rsidP="00F0748E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2"/>
                          <w:szCs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2"/>
                          <w:szCs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2. Descrição</w:t>
                      </w:r>
                      <w:r w:rsidR="00F0748E" w:rsidRPr="00F0748E">
                        <w:rPr>
                          <w:rFonts w:asciiTheme="minorHAnsi" w:hAnsiTheme="minorHAnsi"/>
                          <w:color w:val="FFFFFF" w:themeColor="background1"/>
                          <w:sz w:val="52"/>
                          <w:szCs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do</w:t>
                      </w:r>
                      <w:r w:rsidR="00F0748E">
                        <w:rPr>
                          <w:rFonts w:asciiTheme="minorHAnsi" w:hAnsiTheme="minorHAnsi"/>
                          <w:color w:val="FFFFFF" w:themeColor="background1"/>
                          <w:sz w:val="52"/>
                          <w:szCs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Jogo</w:t>
                      </w:r>
                    </w:p>
                    <w:p w14:paraId="25044BF9" w14:textId="53F47D8C" w:rsidR="00F0748E" w:rsidRPr="00F0748E" w:rsidRDefault="00F0748E" w:rsidP="00F0748E"/>
                  </w:txbxContent>
                </v:textbox>
                <w10:wrap anchorx="page"/>
              </v:shape>
            </w:pict>
          </mc:Fallback>
        </mc:AlternateContent>
      </w:r>
    </w:p>
    <w:p w14:paraId="261D48E1" w14:textId="69C15FBE" w:rsidR="00050047" w:rsidRDefault="00050047" w:rsidP="00A24793"/>
    <w:p w14:paraId="24C81653" w14:textId="495FA11E" w:rsidR="00050047" w:rsidRDefault="00050047" w:rsidP="00A24793"/>
    <w:p w14:paraId="3293665E" w14:textId="41C20A27" w:rsidR="00050047" w:rsidRDefault="00050047" w:rsidP="00A24793"/>
    <w:p w14:paraId="13ACF989" w14:textId="066CBC1A" w:rsidR="00050047" w:rsidRDefault="00050047" w:rsidP="00A24793"/>
    <w:p w14:paraId="54CE18B1" w14:textId="23D612E0" w:rsidR="00050047" w:rsidRDefault="00050047" w:rsidP="00A24793"/>
    <w:p w14:paraId="79144D1F" w14:textId="05E7C116" w:rsidR="00050047" w:rsidRDefault="00050047" w:rsidP="00A24793"/>
    <w:p w14:paraId="102554A4" w14:textId="08F61B25" w:rsidR="00050047" w:rsidRDefault="00050047" w:rsidP="00A24793"/>
    <w:p w14:paraId="6800CF0F" w14:textId="4D453B1F" w:rsidR="00050047" w:rsidRDefault="00050047" w:rsidP="00A24793"/>
    <w:p w14:paraId="62016190" w14:textId="26E7114E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E847415" wp14:editId="2F315620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349240" cy="1560195"/>
                <wp:effectExtent l="0" t="0" r="0" b="0"/>
                <wp:wrapNone/>
                <wp:docPr id="9620879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9240" cy="1560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18EB7D" w14:textId="5AF2FB3D" w:rsidR="00F0748E" w:rsidRPr="00F0748E" w:rsidRDefault="00F0748E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ab/>
                            </w: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</w:t>
                            </w:r>
                            <w:proofErr w:type="spellStart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um jogo de tabuleiro originário do Antigo Egito que era jogado por duas pessoas. O tabuleiro era composto por trinta quadrados, divididos em três filas de dez. Cada jogador tinha um conjunto de peças, que eram movidas ao longo do tabuleiro de acordo com o resultado de um conjunto de quatro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“paus”</w:t>
                            </w: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7F0EF765" w14:textId="77777777" w:rsidR="00F0748E" w:rsidRPr="00F0748E" w:rsidRDefault="00F0748E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C35C77D" w14:textId="77777777" w:rsidR="00F0748E" w:rsidRPr="00F0748E" w:rsidRDefault="00F0748E" w:rsidP="00F0748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O objetivo do jogo era mover todas as peças através do tabuleiro e retirá-las do jogo antes do adversário. O movimento das peças era determinado pelos resultados dos dados, mas também havia quadrados especiais que permitiam avançar mais rapidamente ou impediam o avanço do oponente.</w:t>
                            </w:r>
                          </w:p>
                          <w:p w14:paraId="3632F288" w14:textId="77777777" w:rsidR="00F0748E" w:rsidRPr="00F0748E" w:rsidRDefault="00F0748E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1672A1C" w14:textId="57E652AE" w:rsidR="00F0748E" w:rsidRPr="008118BC" w:rsidRDefault="00F0748E" w:rsidP="00F0748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</w:t>
                            </w:r>
                            <w:proofErr w:type="spellStart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tinha uma forte conotação religiosa no Antigo Egito, sendo considerado uma representação da jornada das diferentes partes da alma através do submundo. Por essa razão, era frequentemente incluído em tumbas e sepulturas egípcias como um meio de ajudar o falecido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na</w:t>
                            </w: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sua jornada após a morte.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47415" id="_x0000_s1038" type="#_x0000_t202" style="position:absolute;margin-left:0;margin-top:.7pt;width:421.2pt;height:122.85pt;z-index:2520043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4818EB7D" w14:textId="5AF2FB3D" w:rsidR="00F0748E" w:rsidRPr="00F0748E" w:rsidRDefault="00F0748E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ab/>
                      </w: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</w:t>
                      </w:r>
                      <w:proofErr w:type="spellStart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um jogo de tabuleiro originário do Antigo Egito que era jogado por duas pessoas. O tabuleiro era composto por trinta quadrados, divididos em três filas de dez. Cada jogador tinha um conjunto de peças, que eram movidas ao longo do tabuleiro de acordo com o resultado de um conjunto de quatro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“paus”</w:t>
                      </w: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7F0EF765" w14:textId="77777777" w:rsidR="00F0748E" w:rsidRPr="00F0748E" w:rsidRDefault="00F0748E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C35C77D" w14:textId="77777777" w:rsidR="00F0748E" w:rsidRPr="00F0748E" w:rsidRDefault="00F0748E" w:rsidP="00F0748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O objetivo do jogo era mover todas as peças através do tabuleiro e retirá-las do jogo antes do adversário. O movimento das peças era determinado pelos resultados dos dados, mas também havia quadrados especiais que permitiam avançar mais rapidamente ou impediam o avanço do oponente.</w:t>
                      </w:r>
                    </w:p>
                    <w:p w14:paraId="3632F288" w14:textId="77777777" w:rsidR="00F0748E" w:rsidRPr="00F0748E" w:rsidRDefault="00F0748E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1672A1C" w14:textId="57E652AE" w:rsidR="00F0748E" w:rsidRPr="008118BC" w:rsidRDefault="00F0748E" w:rsidP="00F0748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</w:t>
                      </w:r>
                      <w:proofErr w:type="spellStart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tinha uma forte conotação religiosa no Antigo Egito, sendo considerado uma representação da jornada das diferentes partes da alma através do submundo. Por essa razão, era frequentemente incluído em tumbas e sepulturas egípcias como um meio de ajudar o falecido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na</w:t>
                      </w: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sua jornada após a morte.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86953C" w14:textId="48181CD3" w:rsidR="00050047" w:rsidRDefault="00050047" w:rsidP="00A24793"/>
    <w:p w14:paraId="6016B86C" w14:textId="7B6CB788" w:rsidR="00050047" w:rsidRDefault="00050047" w:rsidP="00A24793"/>
    <w:p w14:paraId="4438C0B8" w14:textId="504637FF" w:rsidR="00050047" w:rsidRDefault="00050047" w:rsidP="00A24793"/>
    <w:p w14:paraId="30DF13B8" w14:textId="79044AC3" w:rsidR="00050047" w:rsidRDefault="00050047" w:rsidP="00A24793"/>
    <w:p w14:paraId="34B521A3" w14:textId="23D83B5D" w:rsidR="00050047" w:rsidRDefault="00050047" w:rsidP="00A24793"/>
    <w:p w14:paraId="396A2DC3" w14:textId="373E90C7" w:rsidR="00050047" w:rsidRDefault="00050047" w:rsidP="00A24793"/>
    <w:p w14:paraId="3F87285A" w14:textId="3F23E953" w:rsidR="00050047" w:rsidRDefault="00050047" w:rsidP="00A24793"/>
    <w:p w14:paraId="5FBAECD1" w14:textId="211BFBB3" w:rsidR="00050047" w:rsidRDefault="00050047" w:rsidP="00A24793"/>
    <w:p w14:paraId="4993B979" w14:textId="433F40AE" w:rsidR="00050047" w:rsidRDefault="00050047" w:rsidP="00A24793"/>
    <w:p w14:paraId="6CA1385D" w14:textId="7FFC29DD" w:rsidR="00050047" w:rsidRDefault="00050047" w:rsidP="00A24793"/>
    <w:p w14:paraId="07DEFAA6" w14:textId="1042736C" w:rsidR="00050047" w:rsidRDefault="00050047" w:rsidP="00A24793"/>
    <w:p w14:paraId="6052A3CA" w14:textId="5D626701" w:rsidR="00050047" w:rsidRDefault="00050047" w:rsidP="00A24793"/>
    <w:p w14:paraId="23167D69" w14:textId="30D5FC23" w:rsidR="00050047" w:rsidRDefault="00050047" w:rsidP="00A24793"/>
    <w:p w14:paraId="1C36A023" w14:textId="76AA14E3" w:rsidR="00050047" w:rsidRDefault="00050047" w:rsidP="00A24793"/>
    <w:p w14:paraId="75F02ED0" w14:textId="1A40E690" w:rsidR="00050047" w:rsidRDefault="00050047" w:rsidP="00A24793"/>
    <w:p w14:paraId="46D9E5AC" w14:textId="304CDCA4" w:rsidR="00050047" w:rsidRDefault="00050047" w:rsidP="00A24793"/>
    <w:p w14:paraId="0FB93B4D" w14:textId="5024A388" w:rsidR="00050047" w:rsidRDefault="00050047" w:rsidP="00A24793"/>
    <w:p w14:paraId="28A278D7" w14:textId="7C02A12D" w:rsidR="00050047" w:rsidRDefault="00050047" w:rsidP="00A24793"/>
    <w:p w14:paraId="0BEE29B8" w14:textId="4AC340C0" w:rsidR="00050047" w:rsidRDefault="00050047" w:rsidP="00A24793"/>
    <w:p w14:paraId="3F97D579" w14:textId="3EE566FD" w:rsidR="00050047" w:rsidRDefault="00050047" w:rsidP="00A24793"/>
    <w:p w14:paraId="01ACBE32" w14:textId="5B09462D" w:rsidR="00050047" w:rsidRDefault="00050047" w:rsidP="00A24793"/>
    <w:p w14:paraId="0DD6072B" w14:textId="66DDA66E" w:rsidR="00050047" w:rsidRDefault="00050047" w:rsidP="00A24793"/>
    <w:p w14:paraId="529D988A" w14:textId="77777777" w:rsidR="00D20B4A" w:rsidRDefault="00D20B4A" w:rsidP="00A24793"/>
    <w:p w14:paraId="191308B3" w14:textId="77777777" w:rsidR="00D20B4A" w:rsidRDefault="00D20B4A" w:rsidP="00A24793"/>
    <w:p w14:paraId="6046B16F" w14:textId="1311E99C" w:rsidR="00050047" w:rsidRDefault="00050047" w:rsidP="00A24793"/>
    <w:p w14:paraId="313BC9EF" w14:textId="5DBE9B82" w:rsidR="00050047" w:rsidRDefault="00050047" w:rsidP="00A24793"/>
    <w:p w14:paraId="7460A137" w14:textId="77777777" w:rsidR="00050047" w:rsidRPr="00034B24" w:rsidRDefault="00050047" w:rsidP="00A24793"/>
    <w:p w14:paraId="0B969D32" w14:textId="48AB4A47" w:rsidR="00FE5B4A" w:rsidRDefault="00FE5B4A" w:rsidP="00A24793"/>
    <w:p w14:paraId="601C298A" w14:textId="399AE4DC" w:rsidR="00FE5B4A" w:rsidRDefault="001C11EE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67F7A6" wp14:editId="756A822D">
                <wp:simplePos x="0" y="0"/>
                <wp:positionH relativeFrom="page">
                  <wp:posOffset>4135120</wp:posOffset>
                </wp:positionH>
                <wp:positionV relativeFrom="paragraph">
                  <wp:posOffset>175895</wp:posOffset>
                </wp:positionV>
                <wp:extent cx="3078480" cy="891540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8480" cy="8915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E1B3AD9" w14:textId="59AB7FF7" w:rsidR="00FE5B4A" w:rsidRPr="00CF3791" w:rsidRDefault="001C11EE" w:rsidP="00CF3791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8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8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3. Metodologia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7F7A6" id="Caixa de texto 27" o:spid="_x0000_s1039" type="#_x0000_t202" style="position:absolute;margin-left:325.6pt;margin-top:13.85pt;width:242.4pt;height:70.2pt;z-index: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2E1B3AD9" w14:textId="59AB7FF7" w:rsidR="00FE5B4A" w:rsidRPr="00CF3791" w:rsidRDefault="001C11EE" w:rsidP="00CF3791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8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8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3. Metodologia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5B4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E06F37" wp14:editId="3C90112F">
                <wp:simplePos x="0" y="0"/>
                <wp:positionH relativeFrom="column">
                  <wp:posOffset>3787140</wp:posOffset>
                </wp:positionH>
                <wp:positionV relativeFrom="paragraph">
                  <wp:posOffset>-460375</wp:posOffset>
                </wp:positionV>
                <wp:extent cx="3390900" cy="1363980"/>
                <wp:effectExtent l="95250" t="38100" r="57150" b="12192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6398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150DA89" w14:textId="1D122414" w:rsidR="00FE5B4A" w:rsidRPr="00FE5B4A" w:rsidRDefault="00FE5B4A" w:rsidP="00FE5B4A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06F37" id="Retângulo 25" o:spid="_x0000_s1040" style="position:absolute;margin-left:298.2pt;margin-top:-36.25pt;width:267pt;height:10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QK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X42vJ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3150DA89" w14:textId="1D122414" w:rsidR="00FE5B4A" w:rsidRPr="00FE5B4A" w:rsidRDefault="00FE5B4A" w:rsidP="00FE5B4A">
                      <w:pPr>
                        <w:rPr>
                          <w:color w:val="FFFFFF" w:themeColor="background1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B40B64C" w14:textId="35D5E3CA" w:rsidR="00FE5B4A" w:rsidRDefault="00FE5B4A" w:rsidP="00A24793"/>
    <w:p w14:paraId="319762EB" w14:textId="699099F7" w:rsidR="00FE5B4A" w:rsidRDefault="00075B54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83D961" wp14:editId="28665764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6370320" cy="9044940"/>
                <wp:effectExtent l="0" t="0" r="11430" b="2286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0449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63824" id="Retângulo 26" o:spid="_x0000_s1026" style="position:absolute;margin-left:0;margin-top:3.7pt;width:501.6pt;height:712.2pt;z-index:2516807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6B9832B5" w14:textId="30592412" w:rsidR="00FE5B4A" w:rsidRDefault="00FE5B4A" w:rsidP="00A24793"/>
    <w:p w14:paraId="0E50013A" w14:textId="6D0DF30F" w:rsidR="00FE5B4A" w:rsidRDefault="00FE5B4A" w:rsidP="00A24793"/>
    <w:p w14:paraId="2ADCCE94" w14:textId="0188475B" w:rsidR="00FE5B4A" w:rsidRDefault="00075B54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45C1075" wp14:editId="4653B25F">
                <wp:simplePos x="0" y="0"/>
                <wp:positionH relativeFrom="margin">
                  <wp:posOffset>387350</wp:posOffset>
                </wp:positionH>
                <wp:positionV relativeFrom="paragraph">
                  <wp:posOffset>147955</wp:posOffset>
                </wp:positionV>
                <wp:extent cx="6050280" cy="8488680"/>
                <wp:effectExtent l="0" t="0" r="0" b="0"/>
                <wp:wrapNone/>
                <wp:docPr id="73303983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280" cy="84886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9FA00DD" w14:textId="37002096" w:rsid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Como somos um grupo de três pessoas, definimos um plano de trabalho que inclui a definição do escopo do projeto, a atribuição de funções específicas para cada membro do grupo e o planeamento do desenvolvimento do jogo em etapas. Seguimos as metodologias sugeridas para garantir a qualidade do nosso jogo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259C598C" w14:textId="77777777" w:rsid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FBD858E" w14:textId="49735D55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Definir o escopo do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Come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çamos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por definir o tipo de jogo que pretendem desenvolver, as funcionalidades e as limitações.</w:t>
                            </w:r>
                          </w:p>
                          <w:p w14:paraId="24B9992A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F35AE68" w14:textId="06567103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Escolhe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as funções de cada membro do grupo: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Cada membro do grupo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te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ve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uma função definida de acordo com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as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suas habilidades e experiências no desenvolvimento de jogos em Python</w:t>
                            </w:r>
                            <w:r w:rsidR="001708F7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/Pygame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4970B6EE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42698B7" w14:textId="54C3095B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Planear 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Cri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um cronograma de atividades, dividindo o projeto em etapas e definindo prazos para cada uma delas.</w:t>
                            </w:r>
                          </w:p>
                          <w:p w14:paraId="57BD4632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33AE254" w14:textId="7C1E50D4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Desenvolve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jogo: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Cada pessoa do grupo começou a programar a parte indicada que planeamos anteriormente.</w:t>
                            </w:r>
                          </w:p>
                          <w:p w14:paraId="55097526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6E01B54" w14:textId="03980FA0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Testa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e depura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jogo: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Após a conclusão do desenvolvimento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de certas funções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, testa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o jogo para garantir que ele funcione corretamente e não apresente erros.</w:t>
                            </w:r>
                          </w:p>
                          <w:p w14:paraId="3E854E44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B185DFF" w14:textId="30679C70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Revisa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jogo: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Analis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o desempenho do jogo,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e </w:t>
                            </w:r>
                            <w:r w:rsidR="006346BD"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ajustamos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e melhor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o código e os gráficos, para melhorar a jogabilidade e a experiência do usuário.</w:t>
                            </w:r>
                          </w:p>
                          <w:p w14:paraId="10DACA91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3499E8BB" w14:textId="2540BBF4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Finaliza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346BD"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Certifi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camos-mos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que a documentação est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á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completa e atualizada, e prepar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uma apresentação do jogo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para apresentá-lo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na aula.</w:t>
                            </w:r>
                          </w:p>
                          <w:p w14:paraId="0F820F6D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7F05E52" w14:textId="0493762D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Avaliar 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Discut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imos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com os membros do grupo o que deu certo e o que pode ser melhorado para futuros projetos.</w:t>
                            </w:r>
                          </w:p>
                          <w:p w14:paraId="442069E4" w14:textId="77777777" w:rsidR="00075B54" w:rsidRPr="008118BC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1075" id="_x0000_s1041" type="#_x0000_t202" style="position:absolute;margin-left:30.5pt;margin-top:11.65pt;width:476.4pt;height:668.4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69FA00DD" w14:textId="37002096" w:rsid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Como somos um grupo de três pessoas, definimos um plano de trabalho que inclui a definição do escopo do projeto, a atribuição de funções específicas para cada membro do grupo e o planeamento do desenvolvimento do jogo em etapas. Seguimos as metodologias sugeridas para garantir a qualidade do nosso jogo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:</w:t>
                      </w:r>
                    </w:p>
                    <w:p w14:paraId="259C598C" w14:textId="77777777" w:rsid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FBD858E" w14:textId="49735D55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Definir o escopo do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Come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çamos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por definir o tipo de jogo que pretendem desenvolver, as funcionalidades e as limitações.</w:t>
                      </w:r>
                    </w:p>
                    <w:p w14:paraId="24B9992A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F35AE68" w14:textId="06567103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Escolhe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as funções de cada membro do grupo: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Cada membro do grupo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te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ve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uma função definida de acordo com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as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suas habilidades e experiências no desenvolvimento de jogos em Python</w:t>
                      </w:r>
                      <w:r w:rsidR="001708F7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/Pygame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4970B6EE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42698B7" w14:textId="54C3095B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Planear 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Cri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um cronograma de atividades, dividindo o projeto em etapas e definindo prazos para cada uma delas.</w:t>
                      </w:r>
                    </w:p>
                    <w:p w14:paraId="57BD4632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33AE254" w14:textId="7C1E50D4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Desenvolve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jogo: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Cada pessoa do grupo começou a programar a parte indicada que planeamos anteriormente.</w:t>
                      </w:r>
                    </w:p>
                    <w:p w14:paraId="55097526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6E01B54" w14:textId="03980FA0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Testa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e depura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jogo: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Após a conclusão do desenvolvimento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de certas funções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, testa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o jogo para garantir que ele funcione corretamente e não apresente erros.</w:t>
                      </w:r>
                    </w:p>
                    <w:p w14:paraId="3E854E44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B185DFF" w14:textId="30679C70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Revisa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jogo: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Analis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o desempenho do jogo,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e </w:t>
                      </w:r>
                      <w:r w:rsidR="006346BD"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ajustamos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e melhor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o código e os gráficos, para melhorar a jogabilidade e a experiência do usuário.</w:t>
                      </w:r>
                    </w:p>
                    <w:p w14:paraId="10DACA91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3499E8BB" w14:textId="2540BBF4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Finaliza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="006346BD"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Certifi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camos-mos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que a documentação est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á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completa e atualizada, e prepar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uma apresentação do jogo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para apresentá-lo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na aula.</w:t>
                      </w:r>
                    </w:p>
                    <w:p w14:paraId="0F820F6D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7F05E52" w14:textId="0493762D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Avaliar 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Discut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imos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com os membros do grupo o que deu certo e o que pode ser melhorado para futuros projetos.</w:t>
                      </w:r>
                    </w:p>
                    <w:p w14:paraId="442069E4" w14:textId="77777777" w:rsidR="00075B54" w:rsidRPr="008118BC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A12B6E" w14:textId="07B9E4B9" w:rsidR="00FE5B4A" w:rsidRDefault="00FE5B4A" w:rsidP="00A24793"/>
    <w:p w14:paraId="6D37A222" w14:textId="18B6CEFA" w:rsidR="00FE5B4A" w:rsidRDefault="00FE5B4A" w:rsidP="00A24793"/>
    <w:p w14:paraId="503F9255" w14:textId="0204A927" w:rsidR="00FE5B4A" w:rsidRDefault="00FE5B4A" w:rsidP="00A24793"/>
    <w:p w14:paraId="220BFABF" w14:textId="028E6E14" w:rsidR="00FE5B4A" w:rsidRDefault="00FE5B4A" w:rsidP="00A24793"/>
    <w:p w14:paraId="360250B0" w14:textId="07D9E70F" w:rsidR="00FE5B4A" w:rsidRDefault="00A604B6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403083" wp14:editId="4D81CC2B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5326380" cy="5570220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380" cy="5570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3B5EBC1" w14:textId="39293ADB" w:rsidR="007C4F0F" w:rsidRDefault="007C4F0F" w:rsidP="00710A0E">
                            <w:pPr>
                              <w:ind w:firstLine="720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03083" id="Caixa de texto 28" o:spid="_x0000_s1042" type="#_x0000_t202" style="position:absolute;margin-left:0;margin-top:.45pt;width:419.4pt;height:438.6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03B5EBC1" w14:textId="39293ADB" w:rsidR="007C4F0F" w:rsidRDefault="007C4F0F" w:rsidP="00710A0E">
                      <w:pPr>
                        <w:ind w:firstLine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A74A22" w14:textId="1408F54D" w:rsidR="00FE5B4A" w:rsidRDefault="00FE5B4A" w:rsidP="00A24793"/>
    <w:p w14:paraId="5E7E52A9" w14:textId="2F3608D8" w:rsidR="00FE5B4A" w:rsidRDefault="00FE5B4A" w:rsidP="00A24793"/>
    <w:p w14:paraId="46FE0C14" w14:textId="1641349D" w:rsidR="00FE5B4A" w:rsidRDefault="00FE5B4A" w:rsidP="00A24793"/>
    <w:p w14:paraId="08E38F6D" w14:textId="5AF69D3C" w:rsidR="00FE5B4A" w:rsidRDefault="00FE5B4A" w:rsidP="00A24793"/>
    <w:p w14:paraId="70895290" w14:textId="48AB2782" w:rsidR="00FE5B4A" w:rsidRDefault="00FE5B4A" w:rsidP="00A24793"/>
    <w:p w14:paraId="020CB643" w14:textId="738E5A97" w:rsidR="00FE5B4A" w:rsidRDefault="00FE5B4A" w:rsidP="00A24793"/>
    <w:p w14:paraId="199C60B3" w14:textId="1F3671E5" w:rsidR="00FE5B4A" w:rsidRDefault="00FE5B4A" w:rsidP="00A24793"/>
    <w:p w14:paraId="06BC20E2" w14:textId="7A462489" w:rsidR="00FE5B4A" w:rsidRDefault="00FE5B4A" w:rsidP="00A24793"/>
    <w:p w14:paraId="6FF4A2F0" w14:textId="1981E338" w:rsidR="00FE5B4A" w:rsidRDefault="00FE5B4A" w:rsidP="00A24793"/>
    <w:p w14:paraId="1F655049" w14:textId="0CC5D232" w:rsidR="00FE5B4A" w:rsidRDefault="00FE5B4A" w:rsidP="00A24793"/>
    <w:p w14:paraId="1C1D7B31" w14:textId="320BD507" w:rsidR="00FE5B4A" w:rsidRDefault="00FE5B4A" w:rsidP="00A24793"/>
    <w:p w14:paraId="0AF8394D" w14:textId="6FBAE496" w:rsidR="00FE5B4A" w:rsidRDefault="00FE5B4A" w:rsidP="00A24793"/>
    <w:p w14:paraId="6FE02F5F" w14:textId="09AC0F7F" w:rsidR="00FE5B4A" w:rsidRDefault="00FE5B4A" w:rsidP="00FE5B4A">
      <w:pPr>
        <w:tabs>
          <w:tab w:val="left" w:pos="4272"/>
        </w:tabs>
      </w:pPr>
      <w:r>
        <w:tab/>
      </w:r>
    </w:p>
    <w:p w14:paraId="68E3BA47" w14:textId="036E2A16" w:rsidR="00FE5B4A" w:rsidRDefault="00FE5B4A" w:rsidP="00A24793"/>
    <w:p w14:paraId="34513DDF" w14:textId="2BBF707A" w:rsidR="00FE5B4A" w:rsidRDefault="00FE5B4A" w:rsidP="00A24793"/>
    <w:p w14:paraId="6A4AB157" w14:textId="4E823936" w:rsidR="00FE5B4A" w:rsidRDefault="00FE5B4A" w:rsidP="00A24793"/>
    <w:p w14:paraId="74D9A7F4" w14:textId="5D0D2596" w:rsidR="00FE5B4A" w:rsidRDefault="00FE5B4A" w:rsidP="00A24793"/>
    <w:p w14:paraId="5C67E5B3" w14:textId="18E3E7AF" w:rsidR="00FE5B4A" w:rsidRDefault="00FE5B4A" w:rsidP="00A24793"/>
    <w:p w14:paraId="7A3BEE60" w14:textId="6834D5DA" w:rsidR="00FE5B4A" w:rsidRDefault="00FE5B4A" w:rsidP="00A24793"/>
    <w:p w14:paraId="4DFD0B7F" w14:textId="7FAEF846" w:rsidR="00FE5B4A" w:rsidRDefault="00FE5B4A" w:rsidP="00A24793"/>
    <w:p w14:paraId="7677A045" w14:textId="664C673B" w:rsidR="00FE5B4A" w:rsidRDefault="00FE5B4A" w:rsidP="00A24793"/>
    <w:p w14:paraId="1C213F7E" w14:textId="428D7E52" w:rsidR="00FE5B4A" w:rsidRDefault="00FE5B4A" w:rsidP="00A24793"/>
    <w:p w14:paraId="4933D672" w14:textId="64B6B844" w:rsidR="00FE5B4A" w:rsidRDefault="00FE5B4A" w:rsidP="00A24793"/>
    <w:p w14:paraId="50C7F546" w14:textId="22195FD7" w:rsidR="00FE5B4A" w:rsidRDefault="00FE5B4A" w:rsidP="00A24793"/>
    <w:p w14:paraId="427E73AD" w14:textId="08289303" w:rsidR="00FE5B4A" w:rsidRDefault="00FE5B4A" w:rsidP="00A24793"/>
    <w:p w14:paraId="179C816E" w14:textId="6A1E1A4C" w:rsidR="00FE5B4A" w:rsidRDefault="00FE5B4A" w:rsidP="00A24793"/>
    <w:p w14:paraId="1FE3BE70" w14:textId="7F0D8695" w:rsidR="00FE5B4A" w:rsidRDefault="00FE5B4A" w:rsidP="00A24793"/>
    <w:p w14:paraId="44F0EF4D" w14:textId="6A192979" w:rsidR="00FE5B4A" w:rsidRDefault="00FE5B4A" w:rsidP="00A24793"/>
    <w:p w14:paraId="6258F241" w14:textId="095285A7" w:rsidR="00FE5B4A" w:rsidRDefault="00FE5B4A" w:rsidP="00A24793"/>
    <w:p w14:paraId="3DDE0992" w14:textId="0A21FED5" w:rsidR="00FE5B4A" w:rsidRDefault="00FE5B4A" w:rsidP="00A24793"/>
    <w:p w14:paraId="5539EE38" w14:textId="2A74C711" w:rsidR="00FE5B4A" w:rsidRDefault="00FE5B4A" w:rsidP="00A24793"/>
    <w:p w14:paraId="5D05A028" w14:textId="3BDDF539" w:rsidR="00FE5B4A" w:rsidRDefault="00FE5B4A" w:rsidP="00A24793"/>
    <w:p w14:paraId="4D156B9D" w14:textId="49CE530E" w:rsidR="00FE5B4A" w:rsidRDefault="00FE5B4A" w:rsidP="00A24793"/>
    <w:p w14:paraId="0B5524F1" w14:textId="5C76F7C2" w:rsidR="00FE5B4A" w:rsidRDefault="00FE5B4A" w:rsidP="00A24793"/>
    <w:p w14:paraId="5B0BAEE2" w14:textId="6A40F309" w:rsidR="00FE5B4A" w:rsidRDefault="00FE5B4A" w:rsidP="00A24793"/>
    <w:p w14:paraId="58B87F6D" w14:textId="38FD6CAA" w:rsidR="00FE5B4A" w:rsidRDefault="00FE5B4A" w:rsidP="00A24793"/>
    <w:p w14:paraId="6D3E7718" w14:textId="106BBC8C" w:rsidR="00FE5B4A" w:rsidRDefault="00FE5B4A" w:rsidP="00A24793"/>
    <w:p w14:paraId="102CFED6" w14:textId="2938FF28" w:rsidR="00FE5B4A" w:rsidRDefault="00FE5B4A" w:rsidP="00A24793"/>
    <w:p w14:paraId="5FA75CC8" w14:textId="77777777" w:rsidR="00D20B4A" w:rsidRDefault="00D20B4A" w:rsidP="00A24793"/>
    <w:p w14:paraId="765C9F80" w14:textId="77777777" w:rsidR="00912340" w:rsidRDefault="00912340" w:rsidP="00A24793"/>
    <w:p w14:paraId="13D72C6A" w14:textId="77777777" w:rsidR="00912340" w:rsidRDefault="00912340" w:rsidP="00A24793"/>
    <w:p w14:paraId="04DE10BA" w14:textId="5D3978D6" w:rsidR="00FE5B4A" w:rsidRDefault="00FE5B4A" w:rsidP="00A24793"/>
    <w:p w14:paraId="0A459E25" w14:textId="1A2DB069" w:rsidR="007C4F0F" w:rsidRDefault="007C4F0F" w:rsidP="00A24793"/>
    <w:p w14:paraId="7F8FCED0" w14:textId="27346699" w:rsidR="007C4F0F" w:rsidRDefault="007C4F0F" w:rsidP="00A24793"/>
    <w:p w14:paraId="0E938293" w14:textId="72C9702E" w:rsidR="007C4F0F" w:rsidRDefault="00FB2B5D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D09E58" wp14:editId="3EF16100">
                <wp:simplePos x="0" y="0"/>
                <wp:positionH relativeFrom="column">
                  <wp:posOffset>381000</wp:posOffset>
                </wp:positionH>
                <wp:positionV relativeFrom="paragraph">
                  <wp:posOffset>1905</wp:posOffset>
                </wp:positionV>
                <wp:extent cx="2926080" cy="899160"/>
                <wp:effectExtent l="0" t="0" r="0" b="0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0" cy="8991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EDF5348" w14:textId="34E198CF" w:rsidR="007C4F0F" w:rsidRPr="00CF3791" w:rsidRDefault="00FB2B5D" w:rsidP="00CF3791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Arquitetura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09E58" id="Caixa de texto 32" o:spid="_x0000_s1043" type="#_x0000_t202" style="position:absolute;margin-left:30pt;margin-top:.15pt;width:230.4pt;height:70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0EDF5348" w14:textId="34E198CF" w:rsidR="007C4F0F" w:rsidRPr="00CF3791" w:rsidRDefault="00FB2B5D" w:rsidP="00CF3791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Arquitetura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FE1EB4" wp14:editId="61C31F1D">
                <wp:simplePos x="0" y="0"/>
                <wp:positionH relativeFrom="column">
                  <wp:posOffset>-412750</wp:posOffset>
                </wp:positionH>
                <wp:positionV relativeFrom="paragraph">
                  <wp:posOffset>-441960</wp:posOffset>
                </wp:positionV>
                <wp:extent cx="3390900" cy="1264920"/>
                <wp:effectExtent l="38100" t="38100" r="114300" b="10668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2649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4E42C5" w14:textId="77777777" w:rsidR="007C4F0F" w:rsidRPr="00FE5B4A" w:rsidRDefault="007C4F0F" w:rsidP="007C4F0F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E1EB4" id="Retângulo 30" o:spid="_x0000_s1044" style="position:absolute;margin-left:-32.5pt;margin-top:-34.8pt;width:267pt;height:99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634E42C5" w14:textId="77777777" w:rsidR="007C4F0F" w:rsidRPr="00FE5B4A" w:rsidRDefault="007C4F0F" w:rsidP="007C4F0F">
                      <w:pPr>
                        <w:rPr>
                          <w:color w:val="FFFFFF" w:themeColor="background1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234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2275E8" wp14:editId="37191F1C">
                <wp:simplePos x="0" y="0"/>
                <wp:positionH relativeFrom="margin">
                  <wp:align>center</wp:align>
                </wp:positionH>
                <wp:positionV relativeFrom="paragraph">
                  <wp:posOffset>107950</wp:posOffset>
                </wp:positionV>
                <wp:extent cx="6370320" cy="9245600"/>
                <wp:effectExtent l="0" t="0" r="11430" b="1270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45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DFF5BA2" w14:textId="592351F3" w:rsidR="00C74B8B" w:rsidRDefault="00C74B8B" w:rsidP="00C74B8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275E8" id="Retângulo 29" o:spid="_x0000_s1045" style="position:absolute;margin-left:0;margin-top:8.5pt;width:501.6pt;height:728pt;z-index:2516858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" fillcolor="#d6d5d5 [3214]" strokecolor="#d6d5d5 [3214]" strokeweight="2pt">
                <v:stroke miterlimit="4"/>
                <v:textbox inset="3pt,3pt,3pt,3pt">
                  <w:txbxContent>
                    <w:p w14:paraId="4DFF5BA2" w14:textId="592351F3" w:rsidR="00C74B8B" w:rsidRDefault="00C74B8B" w:rsidP="00C74B8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3926029" w14:textId="53B9D7B7" w:rsidR="007C4F0F" w:rsidRDefault="007C4F0F" w:rsidP="00A24793"/>
    <w:p w14:paraId="34CF5E98" w14:textId="29E251A5" w:rsidR="007C4F0F" w:rsidRDefault="007C4F0F" w:rsidP="00A24793"/>
    <w:p w14:paraId="71C9FFDE" w14:textId="74D8C39B" w:rsidR="007C4F0F" w:rsidRDefault="007C4F0F" w:rsidP="00A24793"/>
    <w:p w14:paraId="1388C104" w14:textId="133418E6" w:rsidR="007C4F0F" w:rsidRDefault="007C4F0F" w:rsidP="00A24793"/>
    <w:p w14:paraId="35DE8D7A" w14:textId="642ADFA4" w:rsidR="007C4F0F" w:rsidRDefault="007C4F0F" w:rsidP="00A24793"/>
    <w:p w14:paraId="5F4FEA74" w14:textId="6607AE76" w:rsidR="007C4F0F" w:rsidRDefault="007C4F0F" w:rsidP="00A24793"/>
    <w:p w14:paraId="60A0F320" w14:textId="71017FB5" w:rsidR="007C4F0F" w:rsidRDefault="00D272B5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8605C7" wp14:editId="2B914674">
                <wp:simplePos x="0" y="0"/>
                <wp:positionH relativeFrom="margin">
                  <wp:align>center</wp:align>
                </wp:positionH>
                <wp:positionV relativeFrom="paragraph">
                  <wp:posOffset>60325</wp:posOffset>
                </wp:positionV>
                <wp:extent cx="6036310" cy="5623560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6310" cy="56235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8AA467A" w14:textId="799FB9CD" w:rsidR="00FB2B5D" w:rsidRDefault="00FB2B5D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jogo é </w:t>
                            </w:r>
                            <w:r w:rsidR="00585B71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programado em Python e é </w:t>
                            </w:r>
                            <w:r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dividido em várias classes e funções principais que gerenciam diferentes aspetos do jogo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68A4AB87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3B87B45F" w14:textId="2299D237" w:rsidR="00FB2B5D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 classe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“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Jog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ar”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responsável por gerenciar a lógica principal do jogo, incluindo a atualização da tela e a interação com o usuário. </w:t>
                            </w:r>
                          </w:p>
                          <w:p w14:paraId="3B2C5F7B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634DD27" w14:textId="3F4DB15B" w:rsidR="00FB2B5D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Jogarbot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”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responsável por gerenciar a lógica do bot do jogo quando o jogador está jogando contra a inteligência artificial. </w:t>
                            </w:r>
                          </w:p>
                          <w:p w14:paraId="332A8539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371589D" w14:textId="1B2A42B4" w:rsidR="00FB2B5D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“Jogar_load”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é responsável por carregar os arquivos de som e imagem necessários para o jogo. </w:t>
                            </w:r>
                          </w:p>
                          <w:p w14:paraId="736AFFF4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44382637" w14:textId="7BC4CA52" w:rsidR="009A770E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“Menu”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gerencia a exibição do menu do jogo</w:t>
                            </w:r>
                            <w:r w:rsidR="009A770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73FB7D15" w14:textId="77777777" w:rsidR="009A770E" w:rsidRDefault="009A770E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D7D688B" w14:textId="02225FE0" w:rsidR="00FB2B5D" w:rsidRDefault="009A770E" w:rsidP="00507DB2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</w:t>
                            </w:r>
                            <w:r w:rsidR="00FB2B5D"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classe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“R</w:t>
                            </w:r>
                            <w:r w:rsidR="00FB2B5D"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egras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”</w:t>
                            </w:r>
                            <w:r w:rsidR="00FB2B5D"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gerencia a exibição das regras do jogo.</w:t>
                            </w:r>
                          </w:p>
                          <w:p w14:paraId="2D523886" w14:textId="77777777" w:rsidR="00507DB2" w:rsidRDefault="00507DB2" w:rsidP="00507DB2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5BE54974" w14:textId="4792A39A" w:rsidR="00FB2B5D" w:rsidRDefault="00585B71" w:rsidP="006A723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 classe “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S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ettings”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gerencia as configurações do jogo, como o volume </w:t>
                            </w:r>
                            <w:r w:rsid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da música e dos sons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. </w:t>
                            </w:r>
                          </w:p>
                          <w:p w14:paraId="3B94166E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EE571BA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-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“Sair”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responsável por encerrar o jogo de forma adequada. </w:t>
                            </w:r>
                          </w:p>
                          <w:p w14:paraId="3560BC64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6E31BB1" w14:textId="1A11A350" w:rsidR="003662EE" w:rsidRPr="003662EE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 A</w:t>
                            </w:r>
                            <w:r w:rsidR="00FB2B5D"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classe </w:t>
                            </w:r>
                            <w:r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“J</w:t>
                            </w:r>
                            <w:r w:rsidR="00FB2B5D"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anela</w:t>
                            </w:r>
                            <w:r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”</w:t>
                            </w:r>
                            <w:r w:rsidR="00FB2B5D"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gerencia a janela do jogo, incluindo a sua criação e configuração.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605C7" id="Caixa de texto 33" o:spid="_x0000_s1046" type="#_x0000_t202" style="position:absolute;margin-left:0;margin-top:4.75pt;width:475.3pt;height:442.8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" filled="f" stroked="f" strokeweight="1pt">
                <v:stroke miterlimit="4"/>
                <v:textbox inset="4pt,4pt,4pt,4pt">
                  <w:txbxContent>
                    <w:p w14:paraId="18AA467A" w14:textId="799FB9CD" w:rsidR="00FB2B5D" w:rsidRDefault="00FB2B5D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jogo é </w:t>
                      </w:r>
                      <w:r w:rsidR="00585B71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programado em Python e é </w:t>
                      </w:r>
                      <w:r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dividido em várias classes e funções principais que gerenciam diferentes aspetos do jogo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:</w:t>
                      </w:r>
                    </w:p>
                    <w:p w14:paraId="68A4AB87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3B87B45F" w14:textId="2299D237" w:rsidR="00FB2B5D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 classe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“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Jog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ar”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responsável por gerenciar a lógica principal do jogo, incluindo a atualização da tela e a interação com o usuário. </w:t>
                      </w:r>
                    </w:p>
                    <w:p w14:paraId="3B2C5F7B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634DD27" w14:textId="3F4DB15B" w:rsidR="00FB2B5D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Jogarbot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”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responsável por gerenciar a lógica do bot do jogo quando o jogador está jogando contra a inteligência artificial. </w:t>
                      </w:r>
                    </w:p>
                    <w:p w14:paraId="332A8539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371589D" w14:textId="1B2A42B4" w:rsidR="00FB2B5D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“Jogar_load”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é responsável por carregar os arquivos de som e imagem necessários para o jogo. </w:t>
                      </w:r>
                    </w:p>
                    <w:p w14:paraId="736AFFF4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44382637" w14:textId="7BC4CA52" w:rsidR="009A770E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“Menu”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gerencia a exibição do menu do jogo</w:t>
                      </w:r>
                      <w:r w:rsidR="009A770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73FB7D15" w14:textId="77777777" w:rsidR="009A770E" w:rsidRDefault="009A770E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D7D688B" w14:textId="02225FE0" w:rsidR="00FB2B5D" w:rsidRDefault="009A770E" w:rsidP="00507DB2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</w:t>
                      </w:r>
                      <w:r w:rsidR="00FB2B5D"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classe </w:t>
                      </w: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“R</w:t>
                      </w:r>
                      <w:r w:rsidR="00FB2B5D"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egras</w:t>
                      </w: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”</w:t>
                      </w:r>
                      <w:r w:rsidR="00FB2B5D"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gerencia a exibição das regras do jogo.</w:t>
                      </w:r>
                    </w:p>
                    <w:p w14:paraId="2D523886" w14:textId="77777777" w:rsidR="00507DB2" w:rsidRDefault="00507DB2" w:rsidP="00507DB2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5BE54974" w14:textId="4792A39A" w:rsidR="00FB2B5D" w:rsidRDefault="00585B71" w:rsidP="006A723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 classe “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S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ettings”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gerencia as configurações do jogo, como o volume </w:t>
                      </w:r>
                      <w:r w:rsid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da música e dos sons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. </w:t>
                      </w:r>
                    </w:p>
                    <w:p w14:paraId="3B94166E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EE571BA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-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“Sair”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responsável por encerrar o jogo de forma adequada. </w:t>
                      </w:r>
                    </w:p>
                    <w:p w14:paraId="3560BC64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6E31BB1" w14:textId="1A11A350" w:rsidR="003662EE" w:rsidRPr="003662EE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 A</w:t>
                      </w:r>
                      <w:r w:rsidR="00FB2B5D"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classe </w:t>
                      </w:r>
                      <w:r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“J</w:t>
                      </w:r>
                      <w:r w:rsidR="00FB2B5D"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anela</w:t>
                      </w:r>
                      <w:r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”</w:t>
                      </w:r>
                      <w:r w:rsidR="00FB2B5D"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gerencia a janela do jogo, incluindo a sua criação e configuração.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8E8317" w14:textId="1A84BADD" w:rsidR="007C4F0F" w:rsidRDefault="007C4F0F" w:rsidP="00A24793"/>
    <w:p w14:paraId="4C5FE3CE" w14:textId="7BB8C07B" w:rsidR="007C4F0F" w:rsidRDefault="007C4F0F" w:rsidP="00A24793"/>
    <w:p w14:paraId="16838E29" w14:textId="68392EEA" w:rsidR="007C4F0F" w:rsidRDefault="007C4F0F" w:rsidP="00A24793"/>
    <w:p w14:paraId="7D43773F" w14:textId="63837560" w:rsidR="007C4F0F" w:rsidRDefault="007C4F0F" w:rsidP="00A24793"/>
    <w:p w14:paraId="3A3AEFCF" w14:textId="52FA21C8" w:rsidR="007C4F0F" w:rsidRDefault="007C4F0F" w:rsidP="00A24793"/>
    <w:p w14:paraId="06B7737E" w14:textId="77D693A5" w:rsidR="007C4F0F" w:rsidRDefault="007C4F0F" w:rsidP="00A24793"/>
    <w:p w14:paraId="290E06E0" w14:textId="2EAAF927" w:rsidR="007C4F0F" w:rsidRDefault="007C4F0F" w:rsidP="00A24793"/>
    <w:p w14:paraId="6A765C00" w14:textId="54559E85" w:rsidR="007C4F0F" w:rsidRDefault="007C4F0F" w:rsidP="00A24793"/>
    <w:p w14:paraId="79741AE3" w14:textId="608A083D" w:rsidR="007C4F0F" w:rsidRDefault="007C4F0F" w:rsidP="00A24793"/>
    <w:p w14:paraId="6EBA550A" w14:textId="6018F077" w:rsidR="007C4F0F" w:rsidRDefault="007C4F0F" w:rsidP="00A24793"/>
    <w:p w14:paraId="7F4AE6A9" w14:textId="1D91A5FA" w:rsidR="007C4F0F" w:rsidRDefault="007C4F0F" w:rsidP="00A24793"/>
    <w:p w14:paraId="023D6278" w14:textId="2CD44747" w:rsidR="007C4F0F" w:rsidRDefault="007C4F0F" w:rsidP="00A24793"/>
    <w:p w14:paraId="32EF1DE8" w14:textId="676055D1" w:rsidR="007C4F0F" w:rsidRDefault="007C4F0F" w:rsidP="00A24793"/>
    <w:p w14:paraId="34ADB4D5" w14:textId="50562C53" w:rsidR="007C4F0F" w:rsidRDefault="007C4F0F" w:rsidP="00A24793"/>
    <w:p w14:paraId="0529731A" w14:textId="37D544F2" w:rsidR="007C4F0F" w:rsidRDefault="007C4F0F" w:rsidP="00A24793"/>
    <w:p w14:paraId="5C633505" w14:textId="0EAD289D" w:rsidR="007C4F0F" w:rsidRDefault="007C4F0F" w:rsidP="00A24793"/>
    <w:p w14:paraId="48F2E83C" w14:textId="3210093D" w:rsidR="007C4F0F" w:rsidRDefault="007C4F0F" w:rsidP="00A24793"/>
    <w:p w14:paraId="62665440" w14:textId="107FEE46" w:rsidR="007C4F0F" w:rsidRDefault="007C4F0F" w:rsidP="00A24793"/>
    <w:p w14:paraId="42BDB4FE" w14:textId="5CF0889F" w:rsidR="007C4F0F" w:rsidRDefault="007C4F0F" w:rsidP="00A24793"/>
    <w:p w14:paraId="4A39D631" w14:textId="6694E291" w:rsidR="007C4F0F" w:rsidRDefault="007C4F0F" w:rsidP="00A24793"/>
    <w:p w14:paraId="16983EB4" w14:textId="2C3F2794" w:rsidR="007C4F0F" w:rsidRDefault="007C4F0F" w:rsidP="00A24793"/>
    <w:p w14:paraId="41712031" w14:textId="24DF334E" w:rsidR="007C4F0F" w:rsidRDefault="007C4F0F" w:rsidP="00A24793"/>
    <w:p w14:paraId="3683FA24" w14:textId="6D0A298C" w:rsidR="007C4F0F" w:rsidRDefault="007C4F0F" w:rsidP="00A24793"/>
    <w:p w14:paraId="6692576F" w14:textId="5E416F7D" w:rsidR="007C4F0F" w:rsidRDefault="007C4F0F" w:rsidP="00A24793"/>
    <w:p w14:paraId="52A896ED" w14:textId="7919237B" w:rsidR="007C4F0F" w:rsidRDefault="007C4F0F" w:rsidP="00A24793"/>
    <w:p w14:paraId="7122328E" w14:textId="5712606F" w:rsidR="007C4F0F" w:rsidRDefault="007C4F0F" w:rsidP="00A24793"/>
    <w:p w14:paraId="6B87DFC0" w14:textId="68BA03F5" w:rsidR="007C4F0F" w:rsidRDefault="007C4F0F" w:rsidP="00A24793"/>
    <w:p w14:paraId="46835D4A" w14:textId="23D76E6F" w:rsidR="007C4F0F" w:rsidRDefault="007C4F0F" w:rsidP="00A24793"/>
    <w:p w14:paraId="39CC7C76" w14:textId="73C168CA" w:rsidR="007C4F0F" w:rsidRDefault="007C4F0F" w:rsidP="00A24793"/>
    <w:p w14:paraId="58F92767" w14:textId="1AA49EB4" w:rsidR="007C4F0F" w:rsidRDefault="007C4F0F" w:rsidP="00A24793"/>
    <w:p w14:paraId="0D2ADED3" w14:textId="664F00AA" w:rsidR="007C4F0F" w:rsidRDefault="007C4F0F" w:rsidP="00A24793"/>
    <w:p w14:paraId="2E8988C8" w14:textId="71A5E13D" w:rsidR="007C4F0F" w:rsidRDefault="007C4F0F" w:rsidP="00A24793"/>
    <w:p w14:paraId="5C3E99D9" w14:textId="18D677F8" w:rsidR="007C4F0F" w:rsidRDefault="007C4F0F" w:rsidP="00A24793"/>
    <w:p w14:paraId="0309CFA4" w14:textId="4A604DF2" w:rsidR="007C4F0F" w:rsidRDefault="007C4F0F" w:rsidP="00A24793"/>
    <w:p w14:paraId="1239F64C" w14:textId="298E3AD5" w:rsidR="007C4F0F" w:rsidRDefault="007C4F0F" w:rsidP="00A24793"/>
    <w:p w14:paraId="2B99B04F" w14:textId="70EA52B4" w:rsidR="007C4F0F" w:rsidRDefault="0052625E" w:rsidP="00A24793">
      <w:r>
        <w:tab/>
      </w:r>
    </w:p>
    <w:p w14:paraId="20337B8A" w14:textId="548E598F" w:rsidR="007C4F0F" w:rsidRDefault="007C4F0F" w:rsidP="00A24793"/>
    <w:p w14:paraId="7C7184FC" w14:textId="3FE59053" w:rsidR="007C4F0F" w:rsidRDefault="007C4F0F" w:rsidP="00A24793"/>
    <w:p w14:paraId="02DC6CA0" w14:textId="27FE4572" w:rsidR="007C4F0F" w:rsidRDefault="007C4F0F" w:rsidP="00A24793"/>
    <w:p w14:paraId="7730F348" w14:textId="56486D9C" w:rsidR="007C4F0F" w:rsidRPr="00034B24" w:rsidRDefault="007C4F0F" w:rsidP="00A24793"/>
    <w:p w14:paraId="126941A1" w14:textId="5799B6C7" w:rsidR="00A24793" w:rsidRDefault="00A24793"/>
    <w:p w14:paraId="3C1E88AC" w14:textId="580A7748" w:rsidR="00E62A3F" w:rsidRDefault="00E62A3F"/>
    <w:p w14:paraId="17908FD7" w14:textId="3BD67D4C" w:rsidR="00E62A3F" w:rsidRDefault="00E62A3F"/>
    <w:p w14:paraId="25A2B7FA" w14:textId="77777777" w:rsidR="00D20B4A" w:rsidRDefault="00D20B4A"/>
    <w:p w14:paraId="010893C4" w14:textId="77777777" w:rsidR="00D20B4A" w:rsidRDefault="00D20B4A"/>
    <w:p w14:paraId="14635E06" w14:textId="431ABE28" w:rsidR="00E62A3F" w:rsidRDefault="00E62A3F"/>
    <w:p w14:paraId="73FDE449" w14:textId="6E2BC9F7" w:rsidR="00E62A3F" w:rsidRDefault="00E62A3F"/>
    <w:p w14:paraId="20EFF5E7" w14:textId="6D36C4F2" w:rsidR="00E62A3F" w:rsidRDefault="00D272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3C5CC9" wp14:editId="72876FC5">
                <wp:simplePos x="0" y="0"/>
                <wp:positionH relativeFrom="column">
                  <wp:posOffset>3792220</wp:posOffset>
                </wp:positionH>
                <wp:positionV relativeFrom="paragraph">
                  <wp:posOffset>-444500</wp:posOffset>
                </wp:positionV>
                <wp:extent cx="3390900" cy="1363980"/>
                <wp:effectExtent l="38100" t="38100" r="114300" b="12192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6398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A005284" w14:textId="482AB3BB" w:rsidR="00F93A40" w:rsidRPr="0028724B" w:rsidRDefault="00F93A40" w:rsidP="00F93A40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C5CC9" id="Retângulo 47" o:spid="_x0000_s1047" style="position:absolute;margin-left:298.6pt;margin-top:-35pt;width:267pt;height:107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6A005284" w14:textId="482AB3BB" w:rsidR="00F93A40" w:rsidRPr="0028724B" w:rsidRDefault="00F93A40" w:rsidP="00F93A40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67067"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2D01214E" wp14:editId="0C1D0E58">
                <wp:simplePos x="0" y="0"/>
                <wp:positionH relativeFrom="margin">
                  <wp:align>center</wp:align>
                </wp:positionH>
                <wp:positionV relativeFrom="paragraph">
                  <wp:posOffset>96520</wp:posOffset>
                </wp:positionV>
                <wp:extent cx="6370320" cy="9245600"/>
                <wp:effectExtent l="0" t="0" r="11430" b="12700"/>
                <wp:wrapNone/>
                <wp:docPr id="1517837674" name="Retângulo 151783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45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593F6A5" w14:textId="77777777" w:rsidR="00E67067" w:rsidRDefault="00E67067" w:rsidP="00E670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1214E" id="Retângulo 1517837674" o:spid="_x0000_s1048" style="position:absolute;margin-left:0;margin-top:7.6pt;width:501.6pt;height:728pt;z-index:-2513848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" fillcolor="#d6d5d5 [3214]" strokecolor="#d6d5d5 [3214]" strokeweight="2pt">
                <v:stroke miterlimit="4"/>
                <v:textbox inset="3pt,3pt,3pt,3pt">
                  <w:txbxContent>
                    <w:p w14:paraId="0593F6A5" w14:textId="77777777" w:rsidR="00E67067" w:rsidRDefault="00E67067" w:rsidP="00E6706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45AD32B" w14:textId="692E7AE3" w:rsidR="00E62A3F" w:rsidRDefault="00D272B5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326AC60" wp14:editId="5C4FFC13">
                <wp:simplePos x="0" y="0"/>
                <wp:positionH relativeFrom="margin">
                  <wp:posOffset>3813810</wp:posOffset>
                </wp:positionH>
                <wp:positionV relativeFrom="paragraph">
                  <wp:posOffset>5715</wp:posOffset>
                </wp:positionV>
                <wp:extent cx="2192867" cy="753534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2867" cy="75353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7CEE2BE" w14:textId="35101AA7" w:rsidR="00F93A40" w:rsidRPr="00E67067" w:rsidRDefault="00D272B5" w:rsidP="00EE46EB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Bibliotecas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6AC60" id="Caixa de texto 52" o:spid="_x0000_s1049" type="#_x0000_t202" style="position:absolute;margin-left:300.3pt;margin-top:.45pt;width:172.65pt;height:59.3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" filled="f" stroked="f" strokeweight="1pt">
                <v:stroke miterlimit="4"/>
                <v:textbox inset="4pt,4pt,4pt,4pt">
                  <w:txbxContent>
                    <w:p w14:paraId="77CEE2BE" w14:textId="35101AA7" w:rsidR="00F93A40" w:rsidRPr="00E67067" w:rsidRDefault="00D272B5" w:rsidP="00EE46EB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Bibliotecas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FA634D" w14:textId="6CFFB771" w:rsidR="00E62A3F" w:rsidRDefault="00E62A3F"/>
    <w:p w14:paraId="2C80B343" w14:textId="1C42A460" w:rsidR="00E62A3F" w:rsidRDefault="00E62A3F"/>
    <w:p w14:paraId="5784B702" w14:textId="2CBE8E19" w:rsidR="00E62A3F" w:rsidRDefault="00E62A3F"/>
    <w:p w14:paraId="1D634EC8" w14:textId="6CE7B834" w:rsidR="00E62A3F" w:rsidRDefault="00E62A3F"/>
    <w:p w14:paraId="678882EA" w14:textId="6C2D0CE7" w:rsidR="00E62A3F" w:rsidRDefault="00E62A3F"/>
    <w:p w14:paraId="24FBC4FA" w14:textId="1754F8ED" w:rsidR="004A6B99" w:rsidRDefault="00D272B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F937A42" wp14:editId="31DE4B14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5722620" cy="5852160"/>
                <wp:effectExtent l="0" t="0" r="0" b="0"/>
                <wp:wrapNone/>
                <wp:docPr id="145777355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58521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6FF8684" w14:textId="225CD131" w:rsidR="00D272B5" w:rsidRDefault="00D272B5" w:rsidP="009A770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Es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t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as bibliotecas são essenciais para o desenvolvimento do jogo em Pygame, pois fornece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ram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as funcionalidades necessárias para criar uma experiência interativa e agradável para o usuário. Além disso, a arquitetura do jogo permite uma fácil manutenção do código e adaptação a possíveis mudanças n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o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projeto.</w:t>
                            </w:r>
                          </w:p>
                          <w:p w14:paraId="5D004F84" w14:textId="77777777" w:rsidR="009A770E" w:rsidRPr="009A770E" w:rsidRDefault="009A770E" w:rsidP="009A770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6D9D135" w14:textId="77777777" w:rsid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</w:pPr>
                          </w:p>
                          <w:p w14:paraId="28264E14" w14:textId="13D82A42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Pygame: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a principal biblioteca utilizada para o desenvolvimento do jogo. Ela é responsável por gerenciar a janelado jogo, exibir imagens na tela, reproduzir sons e capturar eventos do teclado e do mouse.</w:t>
                            </w:r>
                          </w:p>
                          <w:p w14:paraId="608E1CD2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46F49009" w14:textId="63465680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OS: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 que permite ace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de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r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a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funcionalidades específicas do sistema operacional. Neste jogo, é usada para localizar os arquivos de som e imagem necessários para o jogo.</w:t>
                            </w:r>
                          </w:p>
                          <w:p w14:paraId="2F468AC1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4045CDA7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Time: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 que fornece funções para medir e controlar o tempo em Python. Neste jogo, é usada para controlar o tempo de espera entre as jogadas dos jogadores e do bot.</w:t>
                            </w:r>
                          </w:p>
                          <w:p w14:paraId="50EF5AB5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3DA709AE" w14:textId="31F5D54E" w:rsid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Mixer: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 do Pygame que permite a reprodução de sons. Neste jogo, é usada para reproduzir efeitos sonoros, como o som d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movimentação das peças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, dos cliques e da música de fundo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37A42" id="_x0000_s1050" type="#_x0000_t202" style="position:absolute;margin-left:0;margin-top:.55pt;width:450.6pt;height:460.8pt;z-index:251918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" filled="f" stroked="f" strokeweight="1pt">
                <v:stroke miterlimit="4"/>
                <v:textbox inset="4pt,4pt,4pt,4pt">
                  <w:txbxContent>
                    <w:p w14:paraId="06FF8684" w14:textId="225CD131" w:rsidR="00D272B5" w:rsidRDefault="00D272B5" w:rsidP="009A770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Es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t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as bibliotecas são essenciais para o desenvolvimento do jogo em Pygame, pois fornece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ram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as funcionalidades necessárias para criar uma experiência interativa e agradável para o usuário. Além disso, a arquitetura do jogo permite uma fácil manutenção do código e adaptação a possíveis mudanças n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o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projeto.</w:t>
                      </w:r>
                    </w:p>
                    <w:p w14:paraId="5D004F84" w14:textId="77777777" w:rsidR="009A770E" w:rsidRPr="009A770E" w:rsidRDefault="009A770E" w:rsidP="009A770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6D9D135" w14:textId="77777777" w:rsid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</w:pPr>
                    </w:p>
                    <w:p w14:paraId="28264E14" w14:textId="13D82A42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Pygame: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a principal biblioteca utilizada para o desenvolvimento do jogo. Ela é responsável por gerenciar a janelado jogo, exibir imagens na tela, reproduzir sons e capturar eventos do teclado e do mouse.</w:t>
                      </w:r>
                    </w:p>
                    <w:p w14:paraId="608E1CD2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46F49009" w14:textId="63465680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OS: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 que permite ace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de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r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a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funcionalidades específicas do sistema operacional. Neste jogo, é usada para localizar os arquivos de som e imagem necessários para o jogo.</w:t>
                      </w:r>
                    </w:p>
                    <w:p w14:paraId="2F468AC1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4045CDA7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Time: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 que fornece funções para medir e controlar o tempo em Python. Neste jogo, é usada para controlar o tempo de espera entre as jogadas dos jogadores e do bot.</w:t>
                      </w:r>
                    </w:p>
                    <w:p w14:paraId="50EF5AB5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3DA709AE" w14:textId="31F5D54E" w:rsid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Mixer: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 do Pygame que permite a reprodução de sons. Neste jogo, é usada para reproduzir efeitos sonoros, como o som d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movimentação das peças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, dos cliques e da música de fundo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480A2D" w14:textId="382F4645" w:rsidR="00E62A3F" w:rsidRDefault="00E62A3F"/>
    <w:p w14:paraId="3BD220CF" w14:textId="3290EF0B" w:rsidR="004A6B99" w:rsidRDefault="004A6B99">
      <w:pPr>
        <w:rPr>
          <w:noProof/>
        </w:rPr>
      </w:pPr>
    </w:p>
    <w:p w14:paraId="75B7CE87" w14:textId="4A22ACD7" w:rsidR="00E62A3F" w:rsidRDefault="00E62A3F"/>
    <w:p w14:paraId="357FC496" w14:textId="28E02651" w:rsidR="00E62A3F" w:rsidRDefault="00E62A3F"/>
    <w:p w14:paraId="43F672E0" w14:textId="664743BF" w:rsidR="00E62A3F" w:rsidRDefault="00E62A3F"/>
    <w:p w14:paraId="38B1BC52" w14:textId="5656683A" w:rsidR="00E62A3F" w:rsidRDefault="00E62A3F"/>
    <w:p w14:paraId="2B19A475" w14:textId="623F00DD" w:rsidR="00E62A3F" w:rsidRDefault="00E62A3F"/>
    <w:p w14:paraId="18CE60AE" w14:textId="2A352AE9" w:rsidR="00E62A3F" w:rsidRDefault="00E62A3F"/>
    <w:p w14:paraId="73E04B48" w14:textId="77777777" w:rsidR="004A6B99" w:rsidRDefault="004A6B99">
      <w:pPr>
        <w:rPr>
          <w:noProof/>
        </w:rPr>
      </w:pPr>
    </w:p>
    <w:p w14:paraId="2FAA49B3" w14:textId="3B2A9021" w:rsidR="00E62A3F" w:rsidRDefault="00E62A3F"/>
    <w:p w14:paraId="74148D38" w14:textId="77C2AF08" w:rsidR="00E62A3F" w:rsidRDefault="00E62A3F"/>
    <w:p w14:paraId="20CA2351" w14:textId="4D652D6C" w:rsidR="00E62A3F" w:rsidRDefault="00E62A3F"/>
    <w:p w14:paraId="3DB8E3BB" w14:textId="17944525" w:rsidR="00E62A3F" w:rsidRDefault="00E62A3F"/>
    <w:p w14:paraId="5F03C2E6" w14:textId="37E42535" w:rsidR="00E62A3F" w:rsidRDefault="00E62A3F"/>
    <w:p w14:paraId="22375412" w14:textId="4DBAE327" w:rsidR="00E62A3F" w:rsidRDefault="00E62A3F"/>
    <w:p w14:paraId="1B32EDA5" w14:textId="3D8C62E6" w:rsidR="00E62A3F" w:rsidRDefault="00E62A3F"/>
    <w:p w14:paraId="4F3FACDE" w14:textId="482F5055" w:rsidR="00E62A3F" w:rsidRDefault="00E62A3F"/>
    <w:p w14:paraId="624E7F15" w14:textId="147A7034" w:rsidR="00E62A3F" w:rsidRDefault="00E62A3F"/>
    <w:p w14:paraId="341BE80B" w14:textId="2FC43A2A" w:rsidR="00E62A3F" w:rsidRDefault="00E62A3F"/>
    <w:p w14:paraId="305FC6BB" w14:textId="50D7D8C5" w:rsidR="00E62A3F" w:rsidRDefault="00E62A3F"/>
    <w:p w14:paraId="6FCC6CA8" w14:textId="7FFE2ACF" w:rsidR="00E62A3F" w:rsidRDefault="00E62A3F"/>
    <w:p w14:paraId="46D79360" w14:textId="77777777" w:rsidR="00E67067" w:rsidRDefault="00E67067">
      <w:pPr>
        <w:rPr>
          <w:noProof/>
        </w:rPr>
      </w:pPr>
    </w:p>
    <w:p w14:paraId="693DFBC9" w14:textId="08A79492" w:rsidR="00E62A3F" w:rsidRDefault="00E62A3F"/>
    <w:p w14:paraId="04A40850" w14:textId="1E9D61A9" w:rsidR="00E62A3F" w:rsidRDefault="00E62A3F"/>
    <w:p w14:paraId="52ACA629" w14:textId="2CA810BB" w:rsidR="00E62A3F" w:rsidRDefault="00E62A3F"/>
    <w:p w14:paraId="7C5E3FC9" w14:textId="6E0127E7" w:rsidR="00E62A3F" w:rsidRDefault="00E62A3F"/>
    <w:p w14:paraId="1AD68226" w14:textId="38B22C5E" w:rsidR="00E62A3F" w:rsidRDefault="00E62A3F"/>
    <w:p w14:paraId="1E8E4C44" w14:textId="77E6F5B2" w:rsidR="00E62A3F" w:rsidRDefault="00E62A3F"/>
    <w:p w14:paraId="17FE174A" w14:textId="45FD7C43" w:rsidR="00E62A3F" w:rsidRDefault="00E62A3F"/>
    <w:p w14:paraId="15777B15" w14:textId="2C74F24C" w:rsidR="00E62A3F" w:rsidRDefault="00E62A3F"/>
    <w:p w14:paraId="213C933F" w14:textId="1FFB4DCD" w:rsidR="00E62A3F" w:rsidRDefault="00E62A3F"/>
    <w:p w14:paraId="3E6B28B8" w14:textId="75CF0357" w:rsidR="00E62A3F" w:rsidRDefault="00E62A3F"/>
    <w:p w14:paraId="6DBFA3CE" w14:textId="4287C260" w:rsidR="00E62A3F" w:rsidRDefault="00E62A3F"/>
    <w:p w14:paraId="3C5529AE" w14:textId="06E4841F" w:rsidR="00E67067" w:rsidRDefault="00E67067">
      <w:pPr>
        <w:rPr>
          <w:noProof/>
        </w:rPr>
      </w:pPr>
    </w:p>
    <w:p w14:paraId="414AEAEE" w14:textId="469E8707" w:rsidR="00E62A3F" w:rsidRDefault="00E62A3F"/>
    <w:p w14:paraId="558E248B" w14:textId="68F54592" w:rsidR="00E62A3F" w:rsidRDefault="00E62A3F"/>
    <w:p w14:paraId="714698AB" w14:textId="46F395E6" w:rsidR="00E62A3F" w:rsidRDefault="00E62A3F"/>
    <w:p w14:paraId="27B81A3B" w14:textId="35402404" w:rsidR="00E62A3F" w:rsidRDefault="00E62A3F"/>
    <w:p w14:paraId="2B22646C" w14:textId="5C92DB7E" w:rsidR="00E62A3F" w:rsidRDefault="00E62A3F"/>
    <w:p w14:paraId="1F6DAE9B" w14:textId="1B33421D" w:rsidR="00E62A3F" w:rsidRDefault="00E62A3F"/>
    <w:p w14:paraId="5B464C58" w14:textId="1D24A432" w:rsidR="006978BD" w:rsidRDefault="006978BD"/>
    <w:p w14:paraId="0AAB4AE3" w14:textId="77777777" w:rsidR="00D20B4A" w:rsidRDefault="00D20B4A"/>
    <w:p w14:paraId="14956FC3" w14:textId="07AD5A27" w:rsidR="006978BD" w:rsidRDefault="006978BD"/>
    <w:p w14:paraId="02BF1447" w14:textId="1C4E1919" w:rsidR="006978BD" w:rsidRDefault="006978BD"/>
    <w:p w14:paraId="109C885B" w14:textId="2068492F" w:rsidR="006978BD" w:rsidRDefault="006978BD"/>
    <w:p w14:paraId="429603F5" w14:textId="21244664" w:rsidR="006978BD" w:rsidRDefault="006978BD"/>
    <w:p w14:paraId="11465B40" w14:textId="0885F5FA" w:rsidR="006978BD" w:rsidRDefault="006978BD"/>
    <w:p w14:paraId="28C97950" w14:textId="384F4B1C" w:rsidR="006978BD" w:rsidRDefault="00696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BD9965" wp14:editId="3CD01F21">
                <wp:simplePos x="0" y="0"/>
                <wp:positionH relativeFrom="page">
                  <wp:posOffset>1539240</wp:posOffset>
                </wp:positionH>
                <wp:positionV relativeFrom="paragraph">
                  <wp:posOffset>91440</wp:posOffset>
                </wp:positionV>
                <wp:extent cx="1783080" cy="868680"/>
                <wp:effectExtent l="0" t="0" r="0" b="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080" cy="8686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1A2FA68" w14:textId="073923BC" w:rsidR="0059680C" w:rsidRPr="005825CC" w:rsidRDefault="00507DB2" w:rsidP="00EE46EB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Desafios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9965" id="Caixa de texto 59" o:spid="_x0000_s1051" type="#_x0000_t202" style="position:absolute;margin-left:121.2pt;margin-top:7.2pt;width:140.4pt;height:68.4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" filled="f" stroked="f" strokeweight="1pt">
                <v:stroke miterlimit="4"/>
                <v:textbox inset="4pt,4pt,4pt,4pt">
                  <w:txbxContent>
                    <w:p w14:paraId="01A2FA68" w14:textId="073923BC" w:rsidR="0059680C" w:rsidRPr="005825CC" w:rsidRDefault="00507DB2" w:rsidP="00EE46EB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Desafios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87585B9" wp14:editId="5CC695BD">
                <wp:simplePos x="0" y="0"/>
                <wp:positionH relativeFrom="column">
                  <wp:posOffset>-367030</wp:posOffset>
                </wp:positionH>
                <wp:positionV relativeFrom="paragraph">
                  <wp:posOffset>-502920</wp:posOffset>
                </wp:positionV>
                <wp:extent cx="3390900" cy="1386840"/>
                <wp:effectExtent l="95250" t="38100" r="57150" b="11811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B71C7F2" w14:textId="77777777" w:rsidR="006978BD" w:rsidRPr="0028724B" w:rsidRDefault="006978BD" w:rsidP="006978BD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585B9" id="Retângulo 58" o:spid="_x0000_s1052" style="position:absolute;margin-left:-28.9pt;margin-top:-39.6pt;width:267pt;height:109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8HV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T64mF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1B71C7F2" w14:textId="77777777" w:rsidR="006978BD" w:rsidRPr="0028724B" w:rsidRDefault="006978BD" w:rsidP="006978BD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28A083" w14:textId="0EEB7AFC" w:rsidR="006978BD" w:rsidRDefault="006978BD"/>
    <w:p w14:paraId="3D0CC0D8" w14:textId="4F227526" w:rsidR="006978BD" w:rsidRDefault="0059680C">
      <w:r>
        <w:tab/>
      </w:r>
      <w:r>
        <w:tab/>
      </w:r>
    </w:p>
    <w:p w14:paraId="4A003BB7" w14:textId="197A087E" w:rsidR="006978BD" w:rsidRDefault="005825CC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B6EEA6" wp14:editId="4D7531A3">
                <wp:simplePos x="0" y="0"/>
                <wp:positionH relativeFrom="margin">
                  <wp:align>center</wp:align>
                </wp:positionH>
                <wp:positionV relativeFrom="paragraph">
                  <wp:posOffset>40429</wp:posOffset>
                </wp:positionV>
                <wp:extent cx="6370320" cy="8771467"/>
                <wp:effectExtent l="0" t="0" r="11430" b="10795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877146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4C549" id="Retângulo 57" o:spid="_x0000_s1026" style="position:absolute;margin-left:0;margin-top:3.2pt;width:501.6pt;height:690.65pt;z-index:2517196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3E8E1471" w14:textId="5908729C" w:rsidR="006978BD" w:rsidRDefault="006978BD"/>
    <w:p w14:paraId="50E542C6" w14:textId="7B17AE24" w:rsidR="006978BD" w:rsidRDefault="006978BD"/>
    <w:p w14:paraId="4CC4FDDC" w14:textId="56808F84" w:rsidR="006978BD" w:rsidRDefault="00507DB2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C507B7" wp14:editId="2193470C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5604510" cy="8229600"/>
                <wp:effectExtent l="0" t="0" r="0" b="0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4510" cy="8229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DEF3D16" w14:textId="77777777" w:rsidR="00507DB2" w:rsidRDefault="00507DB2" w:rsidP="00507DB2">
                            <w:pPr>
                              <w:ind w:firstLine="720"/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Ao longo do desenvolvimento do jogo tivemos inúmeros desafios que tivemos de enfrentar e solucionar, os principais foram:</w:t>
                            </w:r>
                          </w:p>
                          <w:p w14:paraId="214CC24D" w14:textId="40C197F4" w:rsidR="00507DB2" w:rsidRDefault="00507DB2" w:rsidP="00507DB2">
                            <w:pPr>
                              <w:ind w:firstLine="720"/>
                              <w:rPr>
                                <w:sz w:val="22"/>
                                <w:szCs w:val="22"/>
                              </w:rPr>
                            </w:pPr>
                            <w:r w:rsidRPr="00507DB2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1E79A8E9" w14:textId="6B251259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Design do tabuleiro: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O design do tabuleiro foi um dos principais desafios no desenvolvimento do jogo. O tabuleiro do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é composto por trinta quadrados divididos em três filas de dez, com alguns quadrados especiais que permitem avançar mais rapidamente ou impedem o avanço do oponente. Foi necessário criar uma estrutura de dados para representar o tabuleiro e implementar a lógica para permitir que as peças se movessem corretamente ao longo do tabuleiro.</w:t>
                            </w:r>
                          </w:p>
                          <w:p w14:paraId="3C51C0CC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275E16E5" w14:textId="0DBA32B2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Lógica do jogo: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Outro desafio foi implementar a lógica do jogo de forma precisa e eficiente. 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tem regras específicas para o movimento das peças e para a captura de peças do oponente. Foi necessário criar uma estrutura de dados para representar as peças e implementar a lógica para permitir que elas se movessem corretamente de acordo com as regras do jogo.</w:t>
                            </w:r>
                          </w:p>
                          <w:p w14:paraId="5FA11F4A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433A3A64" w14:textId="40B8BE4B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Interface do usuário: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A interface do usuário também apresentou alguns desafios no desenvolvimento do jogo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em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Pygame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. Foi necessário criar uma interface intuitiva</w:t>
                            </w:r>
                            <w:r w:rsid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,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que permitisse que o usuário</w:t>
                            </w:r>
                            <w: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interagisse facilmente com o jogo e entendesse as regras e movimentos das peças. Isso incluiu a criação de uma interface gráfica que exibisse claramente o tabuleiro e as peças, bem como a implementação de botões e menus para permitir que o usuário fizesse escolhas e configurações no jogo.</w:t>
                            </w:r>
                          </w:p>
                          <w:p w14:paraId="2BDEE65F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21388E66" w14:textId="75A23376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>Inteligência Artificial</w:t>
                            </w:r>
                            <w:r w:rsidR="00C360B9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 (BOT)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Implementar uma inteligência artificial para o jogo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também foi um desafio significativo. A inteligência artificial precisava ser capaz de fazer movimentos estratégicos e tomar decisões com base na posição atual do tabuleiro. Foi necessário criar uma estrutura de dados para representar a inteligência artificial e implementar a lógica para permitir que ela jogasse de forma eficaz contra o usuário.</w:t>
                            </w:r>
                          </w:p>
                          <w:p w14:paraId="11BBA843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094A9C96" w14:textId="2D6FC8F4" w:rsidR="0059680C" w:rsidRPr="00C360B9" w:rsidRDefault="00507DB2" w:rsidP="00507DB2">
                            <w:pPr>
                              <w:rPr>
                                <w:rFonts w:ascii="Josefin Sans Medium" w:hAnsi="Josefin Sans Medium"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C360B9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Testes e depuração: </w:t>
                            </w:r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Por fim, testar e depurar o jogo </w:t>
                            </w:r>
                            <w:proofErr w:type="spellStart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em </w:t>
                            </w:r>
                            <w:proofErr w:type="spellStart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Pygame</w:t>
                            </w:r>
                            <w:proofErr w:type="spellEnd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foi um desafio constante. Durante o desenvolvimento, foram encontrados vários bugs e problemas que precisaram ser corrigidos. Isso incluiu testar a lógica do jogo, a interface do usuário e a inteligência artificial para garantir que tudo funcionasse corretamente e sem erros.</w:t>
                            </w:r>
                          </w:p>
                          <w:p w14:paraId="554867FD" w14:textId="77777777" w:rsidR="00507DB2" w:rsidRPr="00DC1F0F" w:rsidRDefault="00507DB2" w:rsidP="0059680C">
                            <w:pPr>
                              <w:rPr>
                                <w:b/>
                                <w:bCs/>
                                <w:color w:val="FF6600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507B7" id="Caixa de texto 53" o:spid="_x0000_s1053" type="#_x0000_t202" style="position:absolute;margin-left:0;margin-top:4pt;width:441.3pt;height:9in;z-index:251799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" filled="f" stroked="f" strokeweight="1pt">
                <v:stroke miterlimit="4"/>
                <v:textbox inset="4pt,4pt,4pt,4pt">
                  <w:txbxContent>
                    <w:p w14:paraId="5DEF3D16" w14:textId="77777777" w:rsidR="00507DB2" w:rsidRDefault="00507DB2" w:rsidP="00507DB2">
                      <w:pPr>
                        <w:ind w:firstLine="720"/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Ao longo do desenvolvimento do jogo tivemos inúmeros desafios que tivemos de enfrentar e solucionar, os principais foram:</w:t>
                      </w:r>
                    </w:p>
                    <w:p w14:paraId="214CC24D" w14:textId="40C197F4" w:rsidR="00507DB2" w:rsidRDefault="00507DB2" w:rsidP="00507DB2">
                      <w:pPr>
                        <w:ind w:firstLine="720"/>
                        <w:rPr>
                          <w:sz w:val="22"/>
                          <w:szCs w:val="22"/>
                        </w:rPr>
                      </w:pPr>
                      <w:r w:rsidRPr="00507DB2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  <w:p w14:paraId="1E79A8E9" w14:textId="6B251259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Design do tabuleiro: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O design do tabuleiro foi um dos principais desafios no desenvolvimento do jogo. O tabuleiro do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é composto por trinta quadrados divididos em três filas de dez, com alguns quadrados especiais que permitem avançar mais rapidamente ou impedem o avanço do oponente. Foi necessário criar uma estrutura de dados para representar o tabuleiro e implementar a lógica para permitir que as peças se movessem corretamente ao longo do tabuleiro.</w:t>
                      </w:r>
                    </w:p>
                    <w:p w14:paraId="3C51C0CC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275E16E5" w14:textId="0DBA32B2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Lógica do jogo: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Outro desafio foi implementar a lógica do jogo de forma precisa e eficiente. 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tem regras específicas para o movimento das peças e para a captura de peças do oponente. Foi necessário criar uma estrutura de dados para representar as peças e implementar a lógica para permitir que elas se movessem corretamente de acordo com as regras do jogo.</w:t>
                      </w:r>
                    </w:p>
                    <w:p w14:paraId="5FA11F4A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433A3A64" w14:textId="40B8BE4B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Interface do usuário: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A interface do usuário também apresentou alguns desafios no desenvolvimento do jogo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em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Pygame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. Foi necessário criar uma interface intuitiva</w:t>
                      </w:r>
                      <w:r w:rsid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,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que permitisse que o usuário</w:t>
                      </w:r>
                      <w: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interagisse facilmente com o jogo e entendesse as regras e movimentos das peças. Isso incluiu a criação de uma interface gráfica que exibisse claramente o tabuleiro e as peças, bem como a implementação de botões e menus para permitir que o usuário fizesse escolhas e configurações no jogo.</w:t>
                      </w:r>
                    </w:p>
                    <w:p w14:paraId="2BDEE65F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21388E66" w14:textId="75A23376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>Inteligência Artificial</w:t>
                      </w:r>
                      <w:r w:rsidR="00C360B9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 (BOT)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Implementar uma inteligência artificial para o jogo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também foi um desafio significativo. A inteligência artificial precisava ser capaz de fazer movimentos estratégicos e tomar decisões com base na posição atual do tabuleiro. Foi necessário criar uma estrutura de dados para representar a inteligência artificial e implementar a lógica para permitir que ela jogasse de forma eficaz contra o usuário.</w:t>
                      </w:r>
                    </w:p>
                    <w:p w14:paraId="11BBA843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094A9C96" w14:textId="2D6FC8F4" w:rsidR="0059680C" w:rsidRPr="00C360B9" w:rsidRDefault="00507DB2" w:rsidP="00507DB2">
                      <w:pPr>
                        <w:rPr>
                          <w:rFonts w:ascii="Josefin Sans Medium" w:hAnsi="Josefin Sans Medium"/>
                          <w:color w:val="00B050"/>
                          <w:sz w:val="28"/>
                          <w:szCs w:val="28"/>
                        </w:rPr>
                      </w:pPr>
                      <w:r w:rsidRPr="00C360B9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Testes e depuração: </w:t>
                      </w:r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Por fim, testar e depurar o jogo </w:t>
                      </w:r>
                      <w:proofErr w:type="spellStart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em </w:t>
                      </w:r>
                      <w:proofErr w:type="spellStart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Pygame</w:t>
                      </w:r>
                      <w:proofErr w:type="spellEnd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foi um desafio constante. Durante o desenvolvimento, foram encontrados vários bugs e problemas que precisaram ser corrigidos. Isso incluiu testar a lógica do jogo, a interface do usuário e a inteligência artificial para garantir que tudo funcionasse corretamente e sem erros.</w:t>
                      </w:r>
                    </w:p>
                    <w:p w14:paraId="554867FD" w14:textId="77777777" w:rsidR="00507DB2" w:rsidRPr="00DC1F0F" w:rsidRDefault="00507DB2" w:rsidP="0059680C">
                      <w:pPr>
                        <w:rPr>
                          <w:b/>
                          <w:bCs/>
                          <w:color w:val="FF6600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42DCC5" w14:textId="51340859" w:rsidR="006978BD" w:rsidRDefault="006978BD"/>
    <w:p w14:paraId="39B09901" w14:textId="69F78B3F" w:rsidR="006978BD" w:rsidRDefault="006978BD"/>
    <w:p w14:paraId="2F5C89B8" w14:textId="5BCC60B2" w:rsidR="006978BD" w:rsidRDefault="006978BD"/>
    <w:p w14:paraId="38AA7778" w14:textId="2C371969" w:rsidR="005825CC" w:rsidRDefault="005825CC">
      <w:pPr>
        <w:rPr>
          <w:noProof/>
        </w:rPr>
      </w:pPr>
    </w:p>
    <w:p w14:paraId="7BAB103E" w14:textId="37647720" w:rsidR="005825CC" w:rsidRDefault="005825CC">
      <w:pPr>
        <w:rPr>
          <w:noProof/>
        </w:rPr>
      </w:pPr>
    </w:p>
    <w:p w14:paraId="3129528F" w14:textId="4AA67796" w:rsidR="006978BD" w:rsidRDefault="006978BD"/>
    <w:p w14:paraId="51E5B4F0" w14:textId="56B90FC5" w:rsidR="006978BD" w:rsidRDefault="006978BD"/>
    <w:p w14:paraId="6D77F7E6" w14:textId="25E1025A" w:rsidR="006978BD" w:rsidRDefault="006978BD"/>
    <w:p w14:paraId="50CCBA32" w14:textId="1A566061" w:rsidR="006978BD" w:rsidRDefault="006978BD"/>
    <w:p w14:paraId="50CDAE57" w14:textId="565EF370" w:rsidR="006978BD" w:rsidRDefault="006978BD"/>
    <w:p w14:paraId="675365C9" w14:textId="2BFD82D6" w:rsidR="006978BD" w:rsidRDefault="006978BD"/>
    <w:p w14:paraId="67EA2B7D" w14:textId="64563FFA" w:rsidR="006978BD" w:rsidRDefault="006978BD"/>
    <w:p w14:paraId="35A3F1C4" w14:textId="6F46970C" w:rsidR="006978BD" w:rsidRDefault="006978BD"/>
    <w:p w14:paraId="7364047B" w14:textId="645DFCF5" w:rsidR="005825CC" w:rsidRDefault="005825CC">
      <w:pPr>
        <w:rPr>
          <w:noProof/>
        </w:rPr>
      </w:pPr>
    </w:p>
    <w:p w14:paraId="30390B6F" w14:textId="4817C2D9" w:rsidR="006978BD" w:rsidRDefault="006978BD"/>
    <w:p w14:paraId="006AF65A" w14:textId="021D943C" w:rsidR="006978BD" w:rsidRDefault="006978BD"/>
    <w:p w14:paraId="1D5C0417" w14:textId="77777777" w:rsidR="005825CC" w:rsidRDefault="005825CC">
      <w:pPr>
        <w:rPr>
          <w:noProof/>
        </w:rPr>
      </w:pPr>
    </w:p>
    <w:p w14:paraId="2D97B0EA" w14:textId="4022FF12" w:rsidR="006978BD" w:rsidRDefault="006978BD"/>
    <w:p w14:paraId="319855B9" w14:textId="1423992A" w:rsidR="006978BD" w:rsidRDefault="006978BD"/>
    <w:p w14:paraId="5200C632" w14:textId="55549BA5" w:rsidR="006978BD" w:rsidRDefault="006978BD"/>
    <w:p w14:paraId="7433E4D5" w14:textId="3DAAB574" w:rsidR="005825CC" w:rsidRDefault="005825CC">
      <w:pPr>
        <w:rPr>
          <w:noProof/>
        </w:rPr>
      </w:pPr>
    </w:p>
    <w:p w14:paraId="29131A74" w14:textId="4C450A52" w:rsidR="006978BD" w:rsidRDefault="006978BD"/>
    <w:p w14:paraId="30E80CF5" w14:textId="43CC726D" w:rsidR="006978BD" w:rsidRDefault="006978BD"/>
    <w:p w14:paraId="7F828FD5" w14:textId="457BED17" w:rsidR="006978BD" w:rsidRDefault="006978BD"/>
    <w:p w14:paraId="555523EE" w14:textId="65091843" w:rsidR="006978BD" w:rsidRDefault="006978BD"/>
    <w:p w14:paraId="01C101FE" w14:textId="77777777" w:rsidR="005825CC" w:rsidRDefault="005825CC">
      <w:pPr>
        <w:rPr>
          <w:noProof/>
        </w:rPr>
      </w:pPr>
    </w:p>
    <w:p w14:paraId="27DD20B0" w14:textId="154E9505" w:rsidR="006978BD" w:rsidRDefault="006978BD"/>
    <w:p w14:paraId="367DABB8" w14:textId="328EDE65" w:rsidR="006978BD" w:rsidRDefault="006978BD"/>
    <w:p w14:paraId="1B478717" w14:textId="02D08AB6" w:rsidR="006978BD" w:rsidRDefault="006978BD"/>
    <w:p w14:paraId="4808D0CD" w14:textId="5055E59C" w:rsidR="006978BD" w:rsidRDefault="006978BD"/>
    <w:p w14:paraId="32AC81E2" w14:textId="16F375C2" w:rsidR="006978BD" w:rsidRDefault="006978BD"/>
    <w:p w14:paraId="49F401E9" w14:textId="5BB7E027" w:rsidR="006978BD" w:rsidRDefault="006978BD"/>
    <w:p w14:paraId="058D531D" w14:textId="02B7ADFF" w:rsidR="006978BD" w:rsidRDefault="006978BD"/>
    <w:p w14:paraId="15F37AE5" w14:textId="1B5C7474" w:rsidR="006978BD" w:rsidRDefault="006978BD"/>
    <w:p w14:paraId="7C42EAEF" w14:textId="3ED6F537" w:rsidR="006978BD" w:rsidRDefault="006978BD"/>
    <w:p w14:paraId="4480CEE1" w14:textId="67BD870B" w:rsidR="006978BD" w:rsidRDefault="006978BD"/>
    <w:p w14:paraId="76D7156D" w14:textId="59E8F327" w:rsidR="006978BD" w:rsidRDefault="006978BD"/>
    <w:p w14:paraId="14814042" w14:textId="367D013A" w:rsidR="006978BD" w:rsidRDefault="006978BD"/>
    <w:p w14:paraId="14F951FA" w14:textId="3095AC0D" w:rsidR="006978BD" w:rsidRDefault="006978BD"/>
    <w:p w14:paraId="664BEE15" w14:textId="6A7A257A" w:rsidR="006978BD" w:rsidRDefault="006978BD"/>
    <w:p w14:paraId="7572AFBB" w14:textId="77777777" w:rsidR="00D20B4A" w:rsidRDefault="00D20B4A"/>
    <w:p w14:paraId="430AE388" w14:textId="5DD546FF" w:rsidR="006978BD" w:rsidRDefault="006978BD"/>
    <w:p w14:paraId="6F7847C5" w14:textId="7BA95694" w:rsidR="006978BD" w:rsidRDefault="006978BD"/>
    <w:p w14:paraId="1449867C" w14:textId="3CF31181" w:rsidR="006978BD" w:rsidRDefault="006978BD"/>
    <w:p w14:paraId="4D4B9C85" w14:textId="68F87C4E" w:rsidR="006978BD" w:rsidRDefault="006978BD"/>
    <w:p w14:paraId="39A53AAC" w14:textId="311834EE" w:rsidR="006978BD" w:rsidRDefault="006978BD"/>
    <w:p w14:paraId="34BF163E" w14:textId="598A2792" w:rsidR="006978BD" w:rsidRDefault="006978BD"/>
    <w:p w14:paraId="3AD08955" w14:textId="272B5369" w:rsidR="002075F6" w:rsidRDefault="002075F6"/>
    <w:p w14:paraId="18DABC0E" w14:textId="74DA0352" w:rsidR="002075F6" w:rsidRDefault="008C24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073ED0D" wp14:editId="008F345C">
                <wp:simplePos x="0" y="0"/>
                <wp:positionH relativeFrom="margin">
                  <wp:posOffset>3789680</wp:posOffset>
                </wp:positionH>
                <wp:positionV relativeFrom="paragraph">
                  <wp:posOffset>-175260</wp:posOffset>
                </wp:positionV>
                <wp:extent cx="3215640" cy="1158240"/>
                <wp:effectExtent l="0" t="0" r="0" b="0"/>
                <wp:wrapNone/>
                <wp:docPr id="335162145" name="Caixa de texto 33516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5640" cy="11582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71916A" w14:textId="32BF1795" w:rsidR="008C24A4" w:rsidRPr="008C24A4" w:rsidRDefault="008C24A4" w:rsidP="008C24A4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3ED0D" id="Caixa de texto 335162145" o:spid="_x0000_s1054" type="#_x0000_t202" style="position:absolute;margin-left:298.4pt;margin-top:-13.8pt;width:253.2pt;height:91.2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" filled="f" stroked="f" strokeweight="1pt">
                <v:stroke miterlimit="4"/>
                <v:textbox inset="4pt,4pt,4pt,4pt">
                  <w:txbxContent>
                    <w:p w14:paraId="3271916A" w14:textId="32BF1795" w:rsidR="008C24A4" w:rsidRPr="008C24A4" w:rsidRDefault="008C24A4" w:rsidP="008C24A4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Funcionalidades e Capturas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41102FA" wp14:editId="2FC82A38">
                <wp:simplePos x="0" y="0"/>
                <wp:positionH relativeFrom="column">
                  <wp:posOffset>3788410</wp:posOffset>
                </wp:positionH>
                <wp:positionV relativeFrom="paragraph">
                  <wp:posOffset>-454660</wp:posOffset>
                </wp:positionV>
                <wp:extent cx="3390900" cy="1386840"/>
                <wp:effectExtent l="95250" t="38100" r="57150" b="118110"/>
                <wp:wrapNone/>
                <wp:docPr id="1585122798" name="Retângulo 158512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3391BF" w14:textId="77777777" w:rsidR="005825CC" w:rsidRPr="0028724B" w:rsidRDefault="005825CC" w:rsidP="005825CC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102FA" id="Retângulo 1585122798" o:spid="_x0000_s1055" style="position:absolute;margin-left:298.3pt;margin-top:-35.8pt;width:267pt;height:109.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wbF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T64mF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533391BF" w14:textId="77777777" w:rsidR="005825CC" w:rsidRPr="0028724B" w:rsidRDefault="005825CC" w:rsidP="005825CC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6C718CF" w14:textId="27A95929" w:rsidR="002075F6" w:rsidRDefault="002075F6"/>
    <w:p w14:paraId="181BBE87" w14:textId="79ABD6EE" w:rsidR="002075F6" w:rsidRDefault="005825CC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76105B" wp14:editId="32C04808">
                <wp:simplePos x="0" y="0"/>
                <wp:positionH relativeFrom="margin">
                  <wp:align>center</wp:align>
                </wp:positionH>
                <wp:positionV relativeFrom="paragraph">
                  <wp:posOffset>75565</wp:posOffset>
                </wp:positionV>
                <wp:extent cx="6370320" cy="9052560"/>
                <wp:effectExtent l="0" t="0" r="11430" b="15240"/>
                <wp:wrapNone/>
                <wp:docPr id="194" name="Retâ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0525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387C9" id="Retângulo 194" o:spid="_x0000_s1026" style="position:absolute;margin-left:0;margin-top:5.95pt;width:501.6pt;height:712.8pt;z-index:2517319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043FE694" w14:textId="1CF7FD21" w:rsidR="002075F6" w:rsidRDefault="002075F6"/>
    <w:p w14:paraId="41F065E2" w14:textId="7AE48B43" w:rsidR="002075F6" w:rsidRDefault="002075F6"/>
    <w:p w14:paraId="0719666A" w14:textId="7EE93A60" w:rsidR="002075F6" w:rsidRDefault="002075F6"/>
    <w:p w14:paraId="20144AAB" w14:textId="071F9976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AD8CC91" wp14:editId="06D92E18">
                <wp:simplePos x="0" y="0"/>
                <wp:positionH relativeFrom="column">
                  <wp:posOffset>4083050</wp:posOffset>
                </wp:positionH>
                <wp:positionV relativeFrom="paragraph">
                  <wp:posOffset>119380</wp:posOffset>
                </wp:positionV>
                <wp:extent cx="2400300" cy="1859280"/>
                <wp:effectExtent l="0" t="0" r="0" b="0"/>
                <wp:wrapNone/>
                <wp:docPr id="1767873799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859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1A0A3A8" w14:textId="6AB34D4E" w:rsid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Menu composto por 5 opções: </w:t>
                            </w:r>
                          </w:p>
                          <w:p w14:paraId="7B24D35A" w14:textId="77777777" w:rsid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>Jogar: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 xml:space="preserve"> Começar um novo jogo </w:t>
                            </w:r>
                          </w:p>
                          <w:p w14:paraId="7D148918" w14:textId="454174A6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</w:rPr>
                              <w:t>contra o computador ou outro jogador humano.</w:t>
                            </w:r>
                          </w:p>
                          <w:p w14:paraId="20D9C724" w14:textId="5DB9625B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Load: 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>Carregar um jogo salvo anteriormente.</w:t>
                            </w:r>
                          </w:p>
                          <w:p w14:paraId="2CC7B8D2" w14:textId="050A1CDF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>Regras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>: Ver as regras do jogo.</w:t>
                            </w:r>
                          </w:p>
                          <w:p w14:paraId="76162F2B" w14:textId="1A826C85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Definições: 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 xml:space="preserve">Configurações do jogo, </w:t>
                            </w:r>
                            <w:r w:rsidR="004011CB">
                              <w:rPr>
                                <w:rFonts w:ascii="Josefin Sans Medium" w:hAnsi="Josefin Sans Medium"/>
                              </w:rPr>
                              <w:t>volumes e sons.</w:t>
                            </w:r>
                          </w:p>
                          <w:p w14:paraId="3A8226D0" w14:textId="4C1C69D9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Sair: 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>Sair do jogo.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CC91" id="Caixa de texto 4" o:spid="_x0000_s1056" type="#_x0000_t202" style="position:absolute;margin-left:321.5pt;margin-top:9.4pt;width:189pt;height:146.4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" filled="f" stroked="f" strokeweight="1pt">
                <v:stroke miterlimit="4"/>
                <v:textbox inset="4pt,4pt,4pt,4pt">
                  <w:txbxContent>
                    <w:p w14:paraId="61A0A3A8" w14:textId="6AB34D4E" w:rsid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Menu composto por 5 opções: </w:t>
                      </w:r>
                    </w:p>
                    <w:p w14:paraId="7B24D35A" w14:textId="77777777" w:rsid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>Jogar:</w:t>
                      </w:r>
                      <w:r w:rsidRPr="008C24A4">
                        <w:rPr>
                          <w:rFonts w:ascii="Josefin Sans Medium" w:hAnsi="Josefin Sans Medium"/>
                        </w:rPr>
                        <w:t xml:space="preserve"> Começar um novo jogo </w:t>
                      </w:r>
                    </w:p>
                    <w:p w14:paraId="7D148918" w14:textId="454174A6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</w:rPr>
                        <w:t>contra o computador ou outro jogador humano.</w:t>
                      </w:r>
                    </w:p>
                    <w:p w14:paraId="20D9C724" w14:textId="5DB9625B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 xml:space="preserve">Load: </w:t>
                      </w:r>
                      <w:r w:rsidRPr="008C24A4">
                        <w:rPr>
                          <w:rFonts w:ascii="Josefin Sans Medium" w:hAnsi="Josefin Sans Medium"/>
                        </w:rPr>
                        <w:t>Carregar um jogo salvo anteriormente.</w:t>
                      </w:r>
                    </w:p>
                    <w:p w14:paraId="2CC7B8D2" w14:textId="050A1CDF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>Regras</w:t>
                      </w:r>
                      <w:r w:rsidRPr="008C24A4">
                        <w:rPr>
                          <w:rFonts w:ascii="Josefin Sans Medium" w:hAnsi="Josefin Sans Medium"/>
                        </w:rPr>
                        <w:t>: Ver as regras do jogo.</w:t>
                      </w:r>
                    </w:p>
                    <w:p w14:paraId="76162F2B" w14:textId="1A826C85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 xml:space="preserve">Definições: </w:t>
                      </w:r>
                      <w:r w:rsidRPr="008C24A4">
                        <w:rPr>
                          <w:rFonts w:ascii="Josefin Sans Medium" w:hAnsi="Josefin Sans Medium"/>
                        </w:rPr>
                        <w:t xml:space="preserve">Configurações do jogo, </w:t>
                      </w:r>
                      <w:r w:rsidR="004011CB">
                        <w:rPr>
                          <w:rFonts w:ascii="Josefin Sans Medium" w:hAnsi="Josefin Sans Medium"/>
                        </w:rPr>
                        <w:t>volumes e sons.</w:t>
                      </w:r>
                    </w:p>
                    <w:p w14:paraId="3A8226D0" w14:textId="4C1C69D9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 xml:space="preserve">Sair: </w:t>
                      </w:r>
                      <w:r w:rsidRPr="008C24A4">
                        <w:rPr>
                          <w:rFonts w:ascii="Josefin Sans Medium" w:hAnsi="Josefin Sans Medium"/>
                        </w:rPr>
                        <w:t>Sair do jogo.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0CFBCFF" wp14:editId="4B6F3750">
                <wp:simplePos x="0" y="0"/>
                <wp:positionH relativeFrom="column">
                  <wp:posOffset>3760470</wp:posOffset>
                </wp:positionH>
                <wp:positionV relativeFrom="paragraph">
                  <wp:posOffset>168910</wp:posOffset>
                </wp:positionV>
                <wp:extent cx="360045" cy="1764030"/>
                <wp:effectExtent l="19050" t="19050" r="1905" b="26670"/>
                <wp:wrapNone/>
                <wp:docPr id="822354781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FBA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12" o:spid="_x0000_s1026" type="#_x0000_t87" style="position:absolute;margin-left:296.1pt;margin-top:13.3pt;width:28.35pt;height:138.9pt;z-index:252046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8C24A4">
        <w:rPr>
          <w:noProof/>
        </w:rPr>
        <w:drawing>
          <wp:anchor distT="0" distB="0" distL="114300" distR="114300" simplePos="0" relativeHeight="252007424" behindDoc="0" locked="0" layoutInCell="1" allowOverlap="1" wp14:anchorId="5F9D2541" wp14:editId="45AF4683">
            <wp:simplePos x="0" y="0"/>
            <wp:positionH relativeFrom="margin">
              <wp:posOffset>303530</wp:posOffset>
            </wp:positionH>
            <wp:positionV relativeFrom="paragraph">
              <wp:posOffset>73660</wp:posOffset>
            </wp:positionV>
            <wp:extent cx="3456940" cy="1943100"/>
            <wp:effectExtent l="0" t="0" r="0" b="0"/>
            <wp:wrapNone/>
            <wp:docPr id="19893563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CD1B3" w14:textId="4A8BF796" w:rsidR="002075F6" w:rsidRDefault="002075F6"/>
    <w:p w14:paraId="1FFE9896" w14:textId="1D1EEA00" w:rsidR="002075F6" w:rsidRDefault="002075F6"/>
    <w:p w14:paraId="302305F8" w14:textId="779E19C2" w:rsidR="002075F6" w:rsidRDefault="002075F6"/>
    <w:p w14:paraId="489EF646" w14:textId="28A26E58" w:rsidR="002075F6" w:rsidRDefault="002075F6"/>
    <w:p w14:paraId="5472E388" w14:textId="76F31A29" w:rsidR="002075F6" w:rsidRDefault="002075F6"/>
    <w:p w14:paraId="60BEB7AE" w14:textId="0F5B0B39" w:rsidR="002075F6" w:rsidRDefault="002075F6"/>
    <w:p w14:paraId="0C86FD65" w14:textId="5AEEB51E" w:rsidR="002075F6" w:rsidRDefault="002075F6"/>
    <w:p w14:paraId="5AC1C360" w14:textId="3BF85D8F" w:rsidR="002075F6" w:rsidRDefault="002075F6"/>
    <w:p w14:paraId="4AF72630" w14:textId="7EC8D4CD" w:rsidR="002075F6" w:rsidRDefault="002075F6"/>
    <w:p w14:paraId="173C148E" w14:textId="43ABCB12" w:rsidR="002075F6" w:rsidRDefault="002075F6"/>
    <w:p w14:paraId="08B5822D" w14:textId="17607A0F" w:rsidR="002075F6" w:rsidRDefault="008C24A4"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98D06D6" wp14:editId="42E60390">
                <wp:simplePos x="0" y="0"/>
                <wp:positionH relativeFrom="column">
                  <wp:posOffset>265430</wp:posOffset>
                </wp:positionH>
                <wp:positionV relativeFrom="paragraph">
                  <wp:posOffset>43180</wp:posOffset>
                </wp:positionV>
                <wp:extent cx="3383280" cy="259080"/>
                <wp:effectExtent l="0" t="0" r="0" b="0"/>
                <wp:wrapNone/>
                <wp:docPr id="1103886055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8F2300" w14:textId="79E0B25E" w:rsidR="008C24A4" w:rsidRPr="008C24A4" w:rsidRDefault="008C24A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Imagem 1 – Menu Principal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D06D6" id="Caixa de texto 3" o:spid="_x0000_s1057" type="#_x0000_t202" style="position:absolute;margin-left:20.9pt;margin-top:3.4pt;width:266.4pt;height:20.4pt;z-index:25200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AWjdw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" filled="f" stroked="f" strokeweight="1pt">
                <v:stroke miterlimit="4"/>
                <v:textbox inset="4pt,4pt,4pt,4pt">
                  <w:txbxContent>
                    <w:p w14:paraId="7E8F2300" w14:textId="79E0B25E" w:rsidR="008C24A4" w:rsidRPr="008C24A4" w:rsidRDefault="008C24A4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Imagem 1 – Menu Principal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28549CC7" w14:textId="4B2828BE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8B8ABBE" wp14:editId="7976E395">
                <wp:simplePos x="0" y="0"/>
                <wp:positionH relativeFrom="column">
                  <wp:posOffset>2654300</wp:posOffset>
                </wp:positionH>
                <wp:positionV relativeFrom="paragraph">
                  <wp:posOffset>170815</wp:posOffset>
                </wp:positionV>
                <wp:extent cx="360045" cy="1764030"/>
                <wp:effectExtent l="0" t="19050" r="20955" b="26670"/>
                <wp:wrapNone/>
                <wp:docPr id="1611980169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B73A" id="Chaveta à esquerda 12" o:spid="_x0000_s1026" type="#_x0000_t87" style="position:absolute;margin-left:209pt;margin-top:13.45pt;width:28.35pt;height:138.9pt;rotation:180;z-index:25204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4011CB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97D5A16" wp14:editId="0BC5745D">
                <wp:simplePos x="0" y="0"/>
                <wp:positionH relativeFrom="column">
                  <wp:posOffset>349250</wp:posOffset>
                </wp:positionH>
                <wp:positionV relativeFrom="paragraph">
                  <wp:posOffset>144145</wp:posOffset>
                </wp:positionV>
                <wp:extent cx="2400300" cy="1859280"/>
                <wp:effectExtent l="0" t="0" r="0" b="0"/>
                <wp:wrapNone/>
                <wp:docPr id="1595734341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859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E2E21A8" w14:textId="6E4161C7" w:rsidR="004011CB" w:rsidRPr="008C24A4" w:rsidRDefault="004011CB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>Submenu responsável por selecionar o modo de jogo (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Contra o Computador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ou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Contra Outro Jogador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) e a opção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Voltar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para regressar ao Menu Principal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5A16" id="_x0000_s1058" type="#_x0000_t202" style="position:absolute;margin-left:27.5pt;margin-top:11.35pt;width:189pt;height:146.4pt;z-index:25201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2E2E21A8" w14:textId="6E4161C7" w:rsidR="004011CB" w:rsidRPr="008C24A4" w:rsidRDefault="004011CB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>Submenu responsável por selecionar o modo de jogo (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Contra o Computador</w:t>
                      </w:r>
                      <w:r>
                        <w:rPr>
                          <w:rFonts w:ascii="Josefin Sans Medium" w:hAnsi="Josefin Sans Medium"/>
                        </w:rPr>
                        <w:t xml:space="preserve"> ou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Contra Outro Jogador</w:t>
                      </w:r>
                      <w:r>
                        <w:rPr>
                          <w:rFonts w:ascii="Josefin Sans Medium" w:hAnsi="Josefin Sans Medium"/>
                        </w:rPr>
                        <w:t xml:space="preserve">) e a opção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 xml:space="preserve">Voltar </w:t>
                      </w:r>
                      <w:r>
                        <w:rPr>
                          <w:rFonts w:ascii="Josefin Sans Medium" w:hAnsi="Josefin Sans Medium"/>
                        </w:rPr>
                        <w:t>para regressar ao Menu Principal do Jogo</w:t>
                      </w:r>
                    </w:p>
                  </w:txbxContent>
                </v:textbox>
              </v:shape>
            </w:pict>
          </mc:Fallback>
        </mc:AlternateContent>
      </w:r>
      <w:r w:rsidR="008C24A4">
        <w:rPr>
          <w:noProof/>
        </w:rPr>
        <w:drawing>
          <wp:anchor distT="0" distB="0" distL="114300" distR="114300" simplePos="0" relativeHeight="252008448" behindDoc="0" locked="0" layoutInCell="1" allowOverlap="1" wp14:anchorId="091D94CC" wp14:editId="6BF0BF4D">
            <wp:simplePos x="0" y="0"/>
            <wp:positionH relativeFrom="margin">
              <wp:posOffset>3039110</wp:posOffset>
            </wp:positionH>
            <wp:positionV relativeFrom="paragraph">
              <wp:posOffset>98425</wp:posOffset>
            </wp:positionV>
            <wp:extent cx="3458125" cy="1943100"/>
            <wp:effectExtent l="0" t="0" r="9525" b="0"/>
            <wp:wrapNone/>
            <wp:docPr id="20489154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D9A2" w14:textId="04390A90" w:rsidR="002075F6" w:rsidRDefault="002075F6"/>
    <w:p w14:paraId="1A2BCD14" w14:textId="20FD676E" w:rsidR="002075F6" w:rsidRDefault="002075F6"/>
    <w:p w14:paraId="1AA1305F" w14:textId="473A7C86" w:rsidR="002075F6" w:rsidRDefault="002075F6"/>
    <w:p w14:paraId="2CB09BDE" w14:textId="0BFB3363" w:rsidR="002075F6" w:rsidRDefault="002075F6"/>
    <w:p w14:paraId="6FE357CC" w14:textId="58B0243F" w:rsidR="002075F6" w:rsidRDefault="002075F6"/>
    <w:p w14:paraId="09A11B44" w14:textId="24E93D3D" w:rsidR="002075F6" w:rsidRDefault="002075F6"/>
    <w:p w14:paraId="7EE02F69" w14:textId="67240058" w:rsidR="002075F6" w:rsidRDefault="002075F6"/>
    <w:p w14:paraId="6C638178" w14:textId="4FEEAD59" w:rsidR="002075F6" w:rsidRDefault="002075F6"/>
    <w:p w14:paraId="5D7C2252" w14:textId="654CB369" w:rsidR="002075F6" w:rsidRDefault="002075F6"/>
    <w:p w14:paraId="1B259757" w14:textId="5F631FFA" w:rsidR="002075F6" w:rsidRDefault="002075F6"/>
    <w:p w14:paraId="00CF1FC9" w14:textId="522E0729" w:rsidR="002075F6" w:rsidRDefault="008C24A4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89AA972" wp14:editId="7EF4AD3D">
                <wp:simplePos x="0" y="0"/>
                <wp:positionH relativeFrom="column">
                  <wp:posOffset>2985770</wp:posOffset>
                </wp:positionH>
                <wp:positionV relativeFrom="paragraph">
                  <wp:posOffset>76200</wp:posOffset>
                </wp:positionV>
                <wp:extent cx="3383280" cy="259080"/>
                <wp:effectExtent l="0" t="0" r="0" b="0"/>
                <wp:wrapNone/>
                <wp:docPr id="968449862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AFB2EA" w14:textId="399EF486" w:rsidR="008C24A4" w:rsidRPr="008C24A4" w:rsidRDefault="008C24A4" w:rsidP="008C24A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2</w:t>
                            </w:r>
                            <w:r w:rsidR="0039247F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Submenu Jogar Partida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A972" id="_x0000_s1059" type="#_x0000_t202" style="position:absolute;margin-left:235.1pt;margin-top:6pt;width:266.4pt;height:20.4pt;z-index:25201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jIeA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" filled="f" stroked="f" strokeweight="1pt">
                <v:stroke miterlimit="4"/>
                <v:textbox inset="4pt,4pt,4pt,4pt">
                  <w:txbxContent>
                    <w:p w14:paraId="26AFB2EA" w14:textId="399EF486" w:rsidR="008C24A4" w:rsidRPr="008C24A4" w:rsidRDefault="008C24A4" w:rsidP="008C24A4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2</w:t>
                      </w:r>
                      <w:r w:rsidR="0039247F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Submenu Jogar Partida</w:t>
                      </w:r>
                    </w:p>
                  </w:txbxContent>
                </v:textbox>
              </v:shape>
            </w:pict>
          </mc:Fallback>
        </mc:AlternateContent>
      </w:r>
    </w:p>
    <w:p w14:paraId="02EC3459" w14:textId="222CA5C2" w:rsidR="002075F6" w:rsidRDefault="002075F6"/>
    <w:p w14:paraId="4A55C55F" w14:textId="5EAFDDC8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5935E3F" wp14:editId="22CBCEB0">
                <wp:simplePos x="0" y="0"/>
                <wp:positionH relativeFrom="column">
                  <wp:posOffset>3789680</wp:posOffset>
                </wp:positionH>
                <wp:positionV relativeFrom="paragraph">
                  <wp:posOffset>133350</wp:posOffset>
                </wp:positionV>
                <wp:extent cx="360045" cy="1764030"/>
                <wp:effectExtent l="19050" t="19050" r="1905" b="26670"/>
                <wp:wrapNone/>
                <wp:docPr id="1138730652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109A5" id="Chaveta à esquerda 12" o:spid="_x0000_s1026" type="#_x0000_t87" style="position:absolute;margin-left:298.4pt;margin-top:10.5pt;width:28.35pt;height:138.9pt;z-index:25205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4011CB">
        <w:rPr>
          <w:noProof/>
        </w:rPr>
        <w:drawing>
          <wp:anchor distT="0" distB="0" distL="114300" distR="114300" simplePos="0" relativeHeight="252015616" behindDoc="0" locked="0" layoutInCell="1" allowOverlap="1" wp14:anchorId="0FC6D9F1" wp14:editId="52477FE2">
            <wp:simplePos x="0" y="0"/>
            <wp:positionH relativeFrom="margin">
              <wp:posOffset>295910</wp:posOffset>
            </wp:positionH>
            <wp:positionV relativeFrom="paragraph">
              <wp:posOffset>3810</wp:posOffset>
            </wp:positionV>
            <wp:extent cx="3480628" cy="1958340"/>
            <wp:effectExtent l="0" t="0" r="5715" b="3810"/>
            <wp:wrapNone/>
            <wp:docPr id="20560452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628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E5064" w14:textId="154FA3FA" w:rsidR="002075F6" w:rsidRDefault="002075F6"/>
    <w:p w14:paraId="32920C44" w14:textId="3ED07808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6803E0B" wp14:editId="020A1FCE">
                <wp:simplePos x="0" y="0"/>
                <wp:positionH relativeFrom="column">
                  <wp:posOffset>4075430</wp:posOffset>
                </wp:positionH>
                <wp:positionV relativeFrom="paragraph">
                  <wp:posOffset>130175</wp:posOffset>
                </wp:positionV>
                <wp:extent cx="2400300" cy="1013460"/>
                <wp:effectExtent l="0" t="0" r="0" b="0"/>
                <wp:wrapNone/>
                <wp:docPr id="1495234547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134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6E0E19" w14:textId="7FADCA4C" w:rsidR="004011CB" w:rsidRPr="008C24A4" w:rsidRDefault="004011CB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Tela Dedicada às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R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egras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do Jogo com uma descrição do jogo e as suas regras, conta também com um botão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Voltar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para regressar ao Menu.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03E0B" id="_x0000_s1060" type="#_x0000_t202" style="position:absolute;margin-left:320.9pt;margin-top:10.25pt;width:189pt;height:79.8pt;z-index:25201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" filled="f" stroked="f" strokeweight="1pt">
                <v:stroke miterlimit="4"/>
                <v:textbox inset="4pt,4pt,4pt,4pt">
                  <w:txbxContent>
                    <w:p w14:paraId="7E6E0E19" w14:textId="7FADCA4C" w:rsidR="004011CB" w:rsidRPr="008C24A4" w:rsidRDefault="004011CB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Tela Dedicada às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R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egras</w:t>
                      </w:r>
                      <w:r>
                        <w:rPr>
                          <w:rFonts w:ascii="Josefin Sans Medium" w:hAnsi="Josefin Sans Medium"/>
                        </w:rPr>
                        <w:t xml:space="preserve"> do Jogo com uma descrição do jogo e as suas regras, conta também com um botão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Voltar</w:t>
                      </w:r>
                      <w:r>
                        <w:rPr>
                          <w:rFonts w:ascii="Josefin Sans Medium" w:hAnsi="Josefin Sans Medium"/>
                        </w:rPr>
                        <w:t xml:space="preserve"> para regressar ao Menu.</w:t>
                      </w:r>
                    </w:p>
                  </w:txbxContent>
                </v:textbox>
              </v:shape>
            </w:pict>
          </mc:Fallback>
        </mc:AlternateContent>
      </w:r>
    </w:p>
    <w:p w14:paraId="595B75FA" w14:textId="44DEAF53" w:rsidR="002075F6" w:rsidRDefault="002075F6"/>
    <w:p w14:paraId="70517179" w14:textId="767FC2C5" w:rsidR="002075F6" w:rsidRDefault="002075F6"/>
    <w:p w14:paraId="33544F13" w14:textId="5AD7365C" w:rsidR="002075F6" w:rsidRDefault="002075F6"/>
    <w:p w14:paraId="3EFC50A5" w14:textId="4FE64C76" w:rsidR="002075F6" w:rsidRDefault="002075F6"/>
    <w:p w14:paraId="790CE776" w14:textId="7C1B5AF2" w:rsidR="002075F6" w:rsidRDefault="002075F6"/>
    <w:p w14:paraId="6B0716E0" w14:textId="6467B9C5" w:rsidR="002075F6" w:rsidRDefault="002075F6"/>
    <w:p w14:paraId="0E06A4B2" w14:textId="3C67CA1F" w:rsidR="002075F6" w:rsidRDefault="002075F6"/>
    <w:p w14:paraId="160D84B6" w14:textId="1919949D" w:rsidR="002075F6" w:rsidRDefault="002075F6"/>
    <w:p w14:paraId="302E00B1" w14:textId="7E9FD76E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D61B589" wp14:editId="2CCD882D">
                <wp:simplePos x="0" y="0"/>
                <wp:positionH relativeFrom="column">
                  <wp:posOffset>250190</wp:posOffset>
                </wp:positionH>
                <wp:positionV relativeFrom="paragraph">
                  <wp:posOffset>4445</wp:posOffset>
                </wp:positionV>
                <wp:extent cx="3383280" cy="259080"/>
                <wp:effectExtent l="0" t="0" r="0" b="0"/>
                <wp:wrapNone/>
                <wp:docPr id="1065642699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B1BB31F" w14:textId="58A47EBD" w:rsidR="004011CB" w:rsidRPr="008C24A4" w:rsidRDefault="004011CB" w:rsidP="004011CB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3</w:t>
                            </w:r>
                            <w:r w:rsidR="0039247F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Regras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1B589" id="_x0000_s1061" type="#_x0000_t202" style="position:absolute;margin-left:19.7pt;margin-top:.35pt;width:266.4pt;height:20.4pt;z-index:252017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" filled="f" stroked="f" strokeweight="1pt">
                <v:stroke miterlimit="4"/>
                <v:textbox inset="4pt,4pt,4pt,4pt">
                  <w:txbxContent>
                    <w:p w14:paraId="2B1BB31F" w14:textId="58A47EBD" w:rsidR="004011CB" w:rsidRPr="008C24A4" w:rsidRDefault="004011CB" w:rsidP="004011CB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3</w:t>
                      </w:r>
                      <w:r w:rsidR="0039247F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Regras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19064A8A" w14:textId="511034D1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71A7C78" wp14:editId="0C26EB79">
                <wp:simplePos x="0" y="0"/>
                <wp:positionH relativeFrom="column">
                  <wp:posOffset>2893695</wp:posOffset>
                </wp:positionH>
                <wp:positionV relativeFrom="paragraph">
                  <wp:posOffset>23495</wp:posOffset>
                </wp:positionV>
                <wp:extent cx="360045" cy="1764030"/>
                <wp:effectExtent l="0" t="19050" r="20955" b="26670"/>
                <wp:wrapNone/>
                <wp:docPr id="683867339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3E7D7" id="Chaveta à esquerda 12" o:spid="_x0000_s1026" type="#_x0000_t87" style="position:absolute;margin-left:227.85pt;margin-top:1.85pt;width:28.35pt;height:138.9pt;rotation:180;z-index:252052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4011CB">
        <w:rPr>
          <w:noProof/>
        </w:rPr>
        <w:drawing>
          <wp:anchor distT="0" distB="0" distL="114300" distR="114300" simplePos="0" relativeHeight="252020736" behindDoc="0" locked="0" layoutInCell="1" allowOverlap="1" wp14:anchorId="478CF97F" wp14:editId="62C060BB">
            <wp:simplePos x="0" y="0"/>
            <wp:positionH relativeFrom="margin">
              <wp:posOffset>3267710</wp:posOffset>
            </wp:positionH>
            <wp:positionV relativeFrom="paragraph">
              <wp:posOffset>8890</wp:posOffset>
            </wp:positionV>
            <wp:extent cx="3254028" cy="1828800"/>
            <wp:effectExtent l="0" t="0" r="3810" b="0"/>
            <wp:wrapNone/>
            <wp:docPr id="185914104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02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F2D26" w14:textId="221D1AC8" w:rsidR="002075F6" w:rsidRDefault="002075F6"/>
    <w:p w14:paraId="3A8EB9ED" w14:textId="221A653D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E790CEF" wp14:editId="13ABFE86">
                <wp:simplePos x="0" y="0"/>
                <wp:positionH relativeFrom="column">
                  <wp:posOffset>509270</wp:posOffset>
                </wp:positionH>
                <wp:positionV relativeFrom="paragraph">
                  <wp:posOffset>109855</wp:posOffset>
                </wp:positionV>
                <wp:extent cx="2400300" cy="1013460"/>
                <wp:effectExtent l="0" t="0" r="0" b="0"/>
                <wp:wrapNone/>
                <wp:docPr id="752344412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134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D9EC469" w14:textId="1ABC67D4" w:rsidR="004011CB" w:rsidRPr="008C24A4" w:rsidRDefault="004011CB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Definições Do Jogo responsável por controlar a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Música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e os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Sons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do jogo no geral, novamente com o botão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Voltar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para regressar ao Menu.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0CEF" id="_x0000_s1062" type="#_x0000_t202" style="position:absolute;margin-left:40.1pt;margin-top:8.65pt;width:189pt;height:79.8pt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" filled="f" stroked="f" strokeweight="1pt">
                <v:stroke miterlimit="4"/>
                <v:textbox inset="4pt,4pt,4pt,4pt">
                  <w:txbxContent>
                    <w:p w14:paraId="1D9EC469" w14:textId="1ABC67D4" w:rsidR="004011CB" w:rsidRPr="008C24A4" w:rsidRDefault="004011CB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Definições Do Jogo responsável por controlar a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Música</w:t>
                      </w:r>
                      <w:r>
                        <w:rPr>
                          <w:rFonts w:ascii="Josefin Sans Medium" w:hAnsi="Josefin Sans Medium"/>
                        </w:rPr>
                        <w:t xml:space="preserve"> e os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Sons</w:t>
                      </w:r>
                      <w:r>
                        <w:rPr>
                          <w:rFonts w:ascii="Josefin Sans Medium" w:hAnsi="Josefin Sans Medium"/>
                        </w:rPr>
                        <w:t xml:space="preserve"> do jogo no geral, novamente com o botão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Voltar</w:t>
                      </w:r>
                      <w:r>
                        <w:rPr>
                          <w:rFonts w:ascii="Josefin Sans Medium" w:hAnsi="Josefin Sans Medium"/>
                        </w:rPr>
                        <w:t xml:space="preserve"> para regressar ao Menu.</w:t>
                      </w:r>
                    </w:p>
                  </w:txbxContent>
                </v:textbox>
              </v:shape>
            </w:pict>
          </mc:Fallback>
        </mc:AlternateContent>
      </w:r>
    </w:p>
    <w:p w14:paraId="08155FCC" w14:textId="7975C0A4" w:rsidR="002075F6" w:rsidRDefault="002075F6"/>
    <w:p w14:paraId="65774602" w14:textId="48D5BB12" w:rsidR="002075F6" w:rsidRDefault="002075F6"/>
    <w:p w14:paraId="5A8D1A8C" w14:textId="08E5F630" w:rsidR="002075F6" w:rsidRDefault="002075F6"/>
    <w:p w14:paraId="18F6AEB6" w14:textId="1B14F09D" w:rsidR="00D20B4A" w:rsidRDefault="00D20B4A"/>
    <w:p w14:paraId="0B9851C9" w14:textId="091FCBE6" w:rsidR="00D20B4A" w:rsidRDefault="00D20B4A"/>
    <w:p w14:paraId="7D0AFF31" w14:textId="251ABE04" w:rsidR="005825CC" w:rsidRDefault="005825CC"/>
    <w:p w14:paraId="293BA724" w14:textId="5A7E5995" w:rsidR="002075F6" w:rsidRDefault="002075F6"/>
    <w:p w14:paraId="2548DA88" w14:textId="3FF8E2C6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DCE6F9F" wp14:editId="6787E49C">
                <wp:simplePos x="0" y="0"/>
                <wp:positionH relativeFrom="column">
                  <wp:posOffset>3221990</wp:posOffset>
                </wp:positionH>
                <wp:positionV relativeFrom="paragraph">
                  <wp:posOffset>42545</wp:posOffset>
                </wp:positionV>
                <wp:extent cx="3383280" cy="259080"/>
                <wp:effectExtent l="0" t="0" r="0" b="0"/>
                <wp:wrapNone/>
                <wp:docPr id="182616717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F3BA375" w14:textId="09E95D14" w:rsidR="004011CB" w:rsidRPr="008C24A4" w:rsidRDefault="004011CB" w:rsidP="004011CB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4</w:t>
                            </w:r>
                            <w:r w:rsidR="0039247F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Definições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6F9F" id="_x0000_s1063" type="#_x0000_t202" style="position:absolute;margin-left:253.7pt;margin-top:3.35pt;width:266.4pt;height:20.4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" filled="f" stroked="f" strokeweight="1pt">
                <v:stroke miterlimit="4"/>
                <v:textbox inset="4pt,4pt,4pt,4pt">
                  <w:txbxContent>
                    <w:p w14:paraId="5F3BA375" w14:textId="09E95D14" w:rsidR="004011CB" w:rsidRPr="008C24A4" w:rsidRDefault="004011CB" w:rsidP="004011CB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4</w:t>
                      </w:r>
                      <w:r w:rsidR="0039247F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Definições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19BF5F2F" w14:textId="60FEE46C" w:rsidR="002075F6" w:rsidRDefault="002075F6"/>
    <w:p w14:paraId="40E68FE5" w14:textId="2351C8BE" w:rsidR="002075F6" w:rsidRDefault="00A64C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DD9F5FC" wp14:editId="660E4298">
                <wp:simplePos x="0" y="0"/>
                <wp:positionH relativeFrom="margin">
                  <wp:align>center</wp:align>
                </wp:positionH>
                <wp:positionV relativeFrom="paragraph">
                  <wp:posOffset>152400</wp:posOffset>
                </wp:positionV>
                <wp:extent cx="6370320" cy="9212580"/>
                <wp:effectExtent l="0" t="0" r="11430" b="26670"/>
                <wp:wrapNone/>
                <wp:docPr id="195" name="Retâ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125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5F6C0" id="Retângulo 195" o:spid="_x0000_s1026" style="position:absolute;margin-left:0;margin-top:12pt;width:501.6pt;height:725.4pt;z-index:2517340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  <w:r w:rsidR="0034712C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52B4635" wp14:editId="592E5F12">
                <wp:simplePos x="0" y="0"/>
                <wp:positionH relativeFrom="margin">
                  <wp:posOffset>-191770</wp:posOffset>
                </wp:positionH>
                <wp:positionV relativeFrom="paragraph">
                  <wp:posOffset>-335280</wp:posOffset>
                </wp:positionV>
                <wp:extent cx="3192780" cy="1127760"/>
                <wp:effectExtent l="0" t="0" r="0" b="0"/>
                <wp:wrapNone/>
                <wp:docPr id="1181445343" name="Caixa de texto 1181445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780" cy="11277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DDB139" w14:textId="75E35B96" w:rsidR="0034712C" w:rsidRPr="005825CC" w:rsidRDefault="004011CB" w:rsidP="0034712C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 (2)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B4635" id="Caixa de texto 1181445343" o:spid="_x0000_s1064" type="#_x0000_t202" style="position:absolute;margin-left:-15.1pt;margin-top:-26.4pt;width:251.4pt;height:88.8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" filled="f" stroked="f" strokeweight="1pt">
                <v:stroke miterlimit="4"/>
                <v:textbox inset="4pt,4pt,4pt,4pt">
                  <w:txbxContent>
                    <w:p w14:paraId="6CDDB139" w14:textId="75E35B96" w:rsidR="0034712C" w:rsidRPr="005825CC" w:rsidRDefault="004011CB" w:rsidP="0034712C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Funcionalidades e Capturas (2)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12C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43759DA" wp14:editId="54C11247">
                <wp:simplePos x="0" y="0"/>
                <wp:positionH relativeFrom="column">
                  <wp:posOffset>-364067</wp:posOffset>
                </wp:positionH>
                <wp:positionV relativeFrom="paragraph">
                  <wp:posOffset>-544195</wp:posOffset>
                </wp:positionV>
                <wp:extent cx="3390900" cy="1386840"/>
                <wp:effectExtent l="95250" t="38100" r="57150" b="118110"/>
                <wp:wrapNone/>
                <wp:docPr id="1401581629" name="Retângulo 140158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CD5D64D" w14:textId="77777777" w:rsidR="0034712C" w:rsidRPr="0028724B" w:rsidRDefault="0034712C" w:rsidP="0034712C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759DA" id="Retângulo 1401581629" o:spid="_x0000_s1065" style="position:absolute;margin-left:-28.65pt;margin-top:-42.85pt;width:267pt;height:109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D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T64mF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7CD5D64D" w14:textId="77777777" w:rsidR="0034712C" w:rsidRPr="0028724B" w:rsidRDefault="0034712C" w:rsidP="0034712C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91AAB5A" w14:textId="4511B3D9" w:rsidR="002075F6" w:rsidRDefault="002075F6"/>
    <w:p w14:paraId="1B49308B" w14:textId="22A81840" w:rsidR="002075F6" w:rsidRDefault="002075F6"/>
    <w:p w14:paraId="3664D0B7" w14:textId="0DF1EDE7" w:rsidR="002075F6" w:rsidRDefault="002075F6"/>
    <w:p w14:paraId="43F8AEEE" w14:textId="6C03F1FA" w:rsidR="002075F6" w:rsidRDefault="002075F6"/>
    <w:p w14:paraId="76FE798A" w14:textId="5876BA24" w:rsidR="002075F6" w:rsidRDefault="002075F6"/>
    <w:p w14:paraId="098E3487" w14:textId="3A163251" w:rsidR="002075F6" w:rsidRDefault="002075F6"/>
    <w:p w14:paraId="23F458CA" w14:textId="2F53B50F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4920F17" wp14:editId="29AD6835">
                <wp:simplePos x="0" y="0"/>
                <wp:positionH relativeFrom="column">
                  <wp:posOffset>3907790</wp:posOffset>
                </wp:positionH>
                <wp:positionV relativeFrom="paragraph">
                  <wp:posOffset>106045</wp:posOffset>
                </wp:positionV>
                <wp:extent cx="2400300" cy="1645920"/>
                <wp:effectExtent l="0" t="0" r="0" b="0"/>
                <wp:wrapNone/>
                <wp:docPr id="613045852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6459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458A32A" w14:textId="787AC359" w:rsidR="0039247F" w:rsidRPr="008C24A4" w:rsidRDefault="0039247F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Tela responsável por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Guardar os Nomes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digitados pelos jogadores e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D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ecidir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A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leat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o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riamente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quem tem mais paus brancos, quem calhar com mais paus brancos começa a jogar, a tela desaparece e começa o jogo após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3 segundos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de ambos os jogadores terem escolhido os seus nomes.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20F17" id="_x0000_s1066" type="#_x0000_t202" style="position:absolute;margin-left:307.7pt;margin-top:8.35pt;width:189pt;height:129.6pt;z-index:252029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6458A32A" w14:textId="787AC359" w:rsidR="0039247F" w:rsidRPr="008C24A4" w:rsidRDefault="0039247F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Tela responsável por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Guardar os Nomes</w:t>
                      </w:r>
                      <w:r>
                        <w:rPr>
                          <w:rFonts w:ascii="Josefin Sans Medium" w:hAnsi="Josefin Sans Medium"/>
                        </w:rPr>
                        <w:t xml:space="preserve"> digitados pelos jogadores e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D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 xml:space="preserve">ecidir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A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leat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o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riamente</w:t>
                      </w:r>
                      <w:r>
                        <w:rPr>
                          <w:rFonts w:ascii="Josefin Sans Medium" w:hAnsi="Josefin Sans Medium"/>
                        </w:rPr>
                        <w:t xml:space="preserve"> quem tem mais paus brancos, quem calhar com mais paus brancos começa a jogar, a tela desaparece e começa o jogo após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 xml:space="preserve">3 segundos </w:t>
                      </w:r>
                      <w:r>
                        <w:rPr>
                          <w:rFonts w:ascii="Josefin Sans Medium" w:hAnsi="Josefin Sans Medium"/>
                        </w:rPr>
                        <w:t>de ambos os jogadores terem escolhido os seus nomes.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2A64763" wp14:editId="78A2CC2E">
                <wp:simplePos x="0" y="0"/>
                <wp:positionH relativeFrom="column">
                  <wp:posOffset>3582035</wp:posOffset>
                </wp:positionH>
                <wp:positionV relativeFrom="paragraph">
                  <wp:posOffset>22225</wp:posOffset>
                </wp:positionV>
                <wp:extent cx="360045" cy="1764030"/>
                <wp:effectExtent l="19050" t="19050" r="1905" b="26670"/>
                <wp:wrapNone/>
                <wp:docPr id="14136434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0F8A" id="Chaveta à esquerda 12" o:spid="_x0000_s1026" type="#_x0000_t87" style="position:absolute;margin-left:282.05pt;margin-top:1.75pt;width:28.35pt;height:138.9pt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39247F">
        <w:rPr>
          <w:noProof/>
        </w:rPr>
        <w:drawing>
          <wp:anchor distT="0" distB="0" distL="114300" distR="114300" simplePos="0" relativeHeight="252025856" behindDoc="0" locked="0" layoutInCell="1" allowOverlap="1" wp14:anchorId="10E47A9E" wp14:editId="73E3D947">
            <wp:simplePos x="0" y="0"/>
            <wp:positionH relativeFrom="page">
              <wp:posOffset>678180</wp:posOffset>
            </wp:positionH>
            <wp:positionV relativeFrom="paragraph">
              <wp:posOffset>6985</wp:posOffset>
            </wp:positionV>
            <wp:extent cx="3267586" cy="1836420"/>
            <wp:effectExtent l="0" t="0" r="9525" b="0"/>
            <wp:wrapNone/>
            <wp:docPr id="131510620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586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2EB2B" w14:textId="226BE3A0" w:rsidR="002075F6" w:rsidRDefault="002075F6"/>
    <w:p w14:paraId="27AF2890" w14:textId="788737F0" w:rsidR="002075F6" w:rsidRDefault="002075F6"/>
    <w:p w14:paraId="617EA44A" w14:textId="70525A96" w:rsidR="002075F6" w:rsidRDefault="002075F6"/>
    <w:p w14:paraId="6B8F95C0" w14:textId="1DACECD8" w:rsidR="002075F6" w:rsidRDefault="002075F6"/>
    <w:p w14:paraId="4B5BFBC5" w14:textId="16956B72" w:rsidR="002075F6" w:rsidRDefault="002075F6"/>
    <w:p w14:paraId="19FA1649" w14:textId="187D44CC" w:rsidR="002075F6" w:rsidRDefault="002075F6"/>
    <w:p w14:paraId="6A1B1CB3" w14:textId="1567064B" w:rsidR="002075F6" w:rsidRDefault="002075F6"/>
    <w:p w14:paraId="148FFD41" w14:textId="3769F631" w:rsidR="002075F6" w:rsidRDefault="002075F6"/>
    <w:p w14:paraId="7BBA42B3" w14:textId="13403523" w:rsidR="002075F6" w:rsidRDefault="002075F6"/>
    <w:p w14:paraId="450E4241" w14:textId="3B090240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6AE73B3" wp14:editId="44D7AB0C">
                <wp:simplePos x="0" y="0"/>
                <wp:positionH relativeFrom="column">
                  <wp:posOffset>273050</wp:posOffset>
                </wp:positionH>
                <wp:positionV relativeFrom="paragraph">
                  <wp:posOffset>66040</wp:posOffset>
                </wp:positionV>
                <wp:extent cx="3383280" cy="259080"/>
                <wp:effectExtent l="0" t="0" r="0" b="0"/>
                <wp:wrapNone/>
                <wp:docPr id="84563444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D120BD" w14:textId="77D0B396" w:rsidR="0039247F" w:rsidRPr="008C24A4" w:rsidRDefault="0039247F" w:rsidP="003924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5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Dos Jogadores 1vs1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3B3" id="_x0000_s1067" type="#_x0000_t202" style="position:absolute;margin-left:21.5pt;margin-top:5.2pt;width:266.4pt;height:20.4pt;z-index:25202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9WHdw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" filled="f" stroked="f" strokeweight="1pt">
                <v:stroke miterlimit="4"/>
                <v:textbox inset="4pt,4pt,4pt,4pt">
                  <w:txbxContent>
                    <w:p w14:paraId="07D120BD" w14:textId="77D0B396" w:rsidR="0039247F" w:rsidRPr="008C24A4" w:rsidRDefault="0039247F" w:rsidP="0039247F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5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Dos Jogadores 1vs1</w:t>
                      </w:r>
                    </w:p>
                  </w:txbxContent>
                </v:textbox>
              </v:shape>
            </w:pict>
          </mc:Fallback>
        </mc:AlternateContent>
      </w:r>
    </w:p>
    <w:p w14:paraId="48920D5B" w14:textId="78AA4949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E0EDF24" wp14:editId="4DCF8910">
                <wp:simplePos x="0" y="0"/>
                <wp:positionH relativeFrom="column">
                  <wp:posOffset>2797175</wp:posOffset>
                </wp:positionH>
                <wp:positionV relativeFrom="paragraph">
                  <wp:posOffset>128905</wp:posOffset>
                </wp:positionV>
                <wp:extent cx="360045" cy="1764030"/>
                <wp:effectExtent l="0" t="19050" r="20955" b="26670"/>
                <wp:wrapNone/>
                <wp:docPr id="886106885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DAD53" id="Chaveta à esquerda 12" o:spid="_x0000_s1026" type="#_x0000_t87" style="position:absolute;margin-left:220.25pt;margin-top:10.15pt;width:28.35pt;height:138.9pt;rotation:180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39247F">
        <w:rPr>
          <w:noProof/>
        </w:rPr>
        <w:drawing>
          <wp:anchor distT="0" distB="0" distL="114300" distR="114300" simplePos="0" relativeHeight="252030976" behindDoc="0" locked="0" layoutInCell="1" allowOverlap="1" wp14:anchorId="7F39298A" wp14:editId="6A22FFE9">
            <wp:simplePos x="0" y="0"/>
            <wp:positionH relativeFrom="column">
              <wp:posOffset>3183255</wp:posOffset>
            </wp:positionH>
            <wp:positionV relativeFrom="paragraph">
              <wp:posOffset>90805</wp:posOffset>
            </wp:positionV>
            <wp:extent cx="3304565" cy="1859280"/>
            <wp:effectExtent l="0" t="0" r="0" b="7620"/>
            <wp:wrapNone/>
            <wp:docPr id="179386920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6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44F32" w14:textId="34EEDB9C" w:rsidR="002075F6" w:rsidRDefault="002075F6"/>
    <w:p w14:paraId="1C9C7379" w14:textId="108B0D00" w:rsidR="002075F6" w:rsidRDefault="002075F6"/>
    <w:p w14:paraId="503E6261" w14:textId="2B1A3346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FE711CF" wp14:editId="207F0ABF">
                <wp:simplePos x="0" y="0"/>
                <wp:positionH relativeFrom="column">
                  <wp:posOffset>593090</wp:posOffset>
                </wp:positionH>
                <wp:positionV relativeFrom="paragraph">
                  <wp:posOffset>20955</wp:posOffset>
                </wp:positionV>
                <wp:extent cx="2400300" cy="1043940"/>
                <wp:effectExtent l="0" t="0" r="0" b="0"/>
                <wp:wrapNone/>
                <wp:docPr id="2059024585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439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CFE39A7" w14:textId="2FC3CD58" w:rsidR="0039247F" w:rsidRPr="008C24A4" w:rsidRDefault="0039247F" w:rsidP="0039247F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Tela com as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mesmas funcionalidades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da anterior, porém apenas é pedido um nome para jogar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contra o Computador.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11CF" id="_x0000_s1068" type="#_x0000_t202" style="position:absolute;margin-left:46.7pt;margin-top:1.65pt;width:189pt;height:82.2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" filled="f" stroked="f" strokeweight="1pt">
                <v:stroke miterlimit="4"/>
                <v:textbox inset="4pt,4pt,4pt,4pt">
                  <w:txbxContent>
                    <w:p w14:paraId="7CFE39A7" w14:textId="2FC3CD58" w:rsidR="0039247F" w:rsidRPr="008C24A4" w:rsidRDefault="0039247F" w:rsidP="0039247F">
                      <w:pPr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Tela com as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 xml:space="preserve">mesmas funcionalidades </w:t>
                      </w:r>
                      <w:r>
                        <w:rPr>
                          <w:rFonts w:ascii="Josefin Sans Medium" w:hAnsi="Josefin Sans Medium"/>
                        </w:rPr>
                        <w:t xml:space="preserve">da anterior, porém apenas é pedido um nome para jogar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contra o Computador.</w:t>
                      </w:r>
                    </w:p>
                  </w:txbxContent>
                </v:textbox>
              </v:shape>
            </w:pict>
          </mc:Fallback>
        </mc:AlternateContent>
      </w:r>
    </w:p>
    <w:p w14:paraId="3445C034" w14:textId="7F59FBE3" w:rsidR="002075F6" w:rsidRDefault="002075F6"/>
    <w:p w14:paraId="49482557" w14:textId="27230FAB" w:rsidR="002075F6" w:rsidRDefault="002075F6"/>
    <w:p w14:paraId="3549D2C6" w14:textId="3D080A79" w:rsidR="002075F6" w:rsidRDefault="002075F6"/>
    <w:p w14:paraId="4D2F97B0" w14:textId="24228578" w:rsidR="002075F6" w:rsidRDefault="002075F6"/>
    <w:p w14:paraId="31AA5D1A" w14:textId="30289B0A" w:rsidR="002075F6" w:rsidRDefault="002075F6"/>
    <w:p w14:paraId="14BF6C86" w14:textId="3544CF27" w:rsidR="002075F6" w:rsidRDefault="002075F6"/>
    <w:p w14:paraId="04404961" w14:textId="27E9693C" w:rsidR="002075F6" w:rsidRDefault="002075F6"/>
    <w:p w14:paraId="43F70845" w14:textId="361F3511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12B4FC1" wp14:editId="483DC63C">
                <wp:simplePos x="0" y="0"/>
                <wp:positionH relativeFrom="column">
                  <wp:posOffset>3131820</wp:posOffset>
                </wp:positionH>
                <wp:positionV relativeFrom="paragraph">
                  <wp:posOffset>7620</wp:posOffset>
                </wp:positionV>
                <wp:extent cx="3383280" cy="259080"/>
                <wp:effectExtent l="0" t="0" r="0" b="0"/>
                <wp:wrapNone/>
                <wp:docPr id="208969644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7CAB7CD" w14:textId="4CD221B6" w:rsidR="0039247F" w:rsidRPr="008C24A4" w:rsidRDefault="0039247F" w:rsidP="003924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6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Do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Jogador Contra BOT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4FC1" id="_x0000_s1069" type="#_x0000_t202" style="position:absolute;margin-left:246.6pt;margin-top:.6pt;width:266.4pt;height:20.4pt;z-index:25203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jseA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" filled="f" stroked="f" strokeweight="1pt">
                <v:stroke miterlimit="4"/>
                <v:textbox inset="4pt,4pt,4pt,4pt">
                  <w:txbxContent>
                    <w:p w14:paraId="57CAB7CD" w14:textId="4CD221B6" w:rsidR="0039247F" w:rsidRPr="008C24A4" w:rsidRDefault="0039247F" w:rsidP="0039247F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6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Do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Jogador Contra BOT</w:t>
                      </w:r>
                    </w:p>
                  </w:txbxContent>
                </v:textbox>
              </v:shape>
            </w:pict>
          </mc:Fallback>
        </mc:AlternateContent>
      </w:r>
    </w:p>
    <w:p w14:paraId="1B59B9C8" w14:textId="07B0C12F" w:rsidR="002075F6" w:rsidRDefault="0039247F">
      <w:r>
        <w:rPr>
          <w:noProof/>
        </w:rPr>
        <w:drawing>
          <wp:anchor distT="0" distB="0" distL="114300" distR="114300" simplePos="0" relativeHeight="252036096" behindDoc="0" locked="0" layoutInCell="1" allowOverlap="1" wp14:anchorId="2E6C93D1" wp14:editId="69D45EB7">
            <wp:simplePos x="0" y="0"/>
            <wp:positionH relativeFrom="column">
              <wp:posOffset>295910</wp:posOffset>
            </wp:positionH>
            <wp:positionV relativeFrom="paragraph">
              <wp:posOffset>139065</wp:posOffset>
            </wp:positionV>
            <wp:extent cx="3253740" cy="1828638"/>
            <wp:effectExtent l="0" t="0" r="3810" b="635"/>
            <wp:wrapNone/>
            <wp:docPr id="194653340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82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A9782" w14:textId="18C51742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DE7C262" wp14:editId="5AA4B238">
                <wp:simplePos x="0" y="0"/>
                <wp:positionH relativeFrom="column">
                  <wp:posOffset>3545840</wp:posOffset>
                </wp:positionH>
                <wp:positionV relativeFrom="paragraph">
                  <wp:posOffset>26035</wp:posOffset>
                </wp:positionV>
                <wp:extent cx="360045" cy="1764030"/>
                <wp:effectExtent l="19050" t="19050" r="1905" b="26670"/>
                <wp:wrapNone/>
                <wp:docPr id="749575860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12276" id="Chaveta à esquerda 12" o:spid="_x0000_s1026" type="#_x0000_t87" style="position:absolute;margin-left:279.2pt;margin-top:2.05pt;width:28.35pt;height:138.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</w:p>
    <w:p w14:paraId="45F7C999" w14:textId="0E53D18D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3B35CB2" wp14:editId="026F8F2F">
                <wp:simplePos x="0" y="0"/>
                <wp:positionH relativeFrom="column">
                  <wp:posOffset>3831590</wp:posOffset>
                </wp:positionH>
                <wp:positionV relativeFrom="paragraph">
                  <wp:posOffset>90170</wp:posOffset>
                </wp:positionV>
                <wp:extent cx="2400300" cy="1325880"/>
                <wp:effectExtent l="0" t="0" r="0" b="0"/>
                <wp:wrapNone/>
                <wp:docPr id="1673540379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32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5F93C14" w14:textId="345053B1" w:rsidR="0039247F" w:rsidRPr="008C24A4" w:rsidRDefault="0039247F" w:rsidP="0039247F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Tela do Jogo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em Execução com o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Tabuleiro</w:t>
                            </w:r>
                            <w:r w:rsidR="00A64CE2">
                              <w:rPr>
                                <w:rFonts w:ascii="Josefin Sans Medium" w:hAnsi="Josefin Sans Medium"/>
                              </w:rPr>
                              <w:t xml:space="preserve"> ocupado por várias peças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, uma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secção para atirar os paus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, 2 caixas para armazenar as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peças que já saíram do tabuleiro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de cada jogador e um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texto a indicar o turno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do jogador</w:t>
                            </w:r>
                            <w:r w:rsidR="00A64CE2">
                              <w:rPr>
                                <w:rFonts w:ascii="Josefin Sans Medium" w:hAnsi="Josefin Sans Medium"/>
                              </w:rPr>
                              <w:t xml:space="preserve"> atual.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5CB2" id="_x0000_s1070" type="#_x0000_t202" style="position:absolute;margin-left:301.7pt;margin-top:7.1pt;width:189pt;height:104.4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75F93C14" w14:textId="345053B1" w:rsidR="0039247F" w:rsidRPr="008C24A4" w:rsidRDefault="0039247F" w:rsidP="0039247F">
                      <w:pPr>
                        <w:rPr>
                          <w:rFonts w:ascii="Josefin Sans Medium" w:hAnsi="Josefin Sans Medium"/>
                        </w:rPr>
                      </w:pP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Tela do Jogo</w:t>
                      </w:r>
                      <w:r>
                        <w:rPr>
                          <w:rFonts w:ascii="Josefin Sans Medium" w:hAnsi="Josefin Sans Medium"/>
                        </w:rPr>
                        <w:t xml:space="preserve"> em Execução com o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Tabuleiro</w:t>
                      </w:r>
                      <w:r w:rsidR="00A64CE2">
                        <w:rPr>
                          <w:rFonts w:ascii="Josefin Sans Medium" w:hAnsi="Josefin Sans Medium"/>
                        </w:rPr>
                        <w:t xml:space="preserve"> ocupado por várias peças</w:t>
                      </w:r>
                      <w:r>
                        <w:rPr>
                          <w:rFonts w:ascii="Josefin Sans Medium" w:hAnsi="Josefin Sans Medium"/>
                        </w:rPr>
                        <w:t xml:space="preserve">, uma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secção para atirar os paus</w:t>
                      </w:r>
                      <w:r>
                        <w:rPr>
                          <w:rFonts w:ascii="Josefin Sans Medium" w:hAnsi="Josefin Sans Medium"/>
                        </w:rPr>
                        <w:t xml:space="preserve">, 2 caixas para armazenar as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peças que já saíram do tabuleiro</w:t>
                      </w:r>
                      <w:r>
                        <w:rPr>
                          <w:rFonts w:ascii="Josefin Sans Medium" w:hAnsi="Josefin Sans Medium"/>
                        </w:rPr>
                        <w:t xml:space="preserve"> de cada jogador e um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texto a indicar o turno </w:t>
                      </w:r>
                      <w:r>
                        <w:rPr>
                          <w:rFonts w:ascii="Josefin Sans Medium" w:hAnsi="Josefin Sans Medium"/>
                        </w:rPr>
                        <w:t>do jogador</w:t>
                      </w:r>
                      <w:r w:rsidR="00A64CE2">
                        <w:rPr>
                          <w:rFonts w:ascii="Josefin Sans Medium" w:hAnsi="Josefin Sans Medium"/>
                        </w:rPr>
                        <w:t xml:space="preserve"> atual.</w:t>
                      </w:r>
                    </w:p>
                  </w:txbxContent>
                </v:textbox>
              </v:shape>
            </w:pict>
          </mc:Fallback>
        </mc:AlternateContent>
      </w:r>
    </w:p>
    <w:p w14:paraId="1A64B642" w14:textId="0E65E31E" w:rsidR="002075F6" w:rsidRDefault="002075F6"/>
    <w:p w14:paraId="2A6D31F8" w14:textId="36AE6887" w:rsidR="002075F6" w:rsidRDefault="002075F6"/>
    <w:p w14:paraId="628E4B53" w14:textId="54E5C407" w:rsidR="002075F6" w:rsidRDefault="002075F6"/>
    <w:p w14:paraId="1BD6E157" w14:textId="5B9E8C12" w:rsidR="002075F6" w:rsidRDefault="002075F6"/>
    <w:p w14:paraId="25C6B83B" w14:textId="5B2D28F3" w:rsidR="002075F6" w:rsidRDefault="002075F6"/>
    <w:p w14:paraId="500360C6" w14:textId="45B17DEF" w:rsidR="002075F6" w:rsidRDefault="002075F6"/>
    <w:p w14:paraId="3CD7E619" w14:textId="030E0AC7" w:rsidR="002075F6" w:rsidRDefault="002075F6"/>
    <w:p w14:paraId="28F6D5FB" w14:textId="2233053A" w:rsidR="002075F6" w:rsidRDefault="002075F6"/>
    <w:p w14:paraId="46A5D7AF" w14:textId="0ED23107" w:rsidR="002075F6" w:rsidRDefault="00A64CE2"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67A288F" wp14:editId="5C11EFD9">
                <wp:simplePos x="0" y="0"/>
                <wp:positionH relativeFrom="column">
                  <wp:posOffset>242570</wp:posOffset>
                </wp:positionH>
                <wp:positionV relativeFrom="paragraph">
                  <wp:posOffset>9525</wp:posOffset>
                </wp:positionV>
                <wp:extent cx="3383280" cy="259080"/>
                <wp:effectExtent l="0" t="0" r="0" b="0"/>
                <wp:wrapNone/>
                <wp:docPr id="1355389900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F80DCB6" w14:textId="56675FDD" w:rsidR="0039247F" w:rsidRPr="008C24A4" w:rsidRDefault="0039247F" w:rsidP="003924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7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Tela Do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Jogo em Execução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A288F" id="_x0000_s1071" type="#_x0000_t202" style="position:absolute;margin-left:19.1pt;margin-top:.75pt;width:266.4pt;height:20.4pt;z-index:252038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" filled="f" stroked="f" strokeweight="1pt">
                <v:stroke miterlimit="4"/>
                <v:textbox inset="4pt,4pt,4pt,4pt">
                  <w:txbxContent>
                    <w:p w14:paraId="0F80DCB6" w14:textId="56675FDD" w:rsidR="0039247F" w:rsidRPr="008C24A4" w:rsidRDefault="0039247F" w:rsidP="0039247F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7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Tela Do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Jogo em Execução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167EA545" w14:textId="0D9E1CC8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7E871AB" wp14:editId="253540C3">
                <wp:simplePos x="0" y="0"/>
                <wp:positionH relativeFrom="column">
                  <wp:posOffset>2865120</wp:posOffset>
                </wp:positionH>
                <wp:positionV relativeFrom="paragraph">
                  <wp:posOffset>26035</wp:posOffset>
                </wp:positionV>
                <wp:extent cx="360045" cy="1764030"/>
                <wp:effectExtent l="0" t="19050" r="20955" b="26670"/>
                <wp:wrapNone/>
                <wp:docPr id="1512136077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10D52" id="Chaveta à esquerda 12" o:spid="_x0000_s1026" type="#_x0000_t87" style="position:absolute;margin-left:225.6pt;margin-top:2.05pt;width:28.35pt;height:138.9pt;rotation:180;z-index:25206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A64CE2">
        <w:rPr>
          <w:noProof/>
        </w:rPr>
        <w:drawing>
          <wp:anchor distT="0" distB="0" distL="114300" distR="114300" simplePos="0" relativeHeight="252041216" behindDoc="0" locked="0" layoutInCell="1" allowOverlap="1" wp14:anchorId="7858A02E" wp14:editId="245F9F14">
            <wp:simplePos x="0" y="0"/>
            <wp:positionH relativeFrom="column">
              <wp:posOffset>3237230</wp:posOffset>
            </wp:positionH>
            <wp:positionV relativeFrom="paragraph">
              <wp:posOffset>3810</wp:posOffset>
            </wp:positionV>
            <wp:extent cx="3261360" cy="1832921"/>
            <wp:effectExtent l="0" t="0" r="0" b="0"/>
            <wp:wrapNone/>
            <wp:docPr id="6855425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83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2DB61" w14:textId="409AB629" w:rsidR="002075F6" w:rsidRDefault="00A64CE2"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55D0575" wp14:editId="7F13D97C">
                <wp:simplePos x="0" y="0"/>
                <wp:positionH relativeFrom="column">
                  <wp:posOffset>539750</wp:posOffset>
                </wp:positionH>
                <wp:positionV relativeFrom="paragraph">
                  <wp:posOffset>67310</wp:posOffset>
                </wp:positionV>
                <wp:extent cx="2400300" cy="1524000"/>
                <wp:effectExtent l="0" t="0" r="0" b="0"/>
                <wp:wrapNone/>
                <wp:docPr id="2026009635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524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AC9B34" w14:textId="7A2657C4" w:rsidR="00A64CE2" w:rsidRPr="00A64CE2" w:rsidRDefault="00A64CE2" w:rsidP="00A64CE2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Tela De Pausa do Jogo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ativada quando é pressionada a tecla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“ESC”.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Contém as opções: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“Continuar”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para retomar ao jogo,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“Save Game”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para guardar o estado atual do jogo,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“Menu”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para regressar ao menu principal e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“Sair”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para sair do jogo.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D0575" id="_x0000_s1072" type="#_x0000_t202" style="position:absolute;margin-left:42.5pt;margin-top:5.3pt;width:189pt;height:120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" filled="f" stroked="f" strokeweight="1pt">
                <v:stroke miterlimit="4"/>
                <v:textbox inset="4pt,4pt,4pt,4pt">
                  <w:txbxContent>
                    <w:p w14:paraId="07AC9B34" w14:textId="7A2657C4" w:rsidR="00A64CE2" w:rsidRPr="00A64CE2" w:rsidRDefault="00A64CE2" w:rsidP="00A64CE2">
                      <w:pPr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</w:rPr>
                        <w:t xml:space="preserve">Tela De Pausa do Jogo </w:t>
                      </w:r>
                      <w:r>
                        <w:rPr>
                          <w:rFonts w:ascii="Josefin Sans Medium" w:hAnsi="Josefin Sans Medium"/>
                        </w:rPr>
                        <w:t xml:space="preserve">ativada quando é pressionada a tecla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“ESC”. </w:t>
                      </w:r>
                      <w:r>
                        <w:rPr>
                          <w:rFonts w:ascii="Josefin Sans Medium" w:hAnsi="Josefin Sans Medium"/>
                        </w:rPr>
                        <w:t xml:space="preserve">Contém as opções: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“Continuar” </w:t>
                      </w:r>
                      <w:r>
                        <w:rPr>
                          <w:rFonts w:ascii="Josefin Sans Medium" w:hAnsi="Josefin Sans Medium"/>
                        </w:rPr>
                        <w:t xml:space="preserve">para retomar ao jogo,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“Save Game” </w:t>
                      </w:r>
                      <w:r>
                        <w:rPr>
                          <w:rFonts w:ascii="Josefin Sans Medium" w:hAnsi="Josefin Sans Medium"/>
                        </w:rPr>
                        <w:t xml:space="preserve">para guardar o estado atual do jogo,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“Menu” </w:t>
                      </w:r>
                      <w:r>
                        <w:rPr>
                          <w:rFonts w:ascii="Josefin Sans Medium" w:hAnsi="Josefin Sans Medium"/>
                        </w:rPr>
                        <w:t xml:space="preserve">para regressar ao menu principal e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“Sair” </w:t>
                      </w:r>
                      <w:r>
                        <w:rPr>
                          <w:rFonts w:ascii="Josefin Sans Medium" w:hAnsi="Josefin Sans Medium"/>
                        </w:rPr>
                        <w:t>para sair do jogo.</w:t>
                      </w:r>
                    </w:p>
                  </w:txbxContent>
                </v:textbox>
              </v:shape>
            </w:pict>
          </mc:Fallback>
        </mc:AlternateContent>
      </w:r>
    </w:p>
    <w:p w14:paraId="65E6B395" w14:textId="2E47134F" w:rsidR="002075F6" w:rsidRDefault="002075F6"/>
    <w:p w14:paraId="112A5D2F" w14:textId="3FD2F7C9" w:rsidR="002075F6" w:rsidRDefault="002075F6"/>
    <w:p w14:paraId="02824881" w14:textId="285172C4" w:rsidR="002075F6" w:rsidRDefault="002075F6"/>
    <w:p w14:paraId="153458BC" w14:textId="07B1EEF9" w:rsidR="002075F6" w:rsidRDefault="002075F6"/>
    <w:p w14:paraId="7BCD0881" w14:textId="46F2BEB9" w:rsidR="002075F6" w:rsidRDefault="002075F6"/>
    <w:p w14:paraId="4E7799AD" w14:textId="44C0BE34" w:rsidR="002075F6" w:rsidRDefault="002075F6"/>
    <w:p w14:paraId="7AD402BD" w14:textId="736D92CB" w:rsidR="00D20B4A" w:rsidRDefault="00D20B4A"/>
    <w:p w14:paraId="4A23CD99" w14:textId="028A1BD5" w:rsidR="002075F6" w:rsidRDefault="002075F6"/>
    <w:p w14:paraId="5F3D93D8" w14:textId="179F9500" w:rsidR="002075F6" w:rsidRDefault="00A64CE2"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B840AD8" wp14:editId="59E035E8">
                <wp:simplePos x="0" y="0"/>
                <wp:positionH relativeFrom="column">
                  <wp:posOffset>3176270</wp:posOffset>
                </wp:positionH>
                <wp:positionV relativeFrom="paragraph">
                  <wp:posOffset>63500</wp:posOffset>
                </wp:positionV>
                <wp:extent cx="3383280" cy="259080"/>
                <wp:effectExtent l="0" t="0" r="0" b="0"/>
                <wp:wrapNone/>
                <wp:docPr id="138519800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0CDF82A" w14:textId="6AF433FD" w:rsidR="00A64CE2" w:rsidRPr="008C24A4" w:rsidRDefault="00A64CE2" w:rsidP="00A64CE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8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e Pausa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0AD8" id="_x0000_s1073" type="#_x0000_t202" style="position:absolute;margin-left:250.1pt;margin-top:5pt;width:266.4pt;height:20.4pt;z-index:252043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" filled="f" stroked="f" strokeweight="1pt">
                <v:stroke miterlimit="4"/>
                <v:textbox inset="4pt,4pt,4pt,4pt">
                  <w:txbxContent>
                    <w:p w14:paraId="30CDF82A" w14:textId="6AF433FD" w:rsidR="00A64CE2" w:rsidRPr="008C24A4" w:rsidRDefault="00A64CE2" w:rsidP="00A64CE2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8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e Pausa</w:t>
                      </w:r>
                    </w:p>
                  </w:txbxContent>
                </v:textbox>
              </v:shape>
            </w:pict>
          </mc:Fallback>
        </mc:AlternateContent>
      </w:r>
    </w:p>
    <w:p w14:paraId="78E368A9" w14:textId="473326E9" w:rsidR="002620B4" w:rsidRDefault="002620B4"/>
    <w:p w14:paraId="10689AE1" w14:textId="44C6C3D7" w:rsidR="002620B4" w:rsidRDefault="002620B4"/>
    <w:p w14:paraId="61676FFC" w14:textId="2349871B" w:rsidR="002620B4" w:rsidRDefault="0031059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311C1A2" wp14:editId="68DCC002">
                <wp:simplePos x="0" y="0"/>
                <wp:positionH relativeFrom="column">
                  <wp:posOffset>3840692</wp:posOffset>
                </wp:positionH>
                <wp:positionV relativeFrom="paragraph">
                  <wp:posOffset>-448945</wp:posOffset>
                </wp:positionV>
                <wp:extent cx="3390900" cy="1386840"/>
                <wp:effectExtent l="95250" t="38100" r="57150" b="118110"/>
                <wp:wrapNone/>
                <wp:docPr id="2141824131" name="Retângulo 214182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5400" cap="flat">
                          <a:solidFill>
                            <a:srgbClr val="7030A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26C168" w14:textId="77777777" w:rsidR="0031059F" w:rsidRPr="0028724B" w:rsidRDefault="0031059F" w:rsidP="0031059F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1C1A2" id="Retângulo 2141824131" o:spid="_x0000_s1074" style="position:absolute;margin-left:302.4pt;margin-top:-35.35pt;width:267pt;height:109.2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" fillcolor="#7030a0" strokecolor="#7030a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0726C168" w14:textId="77777777" w:rsidR="0031059F" w:rsidRPr="0028724B" w:rsidRDefault="0031059F" w:rsidP="0031059F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C820343" w14:textId="5AC750D4" w:rsidR="002620B4" w:rsidRDefault="004F271F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7F2F453" wp14:editId="24C39271">
                <wp:simplePos x="0" y="0"/>
                <wp:positionH relativeFrom="page">
                  <wp:align>right</wp:align>
                </wp:positionH>
                <wp:positionV relativeFrom="paragraph">
                  <wp:posOffset>4445</wp:posOffset>
                </wp:positionV>
                <wp:extent cx="3302000" cy="719455"/>
                <wp:effectExtent l="0" t="0" r="0" b="0"/>
                <wp:wrapNone/>
                <wp:docPr id="2132109751" name="Caixa de texto 213210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0" cy="7194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F952440" w14:textId="1FF41860" w:rsidR="0031059F" w:rsidRPr="005825CC" w:rsidRDefault="0031059F" w:rsidP="0031059F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0" w:name="_Toc135077607"/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Simulaç</w:t>
                            </w:r>
                            <w:r w:rsidR="004F271F"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ões</w:t>
                            </w:r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:</w:t>
                            </w:r>
                            <w:bookmarkEnd w:id="0"/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453" id="Caixa de texto 2132109751" o:spid="_x0000_s1075" type="#_x0000_t202" style="position:absolute;margin-left:208.8pt;margin-top:.35pt;width:260pt;height:56.65pt;z-index:251990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" filled="f" stroked="f" strokeweight="1pt">
                <v:stroke miterlimit="4"/>
                <v:textbox inset="4pt,4pt,4pt,4pt">
                  <w:txbxContent>
                    <w:p w14:paraId="3F952440" w14:textId="1FF41860" w:rsidR="0031059F" w:rsidRPr="005825CC" w:rsidRDefault="0031059F" w:rsidP="0031059F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1" w:name="_Toc135077607"/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Simulaç</w:t>
                      </w:r>
                      <w:r w:rsidR="004F271F"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ões</w:t>
                      </w:r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:</w:t>
                      </w:r>
                      <w:bookmarkEnd w:id="1"/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0B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093F23" wp14:editId="383037EB">
                <wp:simplePos x="0" y="0"/>
                <wp:positionH relativeFrom="margin">
                  <wp:align>center</wp:align>
                </wp:positionH>
                <wp:positionV relativeFrom="paragraph">
                  <wp:posOffset>36830</wp:posOffset>
                </wp:positionV>
                <wp:extent cx="6370320" cy="9098280"/>
                <wp:effectExtent l="0" t="0" r="11430" b="2667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0982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FBEFC" id="Retângulo 19" o:spid="_x0000_s1026" style="position:absolute;margin-left:0;margin-top:2.9pt;width:501.6pt;height:716.4pt;z-index:2517831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008E27A9" w14:textId="2B12CE36" w:rsidR="002620B4" w:rsidRDefault="002620B4"/>
    <w:p w14:paraId="15280DC5" w14:textId="5B1720A3" w:rsidR="002620B4" w:rsidRDefault="002620B4"/>
    <w:p w14:paraId="2061D099" w14:textId="3FF565E9" w:rsidR="002620B4" w:rsidRDefault="002620B4"/>
    <w:p w14:paraId="18E8E895" w14:textId="34BF3442" w:rsidR="002620B4" w:rsidRDefault="002620B4"/>
    <w:p w14:paraId="47049CD7" w14:textId="73F45FEF" w:rsidR="002620B4" w:rsidRDefault="004F271F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FD3174D" wp14:editId="0F3934A8">
                <wp:simplePos x="0" y="0"/>
                <wp:positionH relativeFrom="column">
                  <wp:posOffset>420158</wp:posOffset>
                </wp:positionH>
                <wp:positionV relativeFrom="paragraph">
                  <wp:posOffset>53128</wp:posOffset>
                </wp:positionV>
                <wp:extent cx="5604933" cy="389466"/>
                <wp:effectExtent l="0" t="0" r="0" b="0"/>
                <wp:wrapNone/>
                <wp:docPr id="349371505" name="Caixa de texto 3493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4933" cy="3894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8614DEB" w14:textId="7C563929" w:rsidR="004F271F" w:rsidRPr="00DC1F0F" w:rsidRDefault="004F271F" w:rsidP="004F271F">
                            <w:pPr>
                              <w:rPr>
                                <w:b/>
                                <w:bCs/>
                                <w:color w:val="FF6600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 xml:space="preserve">- </w:t>
                            </w:r>
                            <w:r w:rsidRPr="004F271F"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>Simulação Movimento Oscilatório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3174D" id="Caixa de texto 349371505" o:spid="_x0000_s1076" type="#_x0000_t202" style="position:absolute;margin-left:33.1pt;margin-top:4.2pt;width:441.35pt;height:30.6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" filled="f" stroked="f" strokeweight="1pt">
                <v:stroke miterlimit="4"/>
                <v:textbox inset="4pt,4pt,4pt,4pt">
                  <w:txbxContent>
                    <w:p w14:paraId="58614DEB" w14:textId="7C563929" w:rsidR="004F271F" w:rsidRPr="00DC1F0F" w:rsidRDefault="004F271F" w:rsidP="004F271F">
                      <w:pPr>
                        <w:rPr>
                          <w:b/>
                          <w:bCs/>
                          <w:color w:val="FF6600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 xml:space="preserve">- </w:t>
                      </w:r>
                      <w:r w:rsidRPr="004F271F"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>Simulação Movimento Oscilatório</w:t>
                      </w:r>
                    </w:p>
                  </w:txbxContent>
                </v:textbox>
              </v:shape>
            </w:pict>
          </mc:Fallback>
        </mc:AlternateContent>
      </w:r>
    </w:p>
    <w:p w14:paraId="36BE9729" w14:textId="5392B124" w:rsidR="002620B4" w:rsidRDefault="002620B4"/>
    <w:p w14:paraId="196D7ACE" w14:textId="45B2EDD3" w:rsidR="002620B4" w:rsidRDefault="002620B4"/>
    <w:p w14:paraId="420CDDD2" w14:textId="66F5CABF" w:rsidR="002620B4" w:rsidRDefault="002620B4"/>
    <w:p w14:paraId="4C1018DE" w14:textId="0298844B" w:rsidR="002620B4" w:rsidRDefault="002620B4"/>
    <w:p w14:paraId="56841884" w14:textId="2A39EC11" w:rsidR="002620B4" w:rsidRDefault="002620B4"/>
    <w:p w14:paraId="28383F7B" w14:textId="10E8254F" w:rsidR="002620B4" w:rsidRDefault="002620B4"/>
    <w:p w14:paraId="34EBF016" w14:textId="382D7C1A" w:rsidR="002620B4" w:rsidRDefault="002620B4"/>
    <w:p w14:paraId="226AC464" w14:textId="1126CA63" w:rsidR="002620B4" w:rsidRDefault="002620B4"/>
    <w:p w14:paraId="262EF6D4" w14:textId="1A1D720D" w:rsidR="002620B4" w:rsidRDefault="002620B4"/>
    <w:p w14:paraId="4557E8A7" w14:textId="3E51A3AF" w:rsidR="002620B4" w:rsidRDefault="002620B4"/>
    <w:p w14:paraId="05A3E998" w14:textId="7C45266F" w:rsidR="002620B4" w:rsidRDefault="002620B4"/>
    <w:p w14:paraId="03E075B3" w14:textId="56DB41FC" w:rsidR="002620B4" w:rsidRDefault="002620B4"/>
    <w:p w14:paraId="64D41C53" w14:textId="36EF45FE" w:rsidR="002620B4" w:rsidRDefault="002620B4"/>
    <w:p w14:paraId="5D908A5F" w14:textId="51166953" w:rsidR="002620B4" w:rsidRDefault="002620B4"/>
    <w:p w14:paraId="1EE68017" w14:textId="280B65C6" w:rsidR="002620B4" w:rsidRDefault="002620B4"/>
    <w:p w14:paraId="461C6160" w14:textId="2CF79277" w:rsidR="002620B4" w:rsidRDefault="002620B4"/>
    <w:p w14:paraId="608094A1" w14:textId="57E47691" w:rsidR="002620B4" w:rsidRDefault="002620B4"/>
    <w:p w14:paraId="16858408" w14:textId="72A58FA9" w:rsidR="002620B4" w:rsidRDefault="004F271F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2760861" wp14:editId="779E9967">
                <wp:simplePos x="0" y="0"/>
                <wp:positionH relativeFrom="column">
                  <wp:posOffset>541866</wp:posOffset>
                </wp:positionH>
                <wp:positionV relativeFrom="paragraph">
                  <wp:posOffset>117687</wp:posOffset>
                </wp:positionV>
                <wp:extent cx="5604933" cy="389466"/>
                <wp:effectExtent l="0" t="0" r="0" b="0"/>
                <wp:wrapNone/>
                <wp:docPr id="1077817771" name="Caixa de texto 107781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4933" cy="3894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AB302DA" w14:textId="52F4796C" w:rsidR="004F271F" w:rsidRPr="00DC1F0F" w:rsidRDefault="004F271F" w:rsidP="004F271F">
                            <w:pPr>
                              <w:rPr>
                                <w:b/>
                                <w:bCs/>
                                <w:color w:val="FF6600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 xml:space="preserve">- </w:t>
                            </w:r>
                            <w:r w:rsidRPr="004F271F"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 xml:space="preserve">Simulação Movimento Oscilatório </w:t>
                            </w:r>
                            <w:proofErr w:type="spellStart"/>
                            <w:r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>S</w:t>
                            </w:r>
                            <w:r w:rsidRPr="004F271F"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>ub</w:t>
                            </w:r>
                            <w:proofErr w:type="spellEnd"/>
                            <w:r w:rsidRPr="004F271F"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>A</w:t>
                            </w:r>
                            <w:r w:rsidRPr="004F271F">
                              <w:rPr>
                                <w:rFonts w:ascii="Josefin Sans Medium" w:hAnsi="Josefin Sans Medium"/>
                                <w:color w:val="00B050"/>
                                <w:sz w:val="32"/>
                                <w:szCs w:val="32"/>
                              </w:rPr>
                              <w:t>mortecido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0861" id="Caixa de texto 1077817771" o:spid="_x0000_s1077" type="#_x0000_t202" style="position:absolute;margin-left:42.65pt;margin-top:9.25pt;width:441.35pt;height:30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" filled="f" stroked="f" strokeweight="1pt">
                <v:stroke miterlimit="4"/>
                <v:textbox inset="4pt,4pt,4pt,4pt">
                  <w:txbxContent>
                    <w:p w14:paraId="5AB302DA" w14:textId="52F4796C" w:rsidR="004F271F" w:rsidRPr="00DC1F0F" w:rsidRDefault="004F271F" w:rsidP="004F271F">
                      <w:pPr>
                        <w:rPr>
                          <w:b/>
                          <w:bCs/>
                          <w:color w:val="FF6600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 xml:space="preserve">- </w:t>
                      </w:r>
                      <w:r w:rsidRPr="004F271F"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 xml:space="preserve">Simulação Movimento Oscilatório </w:t>
                      </w:r>
                      <w:proofErr w:type="spellStart"/>
                      <w:r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>S</w:t>
                      </w:r>
                      <w:r w:rsidRPr="004F271F"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>ub</w:t>
                      </w:r>
                      <w:proofErr w:type="spellEnd"/>
                      <w:r w:rsidRPr="004F271F"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>A</w:t>
                      </w:r>
                      <w:r w:rsidRPr="004F271F">
                        <w:rPr>
                          <w:rFonts w:ascii="Josefin Sans Medium" w:hAnsi="Josefin Sans Medium"/>
                          <w:color w:val="00B050"/>
                          <w:sz w:val="32"/>
                          <w:szCs w:val="32"/>
                        </w:rPr>
                        <w:t>mortecido</w:t>
                      </w:r>
                    </w:p>
                  </w:txbxContent>
                </v:textbox>
              </v:shape>
            </w:pict>
          </mc:Fallback>
        </mc:AlternateContent>
      </w:r>
    </w:p>
    <w:p w14:paraId="3C66B558" w14:textId="0AB8EFFB" w:rsidR="002620B4" w:rsidRDefault="002620B4"/>
    <w:p w14:paraId="1A8D0C46" w14:textId="4BE7E1D2" w:rsidR="002620B4" w:rsidRDefault="002620B4"/>
    <w:p w14:paraId="52EBEB3A" w14:textId="7E6FF4B3" w:rsidR="002620B4" w:rsidRDefault="002620B4"/>
    <w:p w14:paraId="438986AD" w14:textId="4725C1DD" w:rsidR="002620B4" w:rsidRDefault="002620B4"/>
    <w:p w14:paraId="41BA5EEC" w14:textId="3CF98D37" w:rsidR="002620B4" w:rsidRDefault="002620B4"/>
    <w:p w14:paraId="76F2746F" w14:textId="73DB187E" w:rsidR="002620B4" w:rsidRDefault="002620B4"/>
    <w:p w14:paraId="4C566AC1" w14:textId="11CB0CD4" w:rsidR="002620B4" w:rsidRDefault="002620B4"/>
    <w:p w14:paraId="7DD9D744" w14:textId="15BA82B3" w:rsidR="002620B4" w:rsidRDefault="002620B4"/>
    <w:p w14:paraId="71FF23C0" w14:textId="640B717D" w:rsidR="002620B4" w:rsidRDefault="002620B4"/>
    <w:p w14:paraId="260DA240" w14:textId="741642EB" w:rsidR="002620B4" w:rsidRDefault="002620B4"/>
    <w:p w14:paraId="15123120" w14:textId="75F366EC" w:rsidR="002620B4" w:rsidRDefault="002620B4"/>
    <w:p w14:paraId="15C064D2" w14:textId="10E89426" w:rsidR="002620B4" w:rsidRDefault="002620B4"/>
    <w:p w14:paraId="458830B3" w14:textId="14C11407" w:rsidR="002620B4" w:rsidRDefault="002620B4"/>
    <w:p w14:paraId="4E2A1195" w14:textId="3EF14E15" w:rsidR="002620B4" w:rsidRDefault="002620B4"/>
    <w:p w14:paraId="4A4D4402" w14:textId="584C2263" w:rsidR="002620B4" w:rsidRDefault="002620B4"/>
    <w:p w14:paraId="0317DF92" w14:textId="5593D00B" w:rsidR="002620B4" w:rsidRDefault="002620B4"/>
    <w:p w14:paraId="097658B2" w14:textId="1C3566E7" w:rsidR="002620B4" w:rsidRDefault="002620B4"/>
    <w:p w14:paraId="47B97546" w14:textId="30D4D19A" w:rsidR="002620B4" w:rsidRDefault="002620B4"/>
    <w:p w14:paraId="6F79CC3F" w14:textId="2E9D7BC8" w:rsidR="002620B4" w:rsidRDefault="002620B4"/>
    <w:p w14:paraId="6AA27AE6" w14:textId="7651C230" w:rsidR="002620B4" w:rsidRDefault="002620B4"/>
    <w:p w14:paraId="39939636" w14:textId="6DF6694F" w:rsidR="002620B4" w:rsidRDefault="002620B4"/>
    <w:p w14:paraId="2132F7C8" w14:textId="3B5885B4" w:rsidR="002620B4" w:rsidRDefault="002620B4"/>
    <w:p w14:paraId="2D236752" w14:textId="77777777" w:rsidR="00D20B4A" w:rsidRDefault="00D20B4A" w:rsidP="00B50AFF"/>
    <w:p w14:paraId="16562174" w14:textId="77777777" w:rsidR="00D20B4A" w:rsidRDefault="00D20B4A" w:rsidP="00B50AFF"/>
    <w:p w14:paraId="2E7D02EC" w14:textId="77777777" w:rsidR="00D20B4A" w:rsidRDefault="00D20B4A" w:rsidP="00B50AFF"/>
    <w:p w14:paraId="62219EFF" w14:textId="77777777" w:rsidR="00D20B4A" w:rsidRDefault="00D20B4A" w:rsidP="00B50AFF"/>
    <w:p w14:paraId="53FC96A0" w14:textId="77777777" w:rsidR="00D20B4A" w:rsidRDefault="00D20B4A" w:rsidP="00B50AFF"/>
    <w:p w14:paraId="4686B04C" w14:textId="77777777" w:rsidR="00D20B4A" w:rsidRDefault="00D20B4A" w:rsidP="00B50AFF"/>
    <w:p w14:paraId="2B5FA9D0" w14:textId="77777777" w:rsidR="00D20B4A" w:rsidRDefault="00D20B4A" w:rsidP="00B50AFF"/>
    <w:p w14:paraId="4676D193" w14:textId="77777777" w:rsidR="00D20B4A" w:rsidRDefault="00D20B4A" w:rsidP="00B50AFF"/>
    <w:p w14:paraId="2C7B1B05" w14:textId="6D937221" w:rsidR="00D20B4A" w:rsidRDefault="00DD2E83" w:rsidP="00B50A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EE803C4" wp14:editId="12E3D2D7">
                <wp:simplePos x="0" y="0"/>
                <wp:positionH relativeFrom="column">
                  <wp:posOffset>-421734</wp:posOffset>
                </wp:positionH>
                <wp:positionV relativeFrom="paragraph">
                  <wp:posOffset>-498551</wp:posOffset>
                </wp:positionV>
                <wp:extent cx="3390900" cy="1386840"/>
                <wp:effectExtent l="95250" t="38100" r="57150" b="118110"/>
                <wp:wrapNone/>
                <wp:docPr id="266" name="Retâ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5400" cap="flat">
                          <a:solidFill>
                            <a:srgbClr val="7030A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CCD8A41" w14:textId="0BE862A7" w:rsidR="00DD2E83" w:rsidRPr="0028724B" w:rsidRDefault="00DD2E83" w:rsidP="00DD2E83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803C4" id="Retângulo 266" o:spid="_x0000_s1078" style="position:absolute;margin-left:-33.2pt;margin-top:-39.25pt;width:267pt;height:109.2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" fillcolor="#7030a0" strokecolor="#7030a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0CCD8A41" w14:textId="0BE862A7" w:rsidR="00DD2E83" w:rsidRPr="0028724B" w:rsidRDefault="00DD2E83" w:rsidP="00DD2E83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A4AB66" wp14:editId="79FFCB2D">
                <wp:simplePos x="0" y="0"/>
                <wp:positionH relativeFrom="column">
                  <wp:posOffset>399778</wp:posOffset>
                </wp:positionH>
                <wp:positionV relativeFrom="paragraph">
                  <wp:posOffset>10160</wp:posOffset>
                </wp:positionV>
                <wp:extent cx="2975211" cy="750627"/>
                <wp:effectExtent l="0" t="0" r="0" b="0"/>
                <wp:wrapNone/>
                <wp:docPr id="268" name="Caixa de tex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5211" cy="75062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A2D23FA" w14:textId="5862BEA0" w:rsidR="00DD2E83" w:rsidRPr="00DD411D" w:rsidRDefault="00DD2E83" w:rsidP="00EE46EB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2" w:name="_Toc135077608"/>
                            <w:r w:rsidRPr="00DD411D"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2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Conclusões</w:t>
                            </w:r>
                            <w:bookmarkEnd w:id="2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4AB66" id="Caixa de texto 268" o:spid="_x0000_s1079" type="#_x0000_t202" style="position:absolute;margin-left:31.5pt;margin-top:.8pt;width:234.25pt;height:59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2A2D23FA" w14:textId="5862BEA0" w:rsidR="00DD2E83" w:rsidRPr="00DD411D" w:rsidRDefault="00DD2E83" w:rsidP="00EE46EB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3" w:name="_Toc135077608"/>
                      <w:r w:rsidRPr="00DD411D"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2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Conclusões</w:t>
                      </w:r>
                      <w:bookmarkEnd w:id="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50695E9" wp14:editId="5CAA7414">
                <wp:simplePos x="0" y="0"/>
                <wp:positionH relativeFrom="margin">
                  <wp:align>center</wp:align>
                </wp:positionH>
                <wp:positionV relativeFrom="paragraph">
                  <wp:posOffset>19306</wp:posOffset>
                </wp:positionV>
                <wp:extent cx="6370320" cy="9098280"/>
                <wp:effectExtent l="0" t="0" r="11430" b="26670"/>
                <wp:wrapNone/>
                <wp:docPr id="263" name="Retâ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0982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DB2ED" id="Retângulo 263" o:spid="_x0000_s1026" style="position:absolute;margin-left:0;margin-top:1.5pt;width:501.6pt;height:716.4pt;z-index:2519060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  <w:r w:rsidR="0034235D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67B1A1" wp14:editId="13065997">
                <wp:simplePos x="0" y="0"/>
                <wp:positionH relativeFrom="margin">
                  <wp:align>center</wp:align>
                </wp:positionH>
                <wp:positionV relativeFrom="paragraph">
                  <wp:posOffset>83003</wp:posOffset>
                </wp:positionV>
                <wp:extent cx="5131435" cy="6966858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1435" cy="69668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A0E2ECD" w14:textId="7BD01869" w:rsidR="00F32EB8" w:rsidRPr="0034235D" w:rsidRDefault="00F32EB8" w:rsidP="003423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B1A1" id="Caixa de texto 11" o:spid="_x0000_s1080" type="#_x0000_t202" style="position:absolute;margin-left:0;margin-top:6.55pt;width:404.05pt;height:548.55pt;z-index:251915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" filled="f" stroked="f" strokeweight="1pt">
                <v:stroke miterlimit="4"/>
                <v:textbox inset="4pt,4pt,4pt,4pt">
                  <w:txbxContent>
                    <w:p w14:paraId="1A0E2ECD" w14:textId="7BD01869" w:rsidR="00F32EB8" w:rsidRPr="0034235D" w:rsidRDefault="00F32EB8" w:rsidP="003423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4D19C3" w14:textId="07FB94AA" w:rsidR="00FF572B" w:rsidRDefault="00FF572B" w:rsidP="00B50AFF"/>
    <w:p w14:paraId="4304F0CA" w14:textId="0D6F58F8" w:rsidR="00FF572B" w:rsidRDefault="00FF572B" w:rsidP="00B50AFF"/>
    <w:p w14:paraId="32EBC095" w14:textId="7CE59CD9" w:rsidR="00FF572B" w:rsidRDefault="00FF572B" w:rsidP="00B50AFF"/>
    <w:p w14:paraId="7356A4BE" w14:textId="49365702" w:rsidR="00FF572B" w:rsidRDefault="00FF572B" w:rsidP="00B50AFF"/>
    <w:p w14:paraId="024E665F" w14:textId="394B1895" w:rsidR="00FF572B" w:rsidRDefault="00FF572B" w:rsidP="00B50AFF"/>
    <w:p w14:paraId="3E9F4118" w14:textId="1B35CACC" w:rsidR="00FF572B" w:rsidRDefault="00FF572B" w:rsidP="00B50AFF"/>
    <w:p w14:paraId="1C42C751" w14:textId="6FFE5EA5" w:rsidR="00FF572B" w:rsidRDefault="00FF572B" w:rsidP="00B50AFF"/>
    <w:p w14:paraId="1A5AE0B2" w14:textId="7145C857" w:rsidR="00FF572B" w:rsidRDefault="00FF572B" w:rsidP="00B50AFF"/>
    <w:p w14:paraId="39F52FC4" w14:textId="6A1EE73A" w:rsidR="00FF572B" w:rsidRDefault="00FF572B" w:rsidP="00B50AFF"/>
    <w:p w14:paraId="55240740" w14:textId="18E7B38B" w:rsidR="00FF572B" w:rsidRDefault="00FF572B" w:rsidP="00B50AFF"/>
    <w:p w14:paraId="76546347" w14:textId="77777777" w:rsidR="00FF572B" w:rsidRDefault="00FF572B" w:rsidP="00B50AFF"/>
    <w:p w14:paraId="064B8649" w14:textId="77777777" w:rsidR="00FF572B" w:rsidRDefault="00FF572B" w:rsidP="00B50AFF"/>
    <w:p w14:paraId="228311D2" w14:textId="74C2F0FF" w:rsidR="00FF572B" w:rsidRDefault="00FF572B" w:rsidP="00B50AFF"/>
    <w:p w14:paraId="148E830F" w14:textId="77777777" w:rsidR="00FF572B" w:rsidRDefault="00FF572B" w:rsidP="00B50AFF"/>
    <w:p w14:paraId="4009308E" w14:textId="77777777" w:rsidR="00FF572B" w:rsidRDefault="00FF572B" w:rsidP="00B50AFF"/>
    <w:p w14:paraId="6432D53F" w14:textId="77777777" w:rsidR="00FF572B" w:rsidRDefault="00FF572B" w:rsidP="00B50AFF"/>
    <w:p w14:paraId="61985706" w14:textId="77777777" w:rsidR="00FF572B" w:rsidRDefault="00FF572B" w:rsidP="00B50AFF"/>
    <w:p w14:paraId="7B9FFDC5" w14:textId="77777777" w:rsidR="00FF572B" w:rsidRDefault="00FF572B" w:rsidP="00B50AFF"/>
    <w:p w14:paraId="39377F1B" w14:textId="77777777" w:rsidR="00FF572B" w:rsidRDefault="00FF572B" w:rsidP="00B50AFF"/>
    <w:p w14:paraId="19013574" w14:textId="7EDA01E3" w:rsidR="00FF572B" w:rsidRDefault="00FF572B" w:rsidP="00B50AFF"/>
    <w:p w14:paraId="7E940DF0" w14:textId="77777777" w:rsidR="00FF572B" w:rsidRDefault="00FF572B" w:rsidP="00B50AFF"/>
    <w:p w14:paraId="20110490" w14:textId="77777777" w:rsidR="00FF572B" w:rsidRDefault="00FF572B" w:rsidP="00B50AFF"/>
    <w:p w14:paraId="47F1951D" w14:textId="77777777" w:rsidR="00FF572B" w:rsidRDefault="00FF572B" w:rsidP="00B50AFF"/>
    <w:p w14:paraId="7FF9C11B" w14:textId="77777777" w:rsidR="00FF572B" w:rsidRDefault="00FF572B" w:rsidP="00B50AFF"/>
    <w:p w14:paraId="535A63E8" w14:textId="77777777" w:rsidR="00FF572B" w:rsidRDefault="00FF572B" w:rsidP="00B50AFF"/>
    <w:p w14:paraId="168D3BB0" w14:textId="77777777" w:rsidR="00FF572B" w:rsidRDefault="00FF572B" w:rsidP="00B50AFF"/>
    <w:p w14:paraId="442B4753" w14:textId="77777777" w:rsidR="00FF572B" w:rsidRDefault="00FF572B" w:rsidP="00B50AFF"/>
    <w:p w14:paraId="2850326B" w14:textId="77777777" w:rsidR="00FF572B" w:rsidRDefault="00FF572B" w:rsidP="00B50AFF"/>
    <w:p w14:paraId="66BD632D" w14:textId="77777777" w:rsidR="00FF572B" w:rsidRDefault="00FF572B" w:rsidP="00B50AFF"/>
    <w:p w14:paraId="37FB6307" w14:textId="69209B6A" w:rsidR="00FF572B" w:rsidRDefault="00FF572B" w:rsidP="00B50AFF"/>
    <w:p w14:paraId="663747A1" w14:textId="77777777" w:rsidR="00FF572B" w:rsidRDefault="00FF572B" w:rsidP="00B50AFF"/>
    <w:p w14:paraId="009B007E" w14:textId="77777777" w:rsidR="00FF572B" w:rsidRDefault="00FF572B" w:rsidP="00B50AFF"/>
    <w:p w14:paraId="0B586CD8" w14:textId="77777777" w:rsidR="00FF572B" w:rsidRDefault="00FF572B" w:rsidP="00B50AFF"/>
    <w:p w14:paraId="70EB5B50" w14:textId="77777777" w:rsidR="00FF572B" w:rsidRDefault="00FF572B" w:rsidP="00B50AFF"/>
    <w:p w14:paraId="78987FB0" w14:textId="77777777" w:rsidR="00FF572B" w:rsidRDefault="00FF572B" w:rsidP="00B50AFF"/>
    <w:p w14:paraId="53339B09" w14:textId="77777777" w:rsidR="00FF572B" w:rsidRDefault="00FF572B" w:rsidP="00B50AFF"/>
    <w:p w14:paraId="1BD66852" w14:textId="77777777" w:rsidR="00FF572B" w:rsidRDefault="00FF572B" w:rsidP="00B50AFF"/>
    <w:p w14:paraId="6AD22597" w14:textId="77777777" w:rsidR="00FF572B" w:rsidRDefault="00FF572B" w:rsidP="00B50AFF"/>
    <w:p w14:paraId="5FFD1DC8" w14:textId="77777777" w:rsidR="00FF572B" w:rsidRDefault="00FF572B" w:rsidP="00B50AFF"/>
    <w:p w14:paraId="35D373BB" w14:textId="77777777" w:rsidR="00FF572B" w:rsidRDefault="00FF572B" w:rsidP="00B50AFF"/>
    <w:p w14:paraId="330A4E22" w14:textId="77777777" w:rsidR="00FF572B" w:rsidRDefault="00FF572B" w:rsidP="00B50AFF"/>
    <w:p w14:paraId="794C8753" w14:textId="77777777" w:rsidR="00FF572B" w:rsidRDefault="00FF572B" w:rsidP="00B50AFF"/>
    <w:p w14:paraId="308AFA4A" w14:textId="77777777" w:rsidR="00FF572B" w:rsidRDefault="00FF572B" w:rsidP="00B50AFF"/>
    <w:p w14:paraId="3F029B2E" w14:textId="77777777" w:rsidR="00FF572B" w:rsidRDefault="00FF572B" w:rsidP="00B50AFF"/>
    <w:p w14:paraId="6998106B" w14:textId="77777777" w:rsidR="00FF572B" w:rsidRDefault="00FF572B" w:rsidP="00B50AFF"/>
    <w:p w14:paraId="0C60EDA9" w14:textId="77777777" w:rsidR="00D20B4A" w:rsidRDefault="00D20B4A" w:rsidP="00B50AFF"/>
    <w:p w14:paraId="37881917" w14:textId="77777777" w:rsidR="00D20B4A" w:rsidRDefault="00D20B4A" w:rsidP="00B50AFF"/>
    <w:p w14:paraId="13C9ED2C" w14:textId="77777777" w:rsidR="00D20B4A" w:rsidRDefault="00D20B4A" w:rsidP="00B50AFF"/>
    <w:p w14:paraId="3DE0DEE3" w14:textId="77777777" w:rsidR="00D20B4A" w:rsidRDefault="00D20B4A" w:rsidP="00B50AFF"/>
    <w:p w14:paraId="292051AF" w14:textId="77777777" w:rsidR="00D20B4A" w:rsidRDefault="00D20B4A" w:rsidP="00B50AFF"/>
    <w:p w14:paraId="72BC0105" w14:textId="77777777" w:rsidR="00D20B4A" w:rsidRDefault="00D20B4A" w:rsidP="00B50AFF"/>
    <w:sectPr w:rsidR="00D20B4A" w:rsidSect="001C11EE">
      <w:footerReference w:type="even" r:id="rId41"/>
      <w:footerReference w:type="default" r:id="rId42"/>
      <w:headerReference w:type="first" r:id="rId43"/>
      <w:pgSz w:w="11906" w:h="16838" w:code="9"/>
      <w:pgMar w:top="720" w:right="578" w:bottom="1077" w:left="578" w:header="709" w:footer="43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485EF" w14:textId="77777777" w:rsidR="00594E05" w:rsidRDefault="00594E05" w:rsidP="001205A1">
      <w:r>
        <w:separator/>
      </w:r>
    </w:p>
  </w:endnote>
  <w:endnote w:type="continuationSeparator" w:id="0">
    <w:p w14:paraId="5E3A7B5A" w14:textId="77777777" w:rsidR="00594E05" w:rsidRDefault="00594E05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osefin Sans Medium">
    <w:panose1 w:val="00000000000000000000"/>
    <w:charset w:val="00"/>
    <w:family w:val="auto"/>
    <w:pitch w:val="variable"/>
    <w:sig w:usb0="A00000FF" w:usb1="4000204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697884697"/>
      <w:docPartObj>
        <w:docPartGallery w:val="Page Numbers (Bottom of Page)"/>
        <w:docPartUnique/>
      </w:docPartObj>
    </w:sdtPr>
    <w:sdtContent>
      <w:p w14:paraId="7606DB84" w14:textId="77777777" w:rsidR="001205A1" w:rsidRDefault="001205A1" w:rsidP="001739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  <w:lang w:bidi="pt-PT"/>
          </w:rPr>
          <w:fldChar w:fldCharType="begin"/>
        </w:r>
        <w:r>
          <w:rPr>
            <w:rStyle w:val="Nmerodepgina"/>
            <w:lang w:bidi="pt-PT"/>
          </w:rPr>
          <w:instrText xml:space="preserve"> PAGE </w:instrText>
        </w:r>
        <w:r>
          <w:rPr>
            <w:rStyle w:val="Nmerodepgina"/>
            <w:lang w:bidi="pt-PT"/>
          </w:rPr>
          <w:fldChar w:fldCharType="separate"/>
        </w:r>
        <w:r w:rsidR="007B0740">
          <w:rPr>
            <w:rStyle w:val="Nmerodepgina"/>
            <w:noProof/>
            <w:lang w:bidi="pt-PT"/>
          </w:rPr>
          <w:t>2</w:t>
        </w:r>
        <w:r>
          <w:rPr>
            <w:rStyle w:val="Nmerodepgina"/>
            <w:lang w:bidi="pt-PT"/>
          </w:rPr>
          <w:fldChar w:fldCharType="end"/>
        </w:r>
      </w:p>
    </w:sdtContent>
  </w:sdt>
  <w:p w14:paraId="002057C2" w14:textId="77777777" w:rsidR="001205A1" w:rsidRDefault="001205A1" w:rsidP="001205A1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  <w:color w:val="000000" w:themeColor="text1"/>
      </w:rPr>
      <w:id w:val="-1041358343"/>
      <w:docPartObj>
        <w:docPartGallery w:val="Page Numbers (Bottom of Page)"/>
        <w:docPartUnique/>
      </w:docPartObj>
    </w:sdtPr>
    <w:sdtContent>
      <w:p w14:paraId="109FB248" w14:textId="162574FC" w:rsidR="001205A1" w:rsidRPr="00494A95" w:rsidRDefault="001205A1" w:rsidP="001739D4">
        <w:pPr>
          <w:pStyle w:val="Rodap"/>
          <w:framePr w:wrap="none" w:vAnchor="text" w:hAnchor="margin" w:xAlign="right" w:y="1"/>
          <w:rPr>
            <w:rStyle w:val="Nmerodepgina"/>
            <w:color w:val="000000" w:themeColor="text1"/>
          </w:rPr>
        </w:pPr>
        <w:r w:rsidRPr="00494A95">
          <w:rPr>
            <w:rStyle w:val="Nmerodepgina"/>
            <w:color w:val="000000" w:themeColor="text1"/>
            <w:lang w:bidi="pt-PT"/>
          </w:rPr>
          <w:fldChar w:fldCharType="begin"/>
        </w:r>
        <w:r w:rsidRPr="00494A95">
          <w:rPr>
            <w:rStyle w:val="Nmerodepgina"/>
            <w:color w:val="000000" w:themeColor="text1"/>
            <w:lang w:bidi="pt-PT"/>
          </w:rPr>
          <w:instrText xml:space="preserve"> PAGE </w:instrText>
        </w:r>
        <w:r w:rsidRPr="00494A95">
          <w:rPr>
            <w:rStyle w:val="Nmerodepgina"/>
            <w:color w:val="000000" w:themeColor="text1"/>
            <w:lang w:bidi="pt-PT"/>
          </w:rPr>
          <w:fldChar w:fldCharType="separate"/>
        </w:r>
        <w:r w:rsidR="00C66528" w:rsidRPr="00494A95">
          <w:rPr>
            <w:rStyle w:val="Nmerodepgina"/>
            <w:noProof/>
            <w:color w:val="000000" w:themeColor="text1"/>
            <w:lang w:bidi="pt-PT"/>
          </w:rPr>
          <w:t>4</w:t>
        </w:r>
        <w:r w:rsidRPr="00494A95">
          <w:rPr>
            <w:rStyle w:val="Nmerodepgina"/>
            <w:color w:val="000000" w:themeColor="text1"/>
            <w:lang w:bidi="pt-PT"/>
          </w:rPr>
          <w:fldChar w:fldCharType="end"/>
        </w:r>
      </w:p>
    </w:sdtContent>
  </w:sdt>
  <w:tbl>
    <w:tblPr>
      <w:tblW w:w="0" w:type="auto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95"/>
      <w:gridCol w:w="5395"/>
    </w:tblGrid>
    <w:tr w:rsidR="00494A95" w:rsidRPr="00F0748E" w14:paraId="1F205EAB" w14:textId="77777777" w:rsidTr="005F4F46">
      <w:tc>
        <w:tcPr>
          <w:tcW w:w="5395" w:type="dxa"/>
        </w:tcPr>
        <w:p w14:paraId="59872947" w14:textId="2627883B" w:rsidR="001205A1" w:rsidRPr="00F0748E" w:rsidRDefault="00D20B4A" w:rsidP="00C66528">
          <w:pPr>
            <w:pStyle w:val="Rodap"/>
            <w:rPr>
              <w:color w:val="000000" w:themeColor="text1"/>
              <w:lang w:val="en-US"/>
            </w:rPr>
          </w:pPr>
          <w:r w:rsidRPr="00F0748E">
            <w:rPr>
              <w:color w:val="000000" w:themeColor="text1"/>
              <w:lang w:val="en-US"/>
            </w:rPr>
            <w:t xml:space="preserve">Relatório SENET </w:t>
          </w:r>
          <w:r w:rsidR="00F0748E" w:rsidRPr="00F0748E">
            <w:rPr>
              <w:color w:val="000000" w:themeColor="text1"/>
              <w:lang w:val="en-US"/>
            </w:rPr>
            <w:t>–</w:t>
          </w:r>
          <w:r w:rsidRPr="00F0748E">
            <w:rPr>
              <w:color w:val="000000" w:themeColor="text1"/>
              <w:lang w:val="en-US"/>
            </w:rPr>
            <w:t xml:space="preserve"> </w:t>
          </w:r>
          <w:r w:rsidR="00F0748E" w:rsidRPr="00F0748E">
            <w:rPr>
              <w:color w:val="000000" w:themeColor="text1"/>
              <w:lang w:val="en-US"/>
            </w:rPr>
            <w:t xml:space="preserve">Egyptian </w:t>
          </w:r>
          <w:r w:rsidRPr="00F0748E">
            <w:rPr>
              <w:color w:val="000000" w:themeColor="text1"/>
              <w:lang w:val="en-US"/>
            </w:rPr>
            <w:t>Boar</w:t>
          </w:r>
          <w:r w:rsidR="00F0748E" w:rsidRPr="00F0748E">
            <w:rPr>
              <w:color w:val="000000" w:themeColor="text1"/>
              <w:lang w:val="en-US"/>
            </w:rPr>
            <w:t>d Game</w:t>
          </w:r>
        </w:p>
      </w:tc>
      <w:tc>
        <w:tcPr>
          <w:tcW w:w="5395" w:type="dxa"/>
        </w:tcPr>
        <w:p w14:paraId="314780AE" w14:textId="77777777" w:rsidR="001205A1" w:rsidRPr="00F0748E" w:rsidRDefault="001205A1" w:rsidP="001205A1">
          <w:pPr>
            <w:pStyle w:val="Rodap"/>
            <w:rPr>
              <w:color w:val="000000" w:themeColor="text1"/>
              <w:lang w:val="en-US"/>
            </w:rPr>
          </w:pPr>
          <w:r w:rsidRPr="00F0748E">
            <w:rPr>
              <w:color w:val="000000" w:themeColor="text1"/>
              <w:lang w:val="en-US" w:bidi="pt-PT"/>
            </w:rPr>
            <w:t xml:space="preserve">   </w:t>
          </w:r>
        </w:p>
      </w:tc>
    </w:tr>
  </w:tbl>
  <w:p w14:paraId="37DC763A" w14:textId="77777777" w:rsidR="001205A1" w:rsidRPr="00F0748E" w:rsidRDefault="001205A1">
    <w:pPr>
      <w:pStyle w:val="Rodap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47340" w14:textId="77777777" w:rsidR="00594E05" w:rsidRDefault="00594E05" w:rsidP="001205A1">
      <w:r>
        <w:separator/>
      </w:r>
    </w:p>
  </w:footnote>
  <w:footnote w:type="continuationSeparator" w:id="0">
    <w:p w14:paraId="1CEBCCD3" w14:textId="77777777" w:rsidR="00594E05" w:rsidRDefault="00594E05" w:rsidP="001205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D4D83A" w14:textId="317F367E" w:rsidR="00287184" w:rsidRDefault="00772432">
    <w:pPr>
      <w:pStyle w:val="Cabealh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8D4EBDB" wp14:editId="785A3C9D">
          <wp:simplePos x="0" y="0"/>
          <wp:positionH relativeFrom="margin">
            <wp:posOffset>-344833</wp:posOffset>
          </wp:positionH>
          <wp:positionV relativeFrom="paragraph">
            <wp:posOffset>-734170</wp:posOffset>
          </wp:positionV>
          <wp:extent cx="1569720" cy="589302"/>
          <wp:effectExtent l="0" t="0" r="0" b="1270"/>
          <wp:wrapNone/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9720" cy="5893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1822FFC" w14:textId="0FCB19FB" w:rsidR="00287184" w:rsidRDefault="0028718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5471B"/>
    <w:multiLevelType w:val="hybridMultilevel"/>
    <w:tmpl w:val="6D524E42"/>
    <w:lvl w:ilvl="0" w:tplc="9188AE7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4C5312"/>
    <w:multiLevelType w:val="hybridMultilevel"/>
    <w:tmpl w:val="6F4C11DE"/>
    <w:lvl w:ilvl="0" w:tplc="8C60EA9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F5AB3"/>
    <w:multiLevelType w:val="multilevel"/>
    <w:tmpl w:val="FE1C3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C1C7" w:themeColor="accent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921719"/>
    <w:multiLevelType w:val="hybridMultilevel"/>
    <w:tmpl w:val="88909728"/>
    <w:lvl w:ilvl="0" w:tplc="5F9AFB66">
      <w:start w:val="1"/>
      <w:numFmt w:val="decimal"/>
      <w:lvlText w:val="%1."/>
      <w:lvlJc w:val="left"/>
      <w:pPr>
        <w:ind w:left="1080" w:hanging="360"/>
      </w:pPr>
      <w:rPr>
        <w:rFonts w:hint="default"/>
        <w:color w:val="FF3300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1F3C74"/>
    <w:multiLevelType w:val="hybridMultilevel"/>
    <w:tmpl w:val="CA689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DB40E6"/>
    <w:multiLevelType w:val="hybridMultilevel"/>
    <w:tmpl w:val="FFF4C44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88477844">
    <w:abstractNumId w:val="2"/>
  </w:num>
  <w:num w:numId="2" w16cid:durableId="912083438">
    <w:abstractNumId w:val="5"/>
  </w:num>
  <w:num w:numId="3" w16cid:durableId="2146314357">
    <w:abstractNumId w:val="0"/>
  </w:num>
  <w:num w:numId="4" w16cid:durableId="1498839447">
    <w:abstractNumId w:val="4"/>
  </w:num>
  <w:num w:numId="5" w16cid:durableId="685669869">
    <w:abstractNumId w:val="1"/>
  </w:num>
  <w:num w:numId="6" w16cid:durableId="904421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7184"/>
    <w:rsid w:val="00034B24"/>
    <w:rsid w:val="00044E1A"/>
    <w:rsid w:val="00050047"/>
    <w:rsid w:val="00075B54"/>
    <w:rsid w:val="00091475"/>
    <w:rsid w:val="000A2CA2"/>
    <w:rsid w:val="000A776D"/>
    <w:rsid w:val="000C4ED1"/>
    <w:rsid w:val="000E130A"/>
    <w:rsid w:val="000E4C9A"/>
    <w:rsid w:val="000F7F1E"/>
    <w:rsid w:val="001205A1"/>
    <w:rsid w:val="00140EE0"/>
    <w:rsid w:val="00155BFB"/>
    <w:rsid w:val="00163645"/>
    <w:rsid w:val="00165EF1"/>
    <w:rsid w:val="001667EB"/>
    <w:rsid w:val="001708F7"/>
    <w:rsid w:val="00171538"/>
    <w:rsid w:val="001717D5"/>
    <w:rsid w:val="001A13E8"/>
    <w:rsid w:val="001C11EE"/>
    <w:rsid w:val="001F1551"/>
    <w:rsid w:val="002059FA"/>
    <w:rsid w:val="002075F6"/>
    <w:rsid w:val="00210D64"/>
    <w:rsid w:val="00246C83"/>
    <w:rsid w:val="00257E2A"/>
    <w:rsid w:val="00261101"/>
    <w:rsid w:val="002620B4"/>
    <w:rsid w:val="00287184"/>
    <w:rsid w:val="0028724B"/>
    <w:rsid w:val="002877E8"/>
    <w:rsid w:val="002B3EB5"/>
    <w:rsid w:val="002C7E11"/>
    <w:rsid w:val="002E7C4E"/>
    <w:rsid w:val="002F02E2"/>
    <w:rsid w:val="002F2F85"/>
    <w:rsid w:val="0031055C"/>
    <w:rsid w:val="0031059F"/>
    <w:rsid w:val="0034235D"/>
    <w:rsid w:val="0034712C"/>
    <w:rsid w:val="00353B58"/>
    <w:rsid w:val="0035713B"/>
    <w:rsid w:val="00361455"/>
    <w:rsid w:val="003662EE"/>
    <w:rsid w:val="00371EE1"/>
    <w:rsid w:val="00382B85"/>
    <w:rsid w:val="003855E8"/>
    <w:rsid w:val="00390606"/>
    <w:rsid w:val="0039247F"/>
    <w:rsid w:val="003A798E"/>
    <w:rsid w:val="003C6DB0"/>
    <w:rsid w:val="003E3DC9"/>
    <w:rsid w:val="003F0F1C"/>
    <w:rsid w:val="004011CB"/>
    <w:rsid w:val="00425A99"/>
    <w:rsid w:val="004347C1"/>
    <w:rsid w:val="004523D5"/>
    <w:rsid w:val="00457D9C"/>
    <w:rsid w:val="0047401E"/>
    <w:rsid w:val="004817C9"/>
    <w:rsid w:val="00494A95"/>
    <w:rsid w:val="004A6B99"/>
    <w:rsid w:val="004C1296"/>
    <w:rsid w:val="004C6F88"/>
    <w:rsid w:val="004D16ED"/>
    <w:rsid w:val="004F10A3"/>
    <w:rsid w:val="004F271F"/>
    <w:rsid w:val="004F44CB"/>
    <w:rsid w:val="00507DB2"/>
    <w:rsid w:val="0052076D"/>
    <w:rsid w:val="0052625E"/>
    <w:rsid w:val="00545700"/>
    <w:rsid w:val="005460CC"/>
    <w:rsid w:val="00547713"/>
    <w:rsid w:val="005706E0"/>
    <w:rsid w:val="005825CC"/>
    <w:rsid w:val="00585B71"/>
    <w:rsid w:val="00594231"/>
    <w:rsid w:val="00594E05"/>
    <w:rsid w:val="0059680C"/>
    <w:rsid w:val="005B28A5"/>
    <w:rsid w:val="005D0F32"/>
    <w:rsid w:val="005E1A10"/>
    <w:rsid w:val="005E6B25"/>
    <w:rsid w:val="005F1C37"/>
    <w:rsid w:val="005F4F46"/>
    <w:rsid w:val="00607097"/>
    <w:rsid w:val="00613679"/>
    <w:rsid w:val="0063332E"/>
    <w:rsid w:val="006346BD"/>
    <w:rsid w:val="00634792"/>
    <w:rsid w:val="00643825"/>
    <w:rsid w:val="00650101"/>
    <w:rsid w:val="00696C51"/>
    <w:rsid w:val="006978BD"/>
    <w:rsid w:val="006A4F8F"/>
    <w:rsid w:val="006A5DAA"/>
    <w:rsid w:val="006A7234"/>
    <w:rsid w:val="006C58BB"/>
    <w:rsid w:val="006C60E6"/>
    <w:rsid w:val="006D1A55"/>
    <w:rsid w:val="006D2C6A"/>
    <w:rsid w:val="006D63E0"/>
    <w:rsid w:val="00710A0E"/>
    <w:rsid w:val="007204D3"/>
    <w:rsid w:val="00772432"/>
    <w:rsid w:val="00797D3A"/>
    <w:rsid w:val="007B0740"/>
    <w:rsid w:val="007B1EB5"/>
    <w:rsid w:val="007C1BAB"/>
    <w:rsid w:val="007C459A"/>
    <w:rsid w:val="007C4F0F"/>
    <w:rsid w:val="007E0AA4"/>
    <w:rsid w:val="007E0B7F"/>
    <w:rsid w:val="007E6A33"/>
    <w:rsid w:val="007F0BA8"/>
    <w:rsid w:val="007F711D"/>
    <w:rsid w:val="008118BC"/>
    <w:rsid w:val="008611A3"/>
    <w:rsid w:val="00862BF9"/>
    <w:rsid w:val="008A552D"/>
    <w:rsid w:val="008C24A4"/>
    <w:rsid w:val="008D44AA"/>
    <w:rsid w:val="00912340"/>
    <w:rsid w:val="0092653D"/>
    <w:rsid w:val="00933208"/>
    <w:rsid w:val="009451A8"/>
    <w:rsid w:val="00965EED"/>
    <w:rsid w:val="00982E83"/>
    <w:rsid w:val="009A770E"/>
    <w:rsid w:val="009B05C8"/>
    <w:rsid w:val="009B4693"/>
    <w:rsid w:val="009C0044"/>
    <w:rsid w:val="009D09DA"/>
    <w:rsid w:val="00A017A4"/>
    <w:rsid w:val="00A15CF7"/>
    <w:rsid w:val="00A20518"/>
    <w:rsid w:val="00A24793"/>
    <w:rsid w:val="00A30848"/>
    <w:rsid w:val="00A45F45"/>
    <w:rsid w:val="00A604B6"/>
    <w:rsid w:val="00A64CE2"/>
    <w:rsid w:val="00A81248"/>
    <w:rsid w:val="00A81F1B"/>
    <w:rsid w:val="00AB5474"/>
    <w:rsid w:val="00AD5DDE"/>
    <w:rsid w:val="00AF0854"/>
    <w:rsid w:val="00B17634"/>
    <w:rsid w:val="00B4073C"/>
    <w:rsid w:val="00B50AFF"/>
    <w:rsid w:val="00B948FD"/>
    <w:rsid w:val="00C07CA4"/>
    <w:rsid w:val="00C31546"/>
    <w:rsid w:val="00C360B9"/>
    <w:rsid w:val="00C529E0"/>
    <w:rsid w:val="00C66528"/>
    <w:rsid w:val="00C74B8B"/>
    <w:rsid w:val="00C84A9E"/>
    <w:rsid w:val="00C915F0"/>
    <w:rsid w:val="00CD1DA6"/>
    <w:rsid w:val="00CE4E9B"/>
    <w:rsid w:val="00CF3791"/>
    <w:rsid w:val="00D20B4A"/>
    <w:rsid w:val="00D26AFD"/>
    <w:rsid w:val="00D272B5"/>
    <w:rsid w:val="00D73599"/>
    <w:rsid w:val="00D82B34"/>
    <w:rsid w:val="00DB0296"/>
    <w:rsid w:val="00DC1F0F"/>
    <w:rsid w:val="00DC338A"/>
    <w:rsid w:val="00DD2E83"/>
    <w:rsid w:val="00DD411D"/>
    <w:rsid w:val="00DD54E2"/>
    <w:rsid w:val="00E23320"/>
    <w:rsid w:val="00E62A3F"/>
    <w:rsid w:val="00E67067"/>
    <w:rsid w:val="00E87DE5"/>
    <w:rsid w:val="00EA27DF"/>
    <w:rsid w:val="00EA44AF"/>
    <w:rsid w:val="00EB5192"/>
    <w:rsid w:val="00EC3F0C"/>
    <w:rsid w:val="00EE46EB"/>
    <w:rsid w:val="00EF737F"/>
    <w:rsid w:val="00F0748E"/>
    <w:rsid w:val="00F12237"/>
    <w:rsid w:val="00F27956"/>
    <w:rsid w:val="00F32EB8"/>
    <w:rsid w:val="00F3680C"/>
    <w:rsid w:val="00F40A35"/>
    <w:rsid w:val="00F9050A"/>
    <w:rsid w:val="00F93A40"/>
    <w:rsid w:val="00FB2B5D"/>
    <w:rsid w:val="00FB4366"/>
    <w:rsid w:val="00FB65B8"/>
    <w:rsid w:val="00FC21F4"/>
    <w:rsid w:val="00FC49AE"/>
    <w:rsid w:val="00FD2FC3"/>
    <w:rsid w:val="00FD474E"/>
    <w:rsid w:val="00FE325B"/>
    <w:rsid w:val="00FE412D"/>
    <w:rsid w:val="00FE53C5"/>
    <w:rsid w:val="00FE5B4A"/>
    <w:rsid w:val="00FF04C3"/>
    <w:rsid w:val="00FF4F7F"/>
    <w:rsid w:val="00FF572B"/>
    <w:rsid w:val="00FF7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9A480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FC49AE"/>
  </w:style>
  <w:style w:type="paragraph" w:styleId="Ttulo1">
    <w:name w:val="heading 1"/>
    <w:basedOn w:val="Normal"/>
    <w:next w:val="Normal"/>
    <w:link w:val="Ttulo1Carter"/>
    <w:qFormat/>
    <w:rsid w:val="00034B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78"/>
      <w:szCs w:val="32"/>
    </w:rPr>
  </w:style>
  <w:style w:type="paragraph" w:styleId="Ttulo2">
    <w:name w:val="heading 2"/>
    <w:basedOn w:val="Normal"/>
    <w:next w:val="Normal"/>
    <w:link w:val="Ttulo2Carter"/>
    <w:uiPriority w:val="1"/>
    <w:qFormat/>
    <w:rsid w:val="00C66528"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Ttulo3">
    <w:name w:val="heading 3"/>
    <w:basedOn w:val="Normal"/>
    <w:next w:val="Normal"/>
    <w:link w:val="Ttulo3Carte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Ttulo4">
    <w:name w:val="heading 4"/>
    <w:basedOn w:val="Normal"/>
    <w:next w:val="Normal"/>
    <w:link w:val="Ttulo4Carter"/>
    <w:uiPriority w:val="3"/>
    <w:qFormat/>
    <w:rsid w:val="00034B24"/>
    <w:pPr>
      <w:keepNext/>
      <w:keepLines/>
      <w:spacing w:line="216" w:lineRule="auto"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Ttulo5">
    <w:name w:val="heading 5"/>
    <w:basedOn w:val="Normal"/>
    <w:next w:val="Normal"/>
    <w:link w:val="Ttulo5Carter"/>
    <w:uiPriority w:val="4"/>
    <w:qFormat/>
    <w:rsid w:val="00034B24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6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arte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rsid w:val="00034B24"/>
    <w:rPr>
      <w:rFonts w:asciiTheme="majorHAnsi" w:eastAsiaTheme="majorEastAsia" w:hAnsiTheme="majorHAnsi" w:cstheme="majorBidi"/>
      <w:b/>
      <w:color w:val="123869" w:themeColor="accent1"/>
      <w:sz w:val="7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1"/>
    <w:rsid w:val="00C66528"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ncoraGrfica">
    <w:name w:val="Âncora Gráfica"/>
    <w:basedOn w:val="Normal"/>
    <w:uiPriority w:val="7"/>
    <w:qFormat/>
    <w:rsid w:val="00A81248"/>
    <w:rPr>
      <w:sz w:val="10"/>
    </w:rPr>
  </w:style>
  <w:style w:type="character" w:customStyle="1" w:styleId="Ttulo3Carter">
    <w:name w:val="Título 3 Caráter"/>
    <w:basedOn w:val="Tipodeletrapredefinidodopargrafo"/>
    <w:link w:val="Ttulo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Ttulo4Carter">
    <w:name w:val="Título 4 Caráter"/>
    <w:basedOn w:val="Tipodeletrapredefinidodopargrafo"/>
    <w:link w:val="Ttulo4"/>
    <w:uiPriority w:val="3"/>
    <w:rsid w:val="00034B24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xto">
    <w:name w:val="Texto"/>
    <w:basedOn w:val="Normal"/>
    <w:uiPriority w:val="5"/>
    <w:qFormat/>
    <w:rsid w:val="00C66528"/>
    <w:rPr>
      <w:i/>
      <w:color w:val="000000" w:themeColor="text1"/>
      <w:sz w:val="28"/>
    </w:rPr>
  </w:style>
  <w:style w:type="paragraph" w:styleId="Cabealho">
    <w:name w:val="header"/>
    <w:basedOn w:val="Normal"/>
    <w:link w:val="CabealhoCarte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66528"/>
  </w:style>
  <w:style w:type="paragraph" w:styleId="Rodap">
    <w:name w:val="footer"/>
    <w:basedOn w:val="Normal"/>
    <w:link w:val="RodapCarter"/>
    <w:uiPriority w:val="99"/>
    <w:rsid w:val="00FC49AE"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C49AE"/>
    <w:rPr>
      <w:rFonts w:asciiTheme="majorHAnsi" w:hAnsiTheme="majorHAnsi"/>
      <w:b/>
      <w:color w:val="A6A6A6" w:themeColor="background1" w:themeShade="A6"/>
      <w:sz w:val="20"/>
    </w:rPr>
  </w:style>
  <w:style w:type="character" w:styleId="Nmerodepgina">
    <w:name w:val="page number"/>
    <w:basedOn w:val="Tipodeletrapredefinidodopargrafo"/>
    <w:uiPriority w:val="99"/>
    <w:semiHidden/>
    <w:rsid w:val="001205A1"/>
  </w:style>
  <w:style w:type="character" w:customStyle="1" w:styleId="Ttulo5Carter">
    <w:name w:val="Título 5 Caráter"/>
    <w:basedOn w:val="Tipodeletrapredefinidodopargrafo"/>
    <w:link w:val="Ttulo5"/>
    <w:uiPriority w:val="4"/>
    <w:rsid w:val="00034B24"/>
    <w:rPr>
      <w:rFonts w:asciiTheme="majorHAnsi" w:eastAsiaTheme="majorEastAsia" w:hAnsiTheme="majorHAnsi" w:cstheme="majorBidi"/>
      <w:b/>
      <w:color w:val="123869" w:themeColor="accent1"/>
      <w:sz w:val="60"/>
    </w:rPr>
  </w:style>
  <w:style w:type="character" w:styleId="TextodoMarcadordePosio">
    <w:name w:val="Placeholder Text"/>
    <w:basedOn w:val="Tipodeletrapredefinidodopargrafo"/>
    <w:uiPriority w:val="99"/>
    <w:semiHidden/>
    <w:rsid w:val="00C66528"/>
    <w:rPr>
      <w:color w:val="808080"/>
    </w:rPr>
  </w:style>
  <w:style w:type="character" w:styleId="nfase">
    <w:name w:val="Emphasis"/>
    <w:basedOn w:val="Tipodeletrapredefinidodopargrafo"/>
    <w:uiPriority w:val="20"/>
    <w:qFormat/>
    <w:rsid w:val="00FC49AE"/>
    <w:rPr>
      <w:i w:val="0"/>
      <w:iCs/>
      <w:color w:val="00C1C7" w:themeColor="accent2"/>
    </w:rPr>
  </w:style>
  <w:style w:type="paragraph" w:styleId="Citao">
    <w:name w:val="Quote"/>
    <w:basedOn w:val="Normal"/>
    <w:next w:val="Normal"/>
    <w:link w:val="CitaoCarte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paragraph" w:styleId="PargrafodaLista">
    <w:name w:val="List Paragraph"/>
    <w:basedOn w:val="Normal"/>
    <w:uiPriority w:val="34"/>
    <w:semiHidden/>
    <w:qFormat/>
    <w:rsid w:val="007C4F0F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F3791"/>
    <w:pPr>
      <w:spacing w:line="259" w:lineRule="auto"/>
      <w:outlineLvl w:val="9"/>
    </w:pPr>
    <w:rPr>
      <w:b w:val="0"/>
      <w:color w:val="0D294E" w:themeColor="accent1" w:themeShade="BF"/>
      <w:sz w:val="32"/>
      <w:lang w:eastAsia="pt-PT"/>
    </w:rPr>
  </w:style>
  <w:style w:type="paragraph" w:styleId="ndice1">
    <w:name w:val="toc 1"/>
    <w:basedOn w:val="Normal"/>
    <w:next w:val="Normal"/>
    <w:autoRedefine/>
    <w:uiPriority w:val="39"/>
    <w:rsid w:val="00CF3791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CF3791"/>
    <w:rPr>
      <w:color w:val="0000FF" w:themeColor="hyperlink"/>
      <w:u w:val="single"/>
    </w:rPr>
  </w:style>
  <w:style w:type="paragraph" w:customStyle="1" w:styleId="Default">
    <w:name w:val="Default"/>
    <w:rsid w:val="006C58BB"/>
    <w:pPr>
      <w:autoSpaceDE w:val="0"/>
      <w:autoSpaceDN w:val="0"/>
      <w:adjustRightInd w:val="0"/>
    </w:pPr>
    <w:rPr>
      <w:rFonts w:ascii="Bookman Old Style" w:hAnsi="Bookman Old Style" w:cs="Bookman Old Style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18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6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9" Type="http://schemas.openxmlformats.org/officeDocument/2006/relationships/image" Target="media/image7.png"/><Relationship Id="rId21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4" Type="http://schemas.openxmlformats.org/officeDocument/2006/relationships/image" Target="media/image2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9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4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2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3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8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6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1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2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7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0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5" Type="http://schemas.openxmlformats.org/officeDocument/2006/relationships/image" Target="media/image3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17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25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20" Type="http://schemas.openxmlformats.org/officeDocument/2006/relationships/hyperlink" Target="file:///C:\Users\Lu&#237;s%20Lemos\Documents\Universidade%20(Engenharia%20Inform&#225;tica)\LEI%20-%201&#186;%20Ano\2&#186;%20Semestre\Elementos%20Da%20F&#237;sica%20Geral\Trabalhos\TP-3%20Movimento%20Oscilat&#243;rio\Relat&#243;rio%20Movimentos%20Oscilatorios.docx" TargetMode="External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&#237;s%20Lemos\AppData\Roaming\Microsoft\Templates\Relat&#243;rio%20apelativo%20para%20trabalhos%20acad&#233;micos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D20CB-E94B-44E8-97C3-44BC9C1AF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7798B56-5215-4AD8-847F-8A1F1C10FD6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F425F07-5221-4468-81DD-0F0C28E7FD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8B57E6-9888-4B06-8836-BD8579745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apelativo para trabalhos académicos.dotx</Template>
  <TotalTime>0</TotalTime>
  <Pages>11</Pages>
  <Words>102</Words>
  <Characters>552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2023-03-14T16:25:00Z</dcterms:created>
  <dcterms:modified xsi:type="dcterms:W3CDTF">2023-05-31T01:59:00Z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