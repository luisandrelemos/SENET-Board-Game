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90" w:type="dxa"/>
        <w:tblLayout w:type="fixed"/>
        <w:tblLook w:val="0600" w:firstRow="0" w:lastRow="0" w:firstColumn="0" w:lastColumn="0" w:noHBand="1" w:noVBand="1"/>
      </w:tblPr>
      <w:tblGrid>
        <w:gridCol w:w="5395"/>
        <w:gridCol w:w="5395"/>
      </w:tblGrid>
      <w:tr w:rsidR="00A81248" w:rsidRPr="00034B24" w14:paraId="64528E7C" w14:textId="77777777" w:rsidTr="00050047">
        <w:tc>
          <w:tcPr>
            <w:tcW w:w="5395" w:type="dxa"/>
          </w:tcPr>
          <w:p w14:paraId="38FD1F67" w14:textId="0754B2FD" w:rsidR="00A81248" w:rsidRPr="00034B24" w:rsidRDefault="00A81248" w:rsidP="00A81248">
            <w:pPr>
              <w:pStyle w:val="ncoraGrfica"/>
            </w:pPr>
          </w:p>
        </w:tc>
        <w:tc>
          <w:tcPr>
            <w:tcW w:w="5395" w:type="dxa"/>
          </w:tcPr>
          <w:p w14:paraId="61AA7B8C" w14:textId="26979D05" w:rsidR="00A81248" w:rsidRPr="00034B24" w:rsidRDefault="00A81248" w:rsidP="00A81248">
            <w:pPr>
              <w:pStyle w:val="ncoraGrfica"/>
            </w:pPr>
          </w:p>
        </w:tc>
      </w:tr>
      <w:tr w:rsidR="00A81248" w:rsidRPr="00034B24" w14:paraId="0E23C34C" w14:textId="77777777" w:rsidTr="00050047">
        <w:trPr>
          <w:trHeight w:val="2719"/>
        </w:trPr>
        <w:tc>
          <w:tcPr>
            <w:tcW w:w="5395" w:type="dxa"/>
          </w:tcPr>
          <w:p w14:paraId="4E312913" w14:textId="3C71419F" w:rsidR="00210D64" w:rsidRPr="00210D64" w:rsidRDefault="00210D64" w:rsidP="00210D64"/>
        </w:tc>
        <w:tc>
          <w:tcPr>
            <w:tcW w:w="5395" w:type="dxa"/>
          </w:tcPr>
          <w:p w14:paraId="4F01ABAC" w14:textId="5394D02F" w:rsidR="00A81248" w:rsidRPr="00034B24" w:rsidRDefault="00A81248"/>
        </w:tc>
      </w:tr>
      <w:tr w:rsidR="00A81248" w:rsidRPr="00034B24" w14:paraId="4E8E6AF8" w14:textId="77777777" w:rsidTr="00050047">
        <w:trPr>
          <w:trHeight w:val="8059"/>
        </w:trPr>
        <w:tc>
          <w:tcPr>
            <w:tcW w:w="5395" w:type="dxa"/>
          </w:tcPr>
          <w:p w14:paraId="0D07FDF9" w14:textId="79AD2853" w:rsidR="00A81248" w:rsidRPr="00034B24" w:rsidRDefault="004D16ED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17312" behindDoc="1" locked="0" layoutInCell="1" allowOverlap="1" wp14:anchorId="49EEDAD9" wp14:editId="7DDE019D">
                      <wp:simplePos x="0" y="0"/>
                      <wp:positionH relativeFrom="margin">
                        <wp:posOffset>235676</wp:posOffset>
                      </wp:positionH>
                      <wp:positionV relativeFrom="paragraph">
                        <wp:posOffset>-2054225</wp:posOffset>
                      </wp:positionV>
                      <wp:extent cx="4025900" cy="2425700"/>
                      <wp:effectExtent l="0" t="0" r="0" b="0"/>
                      <wp:wrapNone/>
                      <wp:docPr id="21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25900" cy="2425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EFBE56" w14:textId="2D3EACD1" w:rsidR="002B3EB5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  <w:t>SENET</w:t>
                                  </w:r>
                                </w:p>
                                <w:p w14:paraId="2505BBB1" w14:textId="291FC4EE" w:rsidR="00210D64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3300"/>
                                      <w:sz w:val="56"/>
                                      <w:szCs w:val="56"/>
                                    </w:rPr>
                                    <w:t>Board Game</w:t>
                                  </w:r>
                                </w:p>
                                <w:p w14:paraId="0BEA86A1" w14:textId="7888257C" w:rsidR="00210D64" w:rsidRPr="001C11EE" w:rsidRDefault="00050047" w:rsidP="00210D64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  <w:t>Relatório</w:t>
                                  </w:r>
                                </w:p>
                                <w:p w14:paraId="37732746" w14:textId="74777497" w:rsidR="00210D64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  <w:t xml:space="preserve">Laboratório de </w:t>
                                  </w:r>
                                </w:p>
                                <w:p w14:paraId="534DF5E3" w14:textId="6D344E37" w:rsidR="00210D64" w:rsidRPr="001C11EE" w:rsidRDefault="00210D64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</w:pPr>
                                  <w:r w:rsidRPr="001C11EE">
                                    <w:rPr>
                                      <w:b/>
                                      <w:bCs/>
                                      <w:color w:val="FFC000"/>
                                      <w:sz w:val="36"/>
                                      <w:szCs w:val="36"/>
                                    </w:rPr>
                                    <w:t>Programação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EEDAD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2" o:spid="_x0000_s1026" type="#_x0000_t202" style="position:absolute;margin-left:18.55pt;margin-top:-161.75pt;width:317pt;height:191pt;z-index:-25139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" filled="f" stroked="f">
                      <v:textbox>
                        <w:txbxContent>
                          <w:p w14:paraId="66EFBE56" w14:textId="2D3EACD1" w:rsidR="002B3EB5" w:rsidRPr="001C11EE" w:rsidRDefault="00210D64">
                            <w:pPr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  <w:t>SENET</w:t>
                            </w:r>
                          </w:p>
                          <w:p w14:paraId="2505BBB1" w14:textId="291FC4EE" w:rsidR="00210D64" w:rsidRPr="001C11EE" w:rsidRDefault="00210D64">
                            <w:pPr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  <w:t>Board Game</w:t>
                            </w:r>
                          </w:p>
                          <w:p w14:paraId="0BEA86A1" w14:textId="7888257C" w:rsidR="00210D64" w:rsidRPr="001C11EE" w:rsidRDefault="00050047" w:rsidP="00210D64">
                            <w:pPr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  <w:t>Relatório</w:t>
                            </w:r>
                          </w:p>
                          <w:p w14:paraId="37732746" w14:textId="74777497" w:rsidR="00210D64" w:rsidRPr="001C11EE" w:rsidRDefault="00210D64">
                            <w:pPr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  <w:t xml:space="preserve">Laboratório de </w:t>
                            </w:r>
                          </w:p>
                          <w:p w14:paraId="534DF5E3" w14:textId="6D344E37" w:rsidR="00210D64" w:rsidRPr="001C11EE" w:rsidRDefault="00210D64">
                            <w:pPr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  <w:t>Programação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395" w:type="dxa"/>
          </w:tcPr>
          <w:p w14:paraId="06A6F840" w14:textId="1D13800A" w:rsidR="00A81248" w:rsidRPr="00034B24" w:rsidRDefault="00A81248"/>
        </w:tc>
      </w:tr>
    </w:tbl>
    <w:p w14:paraId="46C7AD97" w14:textId="6694E8A0" w:rsidR="00050047" w:rsidRDefault="00050047"/>
    <w:p w14:paraId="4A73132C" w14:textId="34A3A1AA" w:rsidR="00050047" w:rsidRDefault="00050047"/>
    <w:p w14:paraId="6D2C4840" w14:textId="77777777" w:rsidR="00050047" w:rsidRDefault="00050047"/>
    <w:p w14:paraId="69E98214" w14:textId="0199FBE1" w:rsidR="00050047" w:rsidRDefault="00050047"/>
    <w:p w14:paraId="5B615F08" w14:textId="4843DB03" w:rsidR="00050047" w:rsidRDefault="00050047"/>
    <w:p w14:paraId="0A5FF004" w14:textId="5CE03E78" w:rsidR="00050047" w:rsidRDefault="00050047"/>
    <w:p w14:paraId="73C1D1C2" w14:textId="3BA46002" w:rsidR="00050047" w:rsidRDefault="00050047"/>
    <w:p w14:paraId="1E28CF7B" w14:textId="40DA64F0" w:rsidR="00050047" w:rsidRDefault="00050047"/>
    <w:p w14:paraId="54F84FCE" w14:textId="1CBD872B" w:rsidR="00050047" w:rsidRDefault="00050047"/>
    <w:p w14:paraId="74C0B990" w14:textId="4818C781" w:rsidR="00050047" w:rsidRDefault="00050047"/>
    <w:p w14:paraId="1446966D" w14:textId="5BD9EFCB" w:rsidR="00050047" w:rsidRDefault="00050047"/>
    <w:p w14:paraId="37CDC20C" w14:textId="3EA9816B" w:rsidR="00050047" w:rsidRDefault="00494A9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5D9D7CB" wp14:editId="5503F519">
                <wp:simplePos x="0" y="0"/>
                <wp:positionH relativeFrom="page">
                  <wp:posOffset>5163968</wp:posOffset>
                </wp:positionH>
                <wp:positionV relativeFrom="paragraph">
                  <wp:posOffset>10988</wp:posOffset>
                </wp:positionV>
                <wp:extent cx="3436620" cy="1973580"/>
                <wp:effectExtent l="0" t="0" r="11430" b="26670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6620" cy="1973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91DD6" w14:textId="5CC0F08E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3300"/>
                                <w:sz w:val="36"/>
                                <w:szCs w:val="36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3300"/>
                                <w:sz w:val="36"/>
                                <w:szCs w:val="36"/>
                              </w:rPr>
                              <w:t>Turma PL3:</w:t>
                            </w:r>
                          </w:p>
                          <w:p w14:paraId="3B1A4AFF" w14:textId="77777777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Al79895 Bruno Costa</w:t>
                            </w:r>
                          </w:p>
                          <w:p w14:paraId="7ABBF193" w14:textId="77777777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Al78644 Luís Lemos</w:t>
                            </w:r>
                          </w:p>
                          <w:p w14:paraId="4C35ACD1" w14:textId="30E1FD86" w:rsidR="00050047" w:rsidRPr="001C11EE" w:rsidRDefault="00050047" w:rsidP="00050047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Al78</w:t>
                            </w:r>
                            <w:r w:rsidR="00210D64"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501</w:t>
                            </w:r>
                            <w:r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210D64" w:rsidRPr="001C11E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Tiago Costa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9D7CB" id="_x0000_s1027" type="#_x0000_t202" style="position:absolute;margin-left:406.6pt;margin-top:.85pt;width:270.6pt;height:155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" strokecolor="white [3212]">
                <v:textbox>
                  <w:txbxContent>
                    <w:p w14:paraId="06991DD6" w14:textId="5CC0F08E" w:rsidR="00050047" w:rsidRPr="001C11EE" w:rsidRDefault="00050047" w:rsidP="00050047">
                      <w:pPr>
                        <w:rPr>
                          <w:b/>
                          <w:bCs/>
                          <w:color w:val="FF3300"/>
                          <w:sz w:val="36"/>
                          <w:szCs w:val="36"/>
                        </w:rPr>
                      </w:pPr>
                      <w:r w:rsidRPr="001C11EE">
                        <w:rPr>
                          <w:b/>
                          <w:bCs/>
                          <w:color w:val="FF3300"/>
                          <w:sz w:val="36"/>
                          <w:szCs w:val="36"/>
                        </w:rPr>
                        <w:t>Turma PL3:</w:t>
                      </w:r>
                    </w:p>
                    <w:p w14:paraId="3B1A4AFF" w14:textId="77777777" w:rsidR="00050047" w:rsidRPr="001C11EE" w:rsidRDefault="00050047" w:rsidP="00050047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Al79895 Bruno Costa</w:t>
                      </w:r>
                    </w:p>
                    <w:p w14:paraId="7ABBF193" w14:textId="77777777" w:rsidR="00050047" w:rsidRPr="001C11EE" w:rsidRDefault="00050047" w:rsidP="00050047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Al78644 Luís Lemos</w:t>
                      </w:r>
                    </w:p>
                    <w:p w14:paraId="4C35ACD1" w14:textId="30E1FD86" w:rsidR="00050047" w:rsidRPr="001C11EE" w:rsidRDefault="00050047" w:rsidP="00050047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Al78</w:t>
                      </w:r>
                      <w:r w:rsidR="00210D64"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501</w:t>
                      </w:r>
                      <w:r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 xml:space="preserve"> </w:t>
                      </w:r>
                      <w:r w:rsidR="00210D64" w:rsidRPr="001C11EE"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  <w:t>Tiago Costa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389589" w14:textId="76264324" w:rsidR="000C4ED1" w:rsidRPr="00034B24" w:rsidRDefault="00287184">
      <w:r w:rsidRPr="00034B24">
        <w:rPr>
          <w:noProof/>
          <w:lang w:bidi="pt-PT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2D5A68B" wp14:editId="65D67E66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7772400" cy="10858500"/>
                <wp:effectExtent l="0" t="0" r="0" b="0"/>
                <wp:wrapNone/>
                <wp:docPr id="2" name="Grupo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05C8564-9AA1-3741-A518-06A1556F88BC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858500"/>
                          <a:chOff x="0" y="0"/>
                          <a:chExt cx="7771132" cy="10053322"/>
                        </a:xfrm>
                      </wpg:grpSpPr>
                      <wps:wsp>
                        <wps:cNvPr id="3" name="Forma"/>
                        <wps:cNvSpPr/>
                        <wps:spPr>
                          <a:xfrm>
                            <a:off x="0" y="2552701"/>
                            <a:ext cx="5845812" cy="75006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0687"/>
                                </a:moveTo>
                                <a:lnTo>
                                  <a:pt x="0" y="21600"/>
                                </a:lnTo>
                                <a:lnTo>
                                  <a:pt x="1769" y="21600"/>
                                </a:lnTo>
                                <a:lnTo>
                                  <a:pt x="21600" y="6148"/>
                                </a:lnTo>
                                <a:lnTo>
                                  <a:pt x="13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4" name="Triangle"/>
                        <wps:cNvSpPr/>
                        <wps:spPr>
                          <a:xfrm>
                            <a:off x="0" y="2044700"/>
                            <a:ext cx="3907791" cy="781685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1600"/>
                                </a:moveTo>
                                <a:lnTo>
                                  <a:pt x="21600" y="10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5" name="Forma"/>
                        <wps:cNvSpPr/>
                        <wps:spPr>
                          <a:xfrm>
                            <a:off x="0" y="0"/>
                            <a:ext cx="7771132" cy="903986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4678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3032"/>
                                </a:lnTo>
                                <a:lnTo>
                                  <a:pt x="21600" y="0"/>
                                </a:lnTo>
                                <a:lnTo>
                                  <a:pt x="17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300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4C844" id="Grupo 1" o:spid="_x0000_s1026" alt="&quot;&quot;" style="position:absolute;margin-left:560.8pt;margin-top:0;width:612pt;height:855pt;z-index:-251657216;mso-position-horizontal:right;mso-position-horizontal-relative:page;mso-position-vertical:bottom;mso-position-vertical-relative:page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">
                <v:shape id="Forma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" path="m,10687l,21600r1769,l21600,6148,13712,,,10687xe" fillcolor="#bfbfbf [2412]" stroked="f" strokeweight="1pt">
                  <v:stroke miterlimit="4" joinstyle="miter"/>
                  <v:path arrowok="t" o:extrusionok="f" o:connecttype="custom" o:connectlocs="2922906,3750311;2922906,3750311;2922906,3750311;2922906,3750311" o:connectangles="0,90,180,270"/>
                </v:shape>
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" path="m,21600l21600,10802,,,,21600xe" fillcolor="#ffc000" stroked="f" strokeweight="1pt">
                  <v:stroke miterlimit="4" joinstyle="miter"/>
                  <v:path arrowok="t" o:extrusionok="f" o:connecttype="custom" o:connectlocs="1953896,3908426;1953896,3908426;1953896,3908426;1953896,3908426" o:connectangles="0,90,180,270"/>
                </v:shape>
                <v:shape id="Forma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" path="m,14678r,6922l21600,3032,21600,,17075,,,14678xe" fillcolor="#f30" stroked="f" strokeweight="1pt">
                  <v:stroke miterlimit="4" joinstyle="miter"/>
                  <v:path arrowok="t" o:extrusionok="f" o:connecttype="custom" o:connectlocs="3885566,4519931;3885566,4519931;3885566,4519931;3885566,4519931" o:connectangles="0,90,180,270"/>
                </v:shape>
                <w10:wrap anchorx="page" anchory="page"/>
              </v:group>
            </w:pict>
          </mc:Fallback>
        </mc:AlternateContent>
      </w:r>
    </w:p>
    <w:p w14:paraId="361A5202" w14:textId="0C881ED8" w:rsidR="00A81F1B" w:rsidRDefault="00A81F1B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65A1CE" wp14:editId="1739FDBF">
                <wp:simplePos x="0" y="0"/>
                <wp:positionH relativeFrom="page">
                  <wp:posOffset>4183380</wp:posOffset>
                </wp:positionH>
                <wp:positionV relativeFrom="paragraph">
                  <wp:posOffset>-464820</wp:posOffset>
                </wp:positionV>
                <wp:extent cx="3390900" cy="1242060"/>
                <wp:effectExtent l="38100" t="38100" r="114300" b="11049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24206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5DA7F4A" w14:textId="4E272093" w:rsidR="00A81F1B" w:rsidRPr="008D44AA" w:rsidRDefault="00A81F1B" w:rsidP="00A81F1B">
                            <w:pPr>
                              <w:rPr>
                                <w:color w:val="FFC000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5A1CE" id="Retângulo 16" o:spid="_x0000_s1028" style="position:absolute;margin-left:329.4pt;margin-top:-36.6pt;width:267pt;height:97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05DA7F4A" w14:textId="4E272093" w:rsidR="00A81F1B" w:rsidRPr="008D44AA" w:rsidRDefault="00A81F1B" w:rsidP="00A81F1B">
                      <w:pPr>
                        <w:rPr>
                          <w:color w:val="FFC000"/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7EA518E" w14:textId="4D787238" w:rsidR="00A81F1B" w:rsidRDefault="00A81F1B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C00599" wp14:editId="0EDB325C">
                <wp:simplePos x="0" y="0"/>
                <wp:positionH relativeFrom="column">
                  <wp:posOffset>3878580</wp:posOffset>
                </wp:positionH>
                <wp:positionV relativeFrom="paragraph">
                  <wp:posOffset>81280</wp:posOffset>
                </wp:positionV>
                <wp:extent cx="2506980" cy="647700"/>
                <wp:effectExtent l="0" t="0" r="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980" cy="647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BADBDDA" w14:textId="61C5B3E7" w:rsidR="00A81F1B" w:rsidRPr="00A81F1B" w:rsidRDefault="00A81F1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A81F1B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00599" id="Caixa de texto 21" o:spid="_x0000_s1029" type="#_x0000_t202" style="position:absolute;margin-left:305.4pt;margin-top:6.4pt;width:197.4pt;height:5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6BADBDDA" w14:textId="61C5B3E7" w:rsidR="00A81F1B" w:rsidRPr="00A81F1B" w:rsidRDefault="00A81F1B">
                      <w:pPr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A81F1B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Índice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A52E0E" wp14:editId="41E64D96">
                <wp:simplePos x="0" y="0"/>
                <wp:positionH relativeFrom="margin">
                  <wp:align>center</wp:align>
                </wp:positionH>
                <wp:positionV relativeFrom="paragraph">
                  <wp:posOffset>107315</wp:posOffset>
                </wp:positionV>
                <wp:extent cx="6370320" cy="8968740"/>
                <wp:effectExtent l="0" t="0" r="11430" b="2286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89687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1181A" id="Retângulo 17" o:spid="_x0000_s1026" style="position:absolute;margin-left:0;margin-top:8.45pt;width:501.6pt;height:706.2pt;z-index:2516736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1EAAD541" w14:textId="5C18FE92" w:rsidR="00A81F1B" w:rsidRDefault="00A81F1B" w:rsidP="00A24793"/>
    <w:p w14:paraId="6A619459" w14:textId="02E80ACC" w:rsidR="00A81F1B" w:rsidRDefault="00A81F1B" w:rsidP="00A24793"/>
    <w:p w14:paraId="540B087B" w14:textId="69B00DA9" w:rsidR="00A81F1B" w:rsidRDefault="00A81F1B" w:rsidP="00A24793"/>
    <w:p w14:paraId="37B8E892" w14:textId="36CEDA1B" w:rsidR="00A81F1B" w:rsidRDefault="00A81F1B" w:rsidP="00A24793"/>
    <w:p w14:paraId="79A4C5FE" w14:textId="31BB879E" w:rsidR="00A81F1B" w:rsidRDefault="00A81F1B" w:rsidP="00A24793"/>
    <w:p w14:paraId="34A4CE04" w14:textId="2E446B3C" w:rsidR="00A81F1B" w:rsidRDefault="00571126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69DAC3C" wp14:editId="2C57B6C9">
                <wp:simplePos x="0" y="0"/>
                <wp:positionH relativeFrom="margin">
                  <wp:posOffset>558800</wp:posOffset>
                </wp:positionH>
                <wp:positionV relativeFrom="paragraph">
                  <wp:posOffset>137160</wp:posOffset>
                </wp:positionV>
                <wp:extent cx="5776595" cy="2350770"/>
                <wp:effectExtent l="0" t="0" r="0" b="0"/>
                <wp:wrapNone/>
                <wp:docPr id="2071475910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6595" cy="235077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sdt>
                            <w:sdtP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4"/>
                                <w:szCs w:val="24"/>
                                <w:lang w:eastAsia="en-US"/>
                              </w:rPr>
                              <w:id w:val="-412853032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>
                              <w:rPr>
                                <w:b/>
                                <w:bCs/>
                              </w:rPr>
                            </w:sdtEndPr>
                            <w:sdtContent>
                              <w:p w14:paraId="72C5494B" w14:textId="03B53CC4" w:rsidR="00571126" w:rsidRPr="00571126" w:rsidRDefault="00444872">
                                <w:pPr>
                                  <w:pStyle w:val="Cabealhodondice"/>
                                  <w:rPr>
                                    <w:color w:val="FFC000"/>
                                  </w:rPr>
                                </w:pPr>
                                <w:r w:rsidRPr="00571126">
                                  <w:rPr>
                                    <w:color w:val="FFC000"/>
                                  </w:rPr>
                                  <w:t>Conteúdo</w:t>
                                </w:r>
                                <w:r>
                                  <w:rPr>
                                    <w:color w:val="FFC000"/>
                                  </w:rPr>
                                  <w:t>s</w:t>
                                </w:r>
                              </w:p>
                              <w:p w14:paraId="63FC1863" w14:textId="34588F2E" w:rsidR="00571126" w:rsidRDefault="00571126">
                                <w:pPr>
                                  <w:pStyle w:val="ndice1"/>
                                  <w:tabs>
                                    <w:tab w:val="left" w:pos="440"/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TOC \o "1-3" \h \z \u </w:instrText>
                                </w:r>
                                <w:r>
                                  <w:fldChar w:fldCharType="separate"/>
                                </w:r>
                                <w:hyperlink r:id="rId11" w:anchor="_Toc136435419" w:history="1">
                                  <w:r w:rsidRPr="008C4F61">
                                    <w:rPr>
                                      <w:rStyle w:val="Hiperligao"/>
                                      <w:noProof/>
                                    </w:rPr>
                                    <w:t>1.</w:t>
                                  </w:r>
                                  <w:r>
                                    <w:rPr>
                                      <w:rFonts w:eastAsiaTheme="minorEastAsia"/>
                                      <w:noProof/>
                                      <w:kern w:val="2"/>
                                      <w:sz w:val="22"/>
                                      <w:szCs w:val="22"/>
                                      <w:lang w:eastAsia="pt-PT"/>
                                      <w14:ligatures w14:val="standardContextual"/>
                                    </w:rPr>
                                    <w:tab/>
                                  </w:r>
                                  <w:r w:rsidRPr="008C4F61">
                                    <w:rPr>
                                      <w:rStyle w:val="Hiperligao"/>
                                      <w:noProof/>
                                    </w:rPr>
                                    <w:t>Objetivos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_Toc136435419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3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9407B49" w14:textId="4B8F010F" w:rsidR="00571126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2" w:anchor="_Toc136435420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2. Descrição do Jogo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_Toc136435420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3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9C679E3" w14:textId="6C2E9BA3" w:rsidR="00571126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3" w:anchor="_Toc136435421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3. Metodologia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_Toc136435421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E3EAF30" w14:textId="5C359065" w:rsidR="00571126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4" w:anchor="_Toc136435422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</w:rPr>
                                    <w:t>Arquitetura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_Toc136435422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75D3A757" w14:textId="7FBE40F8" w:rsidR="00571126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5" w:anchor="_Toc136435423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</w:rPr>
                                    <w:t>Bibliotecas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_Toc136435423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3C7ABD1" w14:textId="1D119E07" w:rsidR="00571126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6" w:anchor="_Toc136435424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Desafios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_Toc136435424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7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E174A77" w14:textId="67380744" w:rsidR="00571126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7" w:anchor="_Toc136435425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Funcionalidades e Capturas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_Toc136435425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4E909364" w14:textId="3C9702D8" w:rsidR="00571126" w:rsidRDefault="00000000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8" w:anchor="_Toc136435426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Funcionalidades e Capturas (2)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_Toc136435426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9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3165909E" w14:textId="0D6184E0" w:rsidR="00571126" w:rsidRDefault="00000000" w:rsidP="00571126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19" w:anchor="_Toc136435427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Funcionalidades e Capturas (3)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_Toc136435427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10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77310D6" w14:textId="57B9769B" w:rsidR="00571126" w:rsidRDefault="00000000" w:rsidP="00571126">
                                <w:pPr>
                                  <w:pStyle w:val="ndice1"/>
                                  <w:tabs>
                                    <w:tab w:val="right" w:leader="dot" w:pos="10740"/>
                                  </w:tabs>
                                  <w:rPr>
                                    <w:rFonts w:eastAsiaTheme="minorEastAsia"/>
                                    <w:noProof/>
                                    <w:kern w:val="2"/>
                                    <w:sz w:val="22"/>
                                    <w:szCs w:val="22"/>
                                    <w:lang w:eastAsia="pt-PT"/>
                                    <w14:ligatures w14:val="standardContextual"/>
                                  </w:rPr>
                                </w:pPr>
                                <w:hyperlink r:id="rId20" w:anchor="_Toc136435429" w:history="1">
                                  <w:r w:rsidR="00571126" w:rsidRPr="008C4F61">
                                    <w:rPr>
                                      <w:rStyle w:val="Hiperligao"/>
                                      <w:noProof/>
                                      <w14:shadow w14:blurRad="50800" w14:dist="38100" w14:dir="8100000" w14:sx="100000" w14:sy="100000" w14:kx="0" w14:ky="0" w14:algn="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Conclusão e Avaliação geral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instrText xml:space="preserve"> PAGEREF _Toc136435429 \h </w:instrTex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t>10</w:t>
                                  </w:r>
                                  <w:r w:rsidR="00571126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599A5D4" w14:textId="48091E39" w:rsidR="00571126" w:rsidRDefault="00571126"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14:paraId="3B9A2EE9" w14:textId="77777777" w:rsidR="00EE46EB" w:rsidRDefault="00EE46EB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DAC3C" id="_x0000_s1030" type="#_x0000_t202" style="position:absolute;margin-left:44pt;margin-top:10.8pt;width:454.85pt;height:185.1pt;z-index:251916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sdt>
                      <w:sdtPr>
                        <w:rPr>
                          <w:rFonts w:asciiTheme="minorHAnsi" w:eastAsiaTheme="minorHAnsi" w:hAnsiTheme="minorHAnsi" w:cstheme="minorBidi"/>
                          <w:color w:val="auto"/>
                          <w:sz w:val="24"/>
                          <w:szCs w:val="24"/>
                          <w:lang w:eastAsia="en-US"/>
                        </w:rPr>
                        <w:id w:val="-412853032"/>
                        <w:docPartObj>
                          <w:docPartGallery w:val="Table of Contents"/>
                          <w:docPartUnique/>
                        </w:docPartObj>
                      </w:sdtPr>
                      <w:sdtEndPr>
                        <w:rPr>
                          <w:b/>
                          <w:bCs/>
                        </w:rPr>
                      </w:sdtEndPr>
                      <w:sdtContent>
                        <w:p w14:paraId="72C5494B" w14:textId="03B53CC4" w:rsidR="00571126" w:rsidRPr="00571126" w:rsidRDefault="00444872">
                          <w:pPr>
                            <w:pStyle w:val="Cabealhodondice"/>
                            <w:rPr>
                              <w:color w:val="FFC000"/>
                            </w:rPr>
                          </w:pPr>
                          <w:r w:rsidRPr="00571126">
                            <w:rPr>
                              <w:color w:val="FFC000"/>
                            </w:rPr>
                            <w:t>Conteúdo</w:t>
                          </w:r>
                          <w:r>
                            <w:rPr>
                              <w:color w:val="FFC000"/>
                            </w:rPr>
                            <w:t>s</w:t>
                          </w:r>
                        </w:p>
                        <w:p w14:paraId="63FC1863" w14:textId="34588F2E" w:rsidR="00571126" w:rsidRDefault="00571126">
                          <w:pPr>
                            <w:pStyle w:val="ndice1"/>
                            <w:tabs>
                              <w:tab w:val="left" w:pos="440"/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TOC \o "1-3" \h \z \u </w:instrText>
                          </w:r>
                          <w:r>
                            <w:fldChar w:fldCharType="separate"/>
                          </w:r>
                          <w:hyperlink r:id="rId21" w:anchor="_Toc136435419" w:history="1">
                            <w:r w:rsidRPr="008C4F61">
                              <w:rPr>
                                <w:rStyle w:val="Hiperligao"/>
                                <w:noProof/>
                              </w:rPr>
                              <w:t>1.</w:t>
                            </w:r>
                            <w:r>
                              <w:rPr>
                                <w:rFonts w:eastAsiaTheme="minorEastAsia"/>
                                <w:noProof/>
                                <w:kern w:val="2"/>
                                <w:sz w:val="22"/>
                                <w:szCs w:val="22"/>
                                <w:lang w:eastAsia="pt-PT"/>
                                <w14:ligatures w14:val="standardContextual"/>
                              </w:rPr>
                              <w:tab/>
                            </w:r>
                            <w:r w:rsidRPr="008C4F61">
                              <w:rPr>
                                <w:rStyle w:val="Hiperligao"/>
                                <w:noProof/>
                              </w:rPr>
                              <w:t>Objetivos</w:t>
                            </w:r>
                            <w:r>
                              <w:rPr>
                                <w:noProof/>
                                <w:webHidden/>
                              </w:rPr>
                              <w:tab/>
                            </w:r>
                            <w:r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webHidden/>
                              </w:rPr>
                              <w:instrText xml:space="preserve"> PAGEREF _Toc136435419 \h </w:instrText>
                            </w:r>
                            <w:r>
                              <w:rPr>
                                <w:noProof/>
                                <w:webHidden/>
                              </w:rPr>
                            </w:r>
                            <w:r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webHidden/>
                              </w:rPr>
                              <w:t>3</w:t>
                            </w:r>
                            <w:r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59407B49" w14:textId="4B8F010F" w:rsidR="00571126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2" w:anchor="_Toc136435420" w:history="1">
                            <w:r w:rsidR="00571126" w:rsidRPr="008C4F61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2. Descrição do Jogo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_Toc136435420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3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19C679E3" w14:textId="6C2E9BA3" w:rsidR="00571126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3" w:anchor="_Toc136435421" w:history="1">
                            <w:r w:rsidR="00571126" w:rsidRPr="008C4F61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3. Metodologia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_Toc136435421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4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6E3EAF30" w14:textId="5C359065" w:rsidR="00571126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4" w:anchor="_Toc136435422" w:history="1">
                            <w:r w:rsidR="00571126" w:rsidRPr="008C4F61">
                              <w:rPr>
                                <w:rStyle w:val="Hiperligao"/>
                                <w:noProof/>
                              </w:rPr>
                              <w:t>Arquitetura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_Toc136435422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5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75D3A757" w14:textId="7FBE40F8" w:rsidR="00571126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5" w:anchor="_Toc136435423" w:history="1">
                            <w:r w:rsidR="00571126" w:rsidRPr="008C4F61">
                              <w:rPr>
                                <w:rStyle w:val="Hiperligao"/>
                                <w:noProof/>
                              </w:rPr>
                              <w:t>Bibliotecas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_Toc136435423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6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53C7ABD1" w14:textId="1D119E07" w:rsidR="00571126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6" w:anchor="_Toc136435424" w:history="1">
                            <w:r w:rsidR="00571126" w:rsidRPr="008C4F61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Desafios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_Toc136435424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7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2E174A77" w14:textId="67380744" w:rsidR="00571126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7" w:anchor="_Toc136435425" w:history="1">
                            <w:r w:rsidR="00571126" w:rsidRPr="008C4F61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 Capturas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_Toc136435425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8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4E909364" w14:textId="3C9702D8" w:rsidR="00571126" w:rsidRDefault="00000000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8" w:anchor="_Toc136435426" w:history="1">
                            <w:r w:rsidR="00571126" w:rsidRPr="008C4F61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 Capturas (2)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_Toc136435426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9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3165909E" w14:textId="0D6184E0" w:rsidR="00571126" w:rsidRDefault="00000000" w:rsidP="00571126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29" w:anchor="_Toc136435427" w:history="1">
                            <w:r w:rsidR="00571126" w:rsidRPr="008C4F61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 Capturas (3)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_Toc136435427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10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177310D6" w14:textId="57B9769B" w:rsidR="00571126" w:rsidRDefault="00000000" w:rsidP="00571126">
                          <w:pPr>
                            <w:pStyle w:val="ndice1"/>
                            <w:tabs>
                              <w:tab w:val="right" w:leader="dot" w:pos="10740"/>
                            </w:tabs>
                            <w:rPr>
                              <w:rFonts w:eastAsiaTheme="minorEastAsia"/>
                              <w:noProof/>
                              <w:kern w:val="2"/>
                              <w:sz w:val="22"/>
                              <w:szCs w:val="22"/>
                              <w:lang w:eastAsia="pt-PT"/>
                              <w14:ligatures w14:val="standardContextual"/>
                            </w:rPr>
                          </w:pPr>
                          <w:hyperlink r:id="rId30" w:anchor="_Toc136435429" w:history="1">
                            <w:r w:rsidR="00571126" w:rsidRPr="008C4F61">
                              <w:rPr>
                                <w:rStyle w:val="Hiperligao"/>
                                <w:noProof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Conclusão e Avaliação geral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ab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begin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instrText xml:space="preserve"> PAGEREF _Toc136435429 \h </w:instrTex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separate"/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t>10</w:t>
                            </w:r>
                            <w:r w:rsidR="00571126">
                              <w:rPr>
                                <w:noProof/>
                                <w:webHidden/>
                              </w:rPr>
                              <w:fldChar w:fldCharType="end"/>
                            </w:r>
                          </w:hyperlink>
                        </w:p>
                        <w:p w14:paraId="1599A5D4" w14:textId="48091E39" w:rsidR="00571126" w:rsidRDefault="00571126"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sdtContent>
                    </w:sdt>
                    <w:p w14:paraId="3B9A2EE9" w14:textId="77777777" w:rsidR="00EE46EB" w:rsidRDefault="00EE46EB"/>
                  </w:txbxContent>
                </v:textbox>
                <w10:wrap anchorx="margin"/>
              </v:shape>
            </w:pict>
          </mc:Fallback>
        </mc:AlternateContent>
      </w:r>
    </w:p>
    <w:p w14:paraId="1F860B12" w14:textId="3EB4FA88" w:rsidR="00A81F1B" w:rsidRDefault="00A81F1B" w:rsidP="00A24793"/>
    <w:p w14:paraId="25662DC6" w14:textId="2067195B" w:rsidR="00A81F1B" w:rsidRDefault="00A81F1B" w:rsidP="00A24793"/>
    <w:p w14:paraId="236EFB0F" w14:textId="515A86DF" w:rsidR="00A81F1B" w:rsidRDefault="00A81F1B" w:rsidP="00A24793"/>
    <w:p w14:paraId="2FEABC87" w14:textId="4197DA68" w:rsidR="00A81F1B" w:rsidRDefault="00A81F1B" w:rsidP="00A24793"/>
    <w:p w14:paraId="0C7BAFDA" w14:textId="23A93F05" w:rsidR="00A81F1B" w:rsidRDefault="00A81F1B" w:rsidP="00A24793"/>
    <w:p w14:paraId="62C2FDBA" w14:textId="77777777" w:rsidR="00A81F1B" w:rsidRDefault="00A81F1B" w:rsidP="00A24793"/>
    <w:p w14:paraId="4989DB12" w14:textId="77777777" w:rsidR="00A81F1B" w:rsidRDefault="00A81F1B" w:rsidP="00A24793"/>
    <w:p w14:paraId="2838A11E" w14:textId="77777777" w:rsidR="00A81F1B" w:rsidRDefault="00A81F1B" w:rsidP="00A24793"/>
    <w:p w14:paraId="0407DA49" w14:textId="4C89842D" w:rsidR="00A81F1B" w:rsidRDefault="002B3EB5" w:rsidP="00A24793">
      <w:r>
        <w:tab/>
      </w:r>
    </w:p>
    <w:p w14:paraId="13564F72" w14:textId="77777777" w:rsidR="00A81F1B" w:rsidRDefault="00A81F1B" w:rsidP="00A24793"/>
    <w:p w14:paraId="3BAD4A22" w14:textId="77777777" w:rsidR="00A81F1B" w:rsidRDefault="00A81F1B" w:rsidP="00A24793"/>
    <w:p w14:paraId="1CC89B5F" w14:textId="77777777" w:rsidR="00A81F1B" w:rsidRDefault="00A81F1B" w:rsidP="00A24793"/>
    <w:p w14:paraId="4C1B9BF2" w14:textId="77777777" w:rsidR="00A81F1B" w:rsidRDefault="00A81F1B" w:rsidP="00A24793"/>
    <w:p w14:paraId="118CF5B5" w14:textId="5113F8D0" w:rsidR="00A81F1B" w:rsidRDefault="00A81F1B" w:rsidP="00A24793"/>
    <w:p w14:paraId="05868BF2" w14:textId="77777777" w:rsidR="00A81F1B" w:rsidRDefault="00A81F1B" w:rsidP="00A24793"/>
    <w:p w14:paraId="20F14A94" w14:textId="77777777" w:rsidR="00A81F1B" w:rsidRDefault="00A81F1B" w:rsidP="00A24793"/>
    <w:p w14:paraId="5FE01DC8" w14:textId="34A1C2F2" w:rsidR="00A81F1B" w:rsidRDefault="00A81F1B" w:rsidP="00A24793"/>
    <w:p w14:paraId="37CEDF8E" w14:textId="77777777" w:rsidR="00A81F1B" w:rsidRDefault="00A81F1B" w:rsidP="00A24793"/>
    <w:p w14:paraId="72DE2DC3" w14:textId="77777777" w:rsidR="00A81F1B" w:rsidRDefault="00A81F1B" w:rsidP="00A24793"/>
    <w:p w14:paraId="04C84CE3" w14:textId="2D84F563" w:rsidR="00A81F1B" w:rsidRDefault="00A81F1B" w:rsidP="00A24793"/>
    <w:p w14:paraId="40682E13" w14:textId="77777777" w:rsidR="00A81F1B" w:rsidRDefault="00A81F1B" w:rsidP="00A24793"/>
    <w:p w14:paraId="134FE416" w14:textId="1A5E12D0" w:rsidR="00A81F1B" w:rsidRDefault="00A81F1B" w:rsidP="00A24793"/>
    <w:p w14:paraId="0FFBFE19" w14:textId="2952C2BE" w:rsidR="00A81F1B" w:rsidRDefault="00A81F1B" w:rsidP="00A24793"/>
    <w:p w14:paraId="7B4E0D46" w14:textId="77777777" w:rsidR="00A81F1B" w:rsidRDefault="00A81F1B" w:rsidP="00A24793"/>
    <w:p w14:paraId="0EA19EB1" w14:textId="4A195A2B" w:rsidR="00A81F1B" w:rsidRDefault="00A81F1B" w:rsidP="00A24793"/>
    <w:p w14:paraId="7E2307AA" w14:textId="20C3744B" w:rsidR="00A81F1B" w:rsidRDefault="00A81F1B" w:rsidP="00A24793"/>
    <w:p w14:paraId="4CC1A3A1" w14:textId="77777777" w:rsidR="00A81F1B" w:rsidRDefault="00A81F1B" w:rsidP="00A24793"/>
    <w:p w14:paraId="4E76AD7C" w14:textId="77777777" w:rsidR="00A81F1B" w:rsidRDefault="00A81F1B" w:rsidP="00A24793"/>
    <w:p w14:paraId="6BE3007D" w14:textId="28F0FA46" w:rsidR="00A81F1B" w:rsidRDefault="00A81F1B" w:rsidP="00A24793"/>
    <w:p w14:paraId="74808C32" w14:textId="77777777" w:rsidR="00A81F1B" w:rsidRDefault="00A81F1B" w:rsidP="00A24793"/>
    <w:p w14:paraId="4DE4386A" w14:textId="77777777" w:rsidR="00A81F1B" w:rsidRDefault="00A81F1B" w:rsidP="00A24793"/>
    <w:p w14:paraId="28FA007B" w14:textId="77777777" w:rsidR="00A81F1B" w:rsidRDefault="00A81F1B" w:rsidP="00A24793"/>
    <w:p w14:paraId="531FCBE9" w14:textId="4944112E" w:rsidR="00A81F1B" w:rsidRDefault="00A81F1B" w:rsidP="00A24793"/>
    <w:p w14:paraId="451935B3" w14:textId="77777777" w:rsidR="00A81F1B" w:rsidRDefault="00A81F1B" w:rsidP="00A24793"/>
    <w:p w14:paraId="45EE1998" w14:textId="1835E9BB" w:rsidR="00A81F1B" w:rsidRDefault="00A81F1B" w:rsidP="00A24793"/>
    <w:p w14:paraId="17FCB2BF" w14:textId="77777777" w:rsidR="00A81F1B" w:rsidRDefault="00A81F1B" w:rsidP="00A24793"/>
    <w:p w14:paraId="4E28BC37" w14:textId="305892A3" w:rsidR="00A81F1B" w:rsidRDefault="00A81F1B" w:rsidP="00A24793"/>
    <w:p w14:paraId="49323383" w14:textId="61016914" w:rsidR="00A81F1B" w:rsidRDefault="00A81F1B" w:rsidP="00A24793"/>
    <w:p w14:paraId="0E29012E" w14:textId="5EF92270" w:rsidR="00D73599" w:rsidRDefault="00D73599" w:rsidP="00A24793"/>
    <w:p w14:paraId="16AB1DF3" w14:textId="3DA89F09" w:rsidR="00D73599" w:rsidRDefault="00D73599" w:rsidP="00A24793"/>
    <w:p w14:paraId="08E9F91C" w14:textId="77777777" w:rsidR="00D73599" w:rsidRDefault="00D73599" w:rsidP="00A24793"/>
    <w:p w14:paraId="5C2ED3CA" w14:textId="5BA25EC5" w:rsidR="00A81F1B" w:rsidRDefault="00A81F1B" w:rsidP="00A24793"/>
    <w:p w14:paraId="4062C4B0" w14:textId="3E806716" w:rsidR="00A81F1B" w:rsidRDefault="00A81F1B" w:rsidP="00A24793"/>
    <w:p w14:paraId="00A16BA4" w14:textId="00154A8E" w:rsidR="00A81F1B" w:rsidRDefault="00A81F1B" w:rsidP="00A24793"/>
    <w:p w14:paraId="7A5BC9F8" w14:textId="09BE8610" w:rsidR="00A81F1B" w:rsidRDefault="00A81F1B" w:rsidP="00A24793"/>
    <w:p w14:paraId="02033F80" w14:textId="0DCE909D" w:rsidR="00A81F1B" w:rsidRDefault="00A81F1B" w:rsidP="00A24793"/>
    <w:p w14:paraId="2DAF4BD0" w14:textId="5B377827" w:rsidR="00A81F1B" w:rsidRDefault="00A81F1B" w:rsidP="00A24793"/>
    <w:p w14:paraId="6543E06F" w14:textId="6A8B283A" w:rsidR="00FB65B8" w:rsidRDefault="00181851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96ED40" wp14:editId="0BE63E27">
                <wp:simplePos x="0" y="0"/>
                <wp:positionH relativeFrom="column">
                  <wp:posOffset>-938530</wp:posOffset>
                </wp:positionH>
                <wp:positionV relativeFrom="paragraph">
                  <wp:posOffset>-632460</wp:posOffset>
                </wp:positionV>
                <wp:extent cx="3390900" cy="1424940"/>
                <wp:effectExtent l="38100" t="38100" r="114300" b="11811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4249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EE7058C" w14:textId="67C38549" w:rsidR="00A81F1B" w:rsidRPr="00A81F1B" w:rsidRDefault="00A81F1B" w:rsidP="00A81F1B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6ED40" id="Retângulo 13" o:spid="_x0000_s1031" style="position:absolute;margin-left:-73.9pt;margin-top:-49.8pt;width:267pt;height:112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3EE7058C" w14:textId="67C38549" w:rsidR="00A81F1B" w:rsidRPr="00A81F1B" w:rsidRDefault="00A81F1B" w:rsidP="00A81F1B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81F1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18A4DF" wp14:editId="2A719B43">
                <wp:simplePos x="0" y="0"/>
                <wp:positionH relativeFrom="column">
                  <wp:posOffset>-54610</wp:posOffset>
                </wp:positionH>
                <wp:positionV relativeFrom="paragraph">
                  <wp:posOffset>22860</wp:posOffset>
                </wp:positionV>
                <wp:extent cx="2560320" cy="876300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876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53EC0C3" w14:textId="641358D9" w:rsidR="00A81F1B" w:rsidRPr="00571126" w:rsidRDefault="008118BC" w:rsidP="00571126">
                            <w:pPr>
                              <w:pStyle w:val="Relatorio"/>
                            </w:pPr>
                            <w:bookmarkStart w:id="0" w:name="_Toc136435419"/>
                            <w:r w:rsidRPr="00571126">
                              <w:t>Objetivos</w:t>
                            </w:r>
                            <w:bookmarkEnd w:id="0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8A4DF" id="Caixa de texto 15" o:spid="_x0000_s1032" type="#_x0000_t202" style="position:absolute;margin-left:-4.3pt;margin-top:1.8pt;width:201.6pt;height:69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153EC0C3" w14:textId="641358D9" w:rsidR="00A81F1B" w:rsidRPr="00571126" w:rsidRDefault="008118BC" w:rsidP="00571126">
                      <w:pPr>
                        <w:pStyle w:val="Relatorio"/>
                      </w:pPr>
                      <w:bookmarkStart w:id="1" w:name="_Toc136435419"/>
                      <w:r w:rsidRPr="00571126">
                        <w:t>Objetivos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p w14:paraId="1B30184D" w14:textId="49B91663" w:rsidR="00050047" w:rsidRDefault="001C11E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ECD03B" wp14:editId="1B70BED4">
                <wp:simplePos x="0" y="0"/>
                <wp:positionH relativeFrom="column">
                  <wp:posOffset>196850</wp:posOffset>
                </wp:positionH>
                <wp:positionV relativeFrom="paragraph">
                  <wp:posOffset>19050</wp:posOffset>
                </wp:positionV>
                <wp:extent cx="6370320" cy="8968740"/>
                <wp:effectExtent l="0" t="0" r="11430" b="2286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89687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39DAB" id="Retângulo 9" o:spid="_x0000_s1026" style="position:absolute;margin-left:15.5pt;margin-top:1.5pt;width:501.6pt;height:706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" fillcolor="#d6d5d5 [3214]" strokecolor="#d6d5d5 [3214]" strokeweight="2pt">
                <v:stroke miterlimit="4"/>
                <v:textbox inset="3pt,3pt,3pt,3pt"/>
              </v:rect>
            </w:pict>
          </mc:Fallback>
        </mc:AlternateContent>
      </w:r>
    </w:p>
    <w:p w14:paraId="4EE24989" w14:textId="1036BAFF" w:rsidR="00050047" w:rsidRDefault="00050047" w:rsidP="00A24793"/>
    <w:p w14:paraId="60B0C68D" w14:textId="127F59EC" w:rsidR="00050047" w:rsidRDefault="00050047" w:rsidP="00A24793"/>
    <w:p w14:paraId="297792EA" w14:textId="39A5A0A7" w:rsidR="00050047" w:rsidRDefault="00050047" w:rsidP="00A24793"/>
    <w:p w14:paraId="5C3677EA" w14:textId="4BAAF212" w:rsidR="00050047" w:rsidRDefault="00050047" w:rsidP="00A24793"/>
    <w:p w14:paraId="02C98FA4" w14:textId="0E672F1E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B4FB0BB" wp14:editId="4CF4DD78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5349240" cy="1560195"/>
                <wp:effectExtent l="0" t="0" r="0" b="0"/>
                <wp:wrapNone/>
                <wp:docPr id="9727930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9240" cy="15601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AE58079" w14:textId="13C21A42" w:rsidR="008118BC" w:rsidRPr="008118BC" w:rsidRDefault="008118BC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ab/>
                            </w:r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propósito deste projeto é desenvolver uma versão do jogo </w:t>
                            </w:r>
                            <w:proofErr w:type="spellStart"/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Senet</w:t>
                            </w:r>
                            <w:proofErr w:type="spellEnd"/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que permita ao usuário jogar contra outro jogador ou um </w:t>
                            </w:r>
                            <w:r w:rsid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BOT</w:t>
                            </w:r>
                            <w:r w:rsidRPr="008118B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 Para isso, será necessário programar o jogo em Python, de forma funcional e efetiva para a disciplina de Laboratório de Programação.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FB0BB" id="Caixa de texto 1" o:spid="_x0000_s1033" type="#_x0000_t202" style="position:absolute;margin-left:0;margin-top:11.2pt;width:421.2pt;height:122.85pt;z-index:251998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4AE58079" w14:textId="13C21A42" w:rsidR="008118BC" w:rsidRPr="008118BC" w:rsidRDefault="008118BC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ab/>
                      </w:r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propósito deste projeto é desenvolver uma versão do jogo </w:t>
                      </w:r>
                      <w:proofErr w:type="spellStart"/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Senet</w:t>
                      </w:r>
                      <w:proofErr w:type="spellEnd"/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que permita ao usuário jogar contra outro jogador ou um </w:t>
                      </w:r>
                      <w:r w:rsid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BOT</w:t>
                      </w:r>
                      <w:r w:rsidRPr="008118B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 Para isso, será necessário programar o jogo em Python, de forma funcional e efetiva para a disciplina de Laboratório de Programação.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90D870" w14:textId="0961F7AC" w:rsidR="00050047" w:rsidRDefault="00050047" w:rsidP="00A24793"/>
    <w:p w14:paraId="36B25ECE" w14:textId="6E5705DB" w:rsidR="00050047" w:rsidRDefault="004D16ED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514EA4" wp14:editId="1B8897F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5379720" cy="484632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720" cy="48463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FA36894" w14:textId="3B2FF07A" w:rsidR="00257E2A" w:rsidRPr="0034235D" w:rsidRDefault="00257E2A" w:rsidP="004D16E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14EA4" id="Caixa de texto 24" o:spid="_x0000_s1034" type="#_x0000_t202" style="position:absolute;margin-left:0;margin-top:1.5pt;width:423.6pt;height:381.6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5FA36894" w14:textId="3B2FF07A" w:rsidR="00257E2A" w:rsidRPr="0034235D" w:rsidRDefault="00257E2A" w:rsidP="004D16E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D77F7C" w14:textId="1D7ED663" w:rsidR="00050047" w:rsidRDefault="00050047" w:rsidP="00A24793"/>
    <w:p w14:paraId="64C978CA" w14:textId="202BC65C" w:rsidR="00050047" w:rsidRDefault="00050047" w:rsidP="00A24793"/>
    <w:p w14:paraId="4A657D41" w14:textId="18939149" w:rsidR="00050047" w:rsidRDefault="00050047" w:rsidP="00A24793"/>
    <w:p w14:paraId="685EA0AC" w14:textId="1E6E0117" w:rsidR="00050047" w:rsidRDefault="00050047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DA3201" wp14:editId="345860DD">
                <wp:simplePos x="0" y="0"/>
                <wp:positionH relativeFrom="column">
                  <wp:posOffset>2680970</wp:posOffset>
                </wp:positionH>
                <wp:positionV relativeFrom="paragraph">
                  <wp:posOffset>156845</wp:posOffset>
                </wp:positionV>
                <wp:extent cx="914400" cy="914400"/>
                <wp:effectExtent l="0" t="0" r="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C6D4E87" w14:textId="77777777" w:rsidR="00050047" w:rsidRDefault="00050047"/>
                        </w:txbxContent>
                      </wps:txbx>
                      <wps:bodyPr rot="0" spcFirstLastPara="1" vertOverflow="overflow" horzOverflow="overflow" vert="horz" wrap="non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A3201" id="Caixa de texto 10" o:spid="_x0000_s1035" type="#_x0000_t202" style="position:absolute;margin-left:211.1pt;margin-top:12.35pt;width:1in;height:1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" filled="f" stroked="f" strokeweight="1pt">
                <v:stroke miterlimit="4"/>
                <v:textbox style="mso-fit-shape-to-text:t" inset="4pt,4pt,4pt,4pt">
                  <w:txbxContent>
                    <w:p w14:paraId="2C6D4E87" w14:textId="77777777" w:rsidR="00050047" w:rsidRDefault="00050047"/>
                  </w:txbxContent>
                </v:textbox>
              </v:shape>
            </w:pict>
          </mc:Fallback>
        </mc:AlternateContent>
      </w:r>
    </w:p>
    <w:p w14:paraId="62D13BE0" w14:textId="452AB59B" w:rsidR="00050047" w:rsidRDefault="00050047" w:rsidP="00A24793"/>
    <w:p w14:paraId="72EF3E8C" w14:textId="08949292" w:rsidR="00050047" w:rsidRDefault="00050047" w:rsidP="00A24793"/>
    <w:p w14:paraId="1EE2FB9E" w14:textId="17537DEF" w:rsidR="00050047" w:rsidRDefault="00050047" w:rsidP="00A24793"/>
    <w:p w14:paraId="79AF0D91" w14:textId="2DC93EB1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60F3C13" wp14:editId="0730E5AF">
                <wp:simplePos x="0" y="0"/>
                <wp:positionH relativeFrom="column">
                  <wp:posOffset>3797300</wp:posOffset>
                </wp:positionH>
                <wp:positionV relativeFrom="paragraph">
                  <wp:posOffset>48895</wp:posOffset>
                </wp:positionV>
                <wp:extent cx="3390900" cy="1257300"/>
                <wp:effectExtent l="95250" t="38100" r="57150" b="114300"/>
                <wp:wrapNone/>
                <wp:docPr id="1763876789" name="Retângulo 1763876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257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71E797D" w14:textId="77777777" w:rsidR="00F0748E" w:rsidRPr="00FE5B4A" w:rsidRDefault="00F0748E" w:rsidP="00F0748E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F3C13" id="Retângulo 1763876789" o:spid="_x0000_s1036" style="position:absolute;margin-left:299pt;margin-top:3.85pt;width:267pt;height:99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271E797D" w14:textId="77777777" w:rsidR="00F0748E" w:rsidRPr="00FE5B4A" w:rsidRDefault="00F0748E" w:rsidP="00F0748E">
                      <w:pPr>
                        <w:rPr>
                          <w:color w:val="FFFFFF" w:themeColor="background1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4CC1A98" w14:textId="7912F05E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44B9381" wp14:editId="0167919A">
                <wp:simplePos x="0" y="0"/>
                <wp:positionH relativeFrom="page">
                  <wp:posOffset>4175760</wp:posOffset>
                </wp:positionH>
                <wp:positionV relativeFrom="paragraph">
                  <wp:posOffset>73660</wp:posOffset>
                </wp:positionV>
                <wp:extent cx="2461260" cy="891540"/>
                <wp:effectExtent l="0" t="0" r="0" b="0"/>
                <wp:wrapNone/>
                <wp:docPr id="1637481626" name="Caixa de texto 163748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8915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AAC5BA7" w14:textId="272B41E9" w:rsidR="00F0748E" w:rsidRPr="00F0748E" w:rsidRDefault="001C11EE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360"/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2" w:name="_Toc136435420"/>
                            <w:r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2. Descrição</w:t>
                            </w:r>
                            <w:r w:rsidR="00F0748E" w:rsidRPr="00F0748E"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do</w:t>
                            </w:r>
                            <w:r w:rsidR="00F0748E"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Jogo</w:t>
                            </w:r>
                            <w:bookmarkEnd w:id="2"/>
                          </w:p>
                          <w:p w14:paraId="25044BF9" w14:textId="53F47D8C" w:rsidR="00F0748E" w:rsidRPr="00F0748E" w:rsidRDefault="00F0748E" w:rsidP="00F0748E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B9381" id="Caixa de texto 1637481626" o:spid="_x0000_s1037" type="#_x0000_t202" style="position:absolute;margin-left:328.8pt;margin-top:5.8pt;width:193.8pt;height:70.2pt;z-index:2520023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2AAC5BA7" w14:textId="272B41E9" w:rsidR="00F0748E" w:rsidRPr="00F0748E" w:rsidRDefault="001C11EE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360"/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3" w:name="_Toc136435420"/>
                      <w:r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2. Descrição</w:t>
                      </w:r>
                      <w:r w:rsidR="00F0748E" w:rsidRPr="00F0748E"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do</w:t>
                      </w:r>
                      <w:r w:rsidR="00F0748E"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Jogo</w:t>
                      </w:r>
                      <w:bookmarkEnd w:id="3"/>
                    </w:p>
                    <w:p w14:paraId="25044BF9" w14:textId="53F47D8C" w:rsidR="00F0748E" w:rsidRPr="00F0748E" w:rsidRDefault="00F0748E" w:rsidP="00F0748E"/>
                  </w:txbxContent>
                </v:textbox>
                <w10:wrap anchorx="page"/>
              </v:shape>
            </w:pict>
          </mc:Fallback>
        </mc:AlternateContent>
      </w:r>
    </w:p>
    <w:p w14:paraId="261D48E1" w14:textId="69C15FBE" w:rsidR="00050047" w:rsidRDefault="00050047" w:rsidP="00A24793"/>
    <w:p w14:paraId="24C81653" w14:textId="495FA11E" w:rsidR="00050047" w:rsidRDefault="00050047" w:rsidP="00A24793"/>
    <w:p w14:paraId="3293665E" w14:textId="41C20A27" w:rsidR="00050047" w:rsidRDefault="00050047" w:rsidP="00A24793"/>
    <w:p w14:paraId="13ACF989" w14:textId="066CBC1A" w:rsidR="00050047" w:rsidRDefault="00050047" w:rsidP="00A24793"/>
    <w:p w14:paraId="54CE18B1" w14:textId="23D612E0" w:rsidR="00050047" w:rsidRDefault="00050047" w:rsidP="00A24793"/>
    <w:p w14:paraId="79144D1F" w14:textId="05E7C116" w:rsidR="00050047" w:rsidRDefault="00050047" w:rsidP="00A24793"/>
    <w:p w14:paraId="102554A4" w14:textId="08F61B25" w:rsidR="00050047" w:rsidRDefault="00050047" w:rsidP="00A24793"/>
    <w:p w14:paraId="6800CF0F" w14:textId="4D453B1F" w:rsidR="00050047" w:rsidRDefault="00050047" w:rsidP="00A24793"/>
    <w:p w14:paraId="62016190" w14:textId="26E7114E" w:rsidR="00050047" w:rsidRDefault="00F0748E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E847415" wp14:editId="2F315620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349240" cy="1560195"/>
                <wp:effectExtent l="0" t="0" r="0" b="0"/>
                <wp:wrapNone/>
                <wp:docPr id="96208793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9240" cy="15601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18EB7D" w14:textId="5AF2FB3D" w:rsidR="00F0748E" w:rsidRPr="00F0748E" w:rsidRDefault="00F0748E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ab/>
                            </w: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</w:t>
                            </w:r>
                            <w:proofErr w:type="spellStart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Senet</w:t>
                            </w:r>
                            <w:proofErr w:type="spellEnd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um jogo de tabuleiro originário do Antigo Egito que era jogado por duas pessoas. O tabuleiro era composto por trinta quadrados, divididos em três filas de dez. Cada jogador tinha um conjunto de peças, que eram movidas ao longo do tabuleiro de acordo com o resultado de um conjunto de quatro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“paus”</w:t>
                            </w: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7F0EF765" w14:textId="77777777" w:rsidR="00F0748E" w:rsidRPr="00F0748E" w:rsidRDefault="00F0748E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C35C77D" w14:textId="77777777" w:rsidR="00F0748E" w:rsidRPr="00F0748E" w:rsidRDefault="00F0748E" w:rsidP="00F0748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O objetivo do jogo era mover todas as peças através do tabuleiro e retirá-las do jogo antes do adversário. O movimento das peças era determinado pelos resultados dos dados, mas também havia quadrados especiais que permitiam avançar mais rapidamente ou impediam o avanço do oponente.</w:t>
                            </w:r>
                          </w:p>
                          <w:p w14:paraId="3632F288" w14:textId="77777777" w:rsidR="00F0748E" w:rsidRPr="00F0748E" w:rsidRDefault="00F0748E" w:rsidP="00F0748E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1672A1C" w14:textId="57E652AE" w:rsidR="00F0748E" w:rsidRPr="008118BC" w:rsidRDefault="00F0748E" w:rsidP="00F0748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</w:t>
                            </w:r>
                            <w:proofErr w:type="spellStart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Senet</w:t>
                            </w:r>
                            <w:proofErr w:type="spellEnd"/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tinha uma forte conotação religiosa no Antigo Egito, sendo considerado uma representação da jornada das diferentes partes da alma através do submundo. Por essa razão, era frequentemente incluído em tumbas e sepulturas egípcias como um meio de ajudar o falecido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na</w:t>
                            </w:r>
                            <w:r w:rsidRPr="00F0748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sua jornada após a morte.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47415" id="_x0000_s1038" type="#_x0000_t202" style="position:absolute;margin-left:0;margin-top:.7pt;width:421.2pt;height:122.85pt;z-index:2520043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4818EB7D" w14:textId="5AF2FB3D" w:rsidR="00F0748E" w:rsidRPr="00F0748E" w:rsidRDefault="00F0748E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ab/>
                      </w: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</w:t>
                      </w:r>
                      <w:proofErr w:type="spellStart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Senet</w:t>
                      </w:r>
                      <w:proofErr w:type="spellEnd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um jogo de tabuleiro originário do Antigo Egito que era jogado por duas pessoas. O tabuleiro era composto por trinta quadrados, divididos em três filas de dez. Cada jogador tinha um conjunto de peças, que eram movidas ao longo do tabuleiro de acordo com o resultado de um conjunto de quatro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“paus”</w:t>
                      </w: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  <w:p w14:paraId="7F0EF765" w14:textId="77777777" w:rsidR="00F0748E" w:rsidRPr="00F0748E" w:rsidRDefault="00F0748E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C35C77D" w14:textId="77777777" w:rsidR="00F0748E" w:rsidRPr="00F0748E" w:rsidRDefault="00F0748E" w:rsidP="00F0748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O objetivo do jogo era mover todas as peças através do tabuleiro e retirá-las do jogo antes do adversário. O movimento das peças era determinado pelos resultados dos dados, mas também havia quadrados especiais que permitiam avançar mais rapidamente ou impediam o avanço do oponente.</w:t>
                      </w:r>
                    </w:p>
                    <w:p w14:paraId="3632F288" w14:textId="77777777" w:rsidR="00F0748E" w:rsidRPr="00F0748E" w:rsidRDefault="00F0748E" w:rsidP="00F0748E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1672A1C" w14:textId="57E652AE" w:rsidR="00F0748E" w:rsidRPr="008118BC" w:rsidRDefault="00F0748E" w:rsidP="00F0748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</w:t>
                      </w:r>
                      <w:proofErr w:type="spellStart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Senet</w:t>
                      </w:r>
                      <w:proofErr w:type="spellEnd"/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tinha uma forte conotação religiosa no Antigo Egito, sendo considerado uma representação da jornada das diferentes partes da alma através do submundo. Por essa razão, era frequentemente incluído em tumbas e sepulturas egípcias como um meio de ajudar o falecido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na</w:t>
                      </w:r>
                      <w:r w:rsidRPr="00F0748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sua jornada após a morte.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86953C" w14:textId="48181CD3" w:rsidR="00050047" w:rsidRDefault="00050047" w:rsidP="00A24793"/>
    <w:p w14:paraId="6016B86C" w14:textId="7B6CB788" w:rsidR="00050047" w:rsidRDefault="00050047" w:rsidP="00A24793"/>
    <w:p w14:paraId="4438C0B8" w14:textId="504637FF" w:rsidR="00050047" w:rsidRDefault="00050047" w:rsidP="00A24793"/>
    <w:p w14:paraId="30DF13B8" w14:textId="79044AC3" w:rsidR="00050047" w:rsidRDefault="00050047" w:rsidP="00A24793"/>
    <w:p w14:paraId="34B521A3" w14:textId="23D83B5D" w:rsidR="00050047" w:rsidRDefault="00050047" w:rsidP="00A24793"/>
    <w:p w14:paraId="396A2DC3" w14:textId="373E90C7" w:rsidR="00050047" w:rsidRDefault="00050047" w:rsidP="00A24793"/>
    <w:p w14:paraId="3F87285A" w14:textId="3F23E953" w:rsidR="00050047" w:rsidRDefault="00050047" w:rsidP="00A24793"/>
    <w:p w14:paraId="5FBAECD1" w14:textId="211BFBB3" w:rsidR="00050047" w:rsidRDefault="00050047" w:rsidP="00A24793"/>
    <w:p w14:paraId="4993B979" w14:textId="433F40AE" w:rsidR="00050047" w:rsidRDefault="00050047" w:rsidP="00A24793"/>
    <w:p w14:paraId="6CA1385D" w14:textId="7FFC29DD" w:rsidR="00050047" w:rsidRDefault="00050047" w:rsidP="00A24793"/>
    <w:p w14:paraId="07DEFAA6" w14:textId="1042736C" w:rsidR="00050047" w:rsidRDefault="00050047" w:rsidP="00A24793"/>
    <w:p w14:paraId="6052A3CA" w14:textId="5D626701" w:rsidR="00050047" w:rsidRDefault="00050047" w:rsidP="00A24793"/>
    <w:p w14:paraId="23167D69" w14:textId="30D5FC23" w:rsidR="00050047" w:rsidRDefault="00050047" w:rsidP="00A24793"/>
    <w:p w14:paraId="1C36A023" w14:textId="76AA14E3" w:rsidR="00050047" w:rsidRDefault="00050047" w:rsidP="00A24793"/>
    <w:p w14:paraId="75F02ED0" w14:textId="1A40E690" w:rsidR="00050047" w:rsidRDefault="00050047" w:rsidP="00A24793"/>
    <w:p w14:paraId="46D9E5AC" w14:textId="304CDCA4" w:rsidR="00050047" w:rsidRDefault="00050047" w:rsidP="00A24793"/>
    <w:p w14:paraId="0FB93B4D" w14:textId="5024A388" w:rsidR="00050047" w:rsidRDefault="00050047" w:rsidP="00A24793"/>
    <w:p w14:paraId="28A278D7" w14:textId="7C02A12D" w:rsidR="00050047" w:rsidRDefault="00050047" w:rsidP="00A24793"/>
    <w:p w14:paraId="0BEE29B8" w14:textId="4AC340C0" w:rsidR="00050047" w:rsidRDefault="00050047" w:rsidP="00A24793"/>
    <w:p w14:paraId="3F97D579" w14:textId="3EE566FD" w:rsidR="00050047" w:rsidRDefault="00050047" w:rsidP="00A24793"/>
    <w:p w14:paraId="01ACBE32" w14:textId="5B09462D" w:rsidR="00050047" w:rsidRDefault="00050047" w:rsidP="00A24793"/>
    <w:p w14:paraId="0DD6072B" w14:textId="66DDA66E" w:rsidR="00050047" w:rsidRDefault="00050047" w:rsidP="00A24793"/>
    <w:p w14:paraId="529D988A" w14:textId="77777777" w:rsidR="00D20B4A" w:rsidRDefault="00D20B4A" w:rsidP="00A24793"/>
    <w:p w14:paraId="191308B3" w14:textId="77777777" w:rsidR="00D20B4A" w:rsidRDefault="00D20B4A" w:rsidP="00A24793"/>
    <w:p w14:paraId="6046B16F" w14:textId="1311E99C" w:rsidR="00050047" w:rsidRDefault="00050047" w:rsidP="00A24793"/>
    <w:p w14:paraId="313BC9EF" w14:textId="5DBE9B82" w:rsidR="00050047" w:rsidRDefault="00050047" w:rsidP="00A24793"/>
    <w:p w14:paraId="7460A137" w14:textId="77777777" w:rsidR="00050047" w:rsidRPr="00034B24" w:rsidRDefault="00050047" w:rsidP="00A24793"/>
    <w:p w14:paraId="0B969D32" w14:textId="48AB4A47" w:rsidR="00FE5B4A" w:rsidRDefault="00FE5B4A" w:rsidP="00A24793"/>
    <w:p w14:paraId="601C298A" w14:textId="399AE4DC" w:rsidR="00FE5B4A" w:rsidRDefault="001C11EE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67F7A6" wp14:editId="756A822D">
                <wp:simplePos x="0" y="0"/>
                <wp:positionH relativeFrom="page">
                  <wp:posOffset>4135120</wp:posOffset>
                </wp:positionH>
                <wp:positionV relativeFrom="paragraph">
                  <wp:posOffset>175895</wp:posOffset>
                </wp:positionV>
                <wp:extent cx="3078480" cy="891540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8480" cy="8915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E1B3AD9" w14:textId="59AB7FF7" w:rsidR="00FE5B4A" w:rsidRPr="00CF3791" w:rsidRDefault="001C11EE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1080" w:hanging="720"/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4" w:name="_Toc136435421"/>
                            <w:r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3. Metodologia</w:t>
                            </w:r>
                            <w:bookmarkEnd w:id="4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7F7A6" id="Caixa de texto 27" o:spid="_x0000_s1039" type="#_x0000_t202" style="position:absolute;margin-left:325.6pt;margin-top:13.85pt;width:242.4pt;height:70.2pt;z-index:251682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2E1B3AD9" w14:textId="59AB7FF7" w:rsidR="00FE5B4A" w:rsidRPr="00CF3791" w:rsidRDefault="001C11EE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1080" w:hanging="720"/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5" w:name="_Toc136435421"/>
                      <w:r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3. Metodologia</w:t>
                      </w:r>
                      <w:bookmarkEnd w:id="5"/>
                    </w:p>
                  </w:txbxContent>
                </v:textbox>
                <w10:wrap anchorx="page"/>
              </v:shape>
            </w:pict>
          </mc:Fallback>
        </mc:AlternateContent>
      </w:r>
      <w:r w:rsidR="00FE5B4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E06F37" wp14:editId="3C90112F">
                <wp:simplePos x="0" y="0"/>
                <wp:positionH relativeFrom="column">
                  <wp:posOffset>3787140</wp:posOffset>
                </wp:positionH>
                <wp:positionV relativeFrom="paragraph">
                  <wp:posOffset>-460375</wp:posOffset>
                </wp:positionV>
                <wp:extent cx="3390900" cy="1363980"/>
                <wp:effectExtent l="95250" t="38100" r="57150" b="12192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6398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150DA89" w14:textId="1D122414" w:rsidR="00FE5B4A" w:rsidRPr="00FE5B4A" w:rsidRDefault="00FE5B4A" w:rsidP="00FE5B4A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06F37" id="Retângulo 25" o:spid="_x0000_s1040" style="position:absolute;margin-left:298.2pt;margin-top:-36.25pt;width:267pt;height:10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QK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X42vJ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3150DA89" w14:textId="1D122414" w:rsidR="00FE5B4A" w:rsidRPr="00FE5B4A" w:rsidRDefault="00FE5B4A" w:rsidP="00FE5B4A">
                      <w:pPr>
                        <w:rPr>
                          <w:color w:val="FFFFFF" w:themeColor="background1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B40B64C" w14:textId="35D5E3CA" w:rsidR="00FE5B4A" w:rsidRDefault="00FE5B4A" w:rsidP="00A24793"/>
    <w:p w14:paraId="319762EB" w14:textId="699099F7" w:rsidR="00FE5B4A" w:rsidRDefault="00075B54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83D961" wp14:editId="28665764">
                <wp:simplePos x="0" y="0"/>
                <wp:positionH relativeFrom="margin">
                  <wp:align>center</wp:align>
                </wp:positionH>
                <wp:positionV relativeFrom="paragraph">
                  <wp:posOffset>46990</wp:posOffset>
                </wp:positionV>
                <wp:extent cx="6370320" cy="9044940"/>
                <wp:effectExtent l="0" t="0" r="11430" b="2286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0449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63824" id="Retângulo 26" o:spid="_x0000_s1026" style="position:absolute;margin-left:0;margin-top:3.7pt;width:501.6pt;height:712.2pt;z-index:2516807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6B9832B5" w14:textId="30592412" w:rsidR="00FE5B4A" w:rsidRDefault="00FE5B4A" w:rsidP="00A24793"/>
    <w:p w14:paraId="0E50013A" w14:textId="6D0DF30F" w:rsidR="00FE5B4A" w:rsidRDefault="00FE5B4A" w:rsidP="00A24793"/>
    <w:p w14:paraId="2ADCCE94" w14:textId="0188475B" w:rsidR="00FE5B4A" w:rsidRDefault="00075B54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45C1075" wp14:editId="4653B25F">
                <wp:simplePos x="0" y="0"/>
                <wp:positionH relativeFrom="margin">
                  <wp:posOffset>387350</wp:posOffset>
                </wp:positionH>
                <wp:positionV relativeFrom="paragraph">
                  <wp:posOffset>147955</wp:posOffset>
                </wp:positionV>
                <wp:extent cx="6050280" cy="8488680"/>
                <wp:effectExtent l="0" t="0" r="0" b="0"/>
                <wp:wrapNone/>
                <wp:docPr id="73303983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280" cy="84886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9FA00DD" w14:textId="37002096" w:rsid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Como somos um grupo de três pessoas, definimos um plano de trabalho que inclui a definição do escopo do projeto, a atribuição de funções específicas para cada membro do grupo e o planeamento do desenvolvimento do jogo em etapas. Seguimos as metodologias sugeridas para garantir a qualidade do nosso jogo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14:paraId="259C598C" w14:textId="77777777" w:rsid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FBD858E" w14:textId="49735D55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Definir o escopo do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Come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çamos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por definir o tipo de jogo que pretendem desenvolver, as funcionalidades e as limitações.</w:t>
                            </w:r>
                          </w:p>
                          <w:p w14:paraId="24B9992A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F35AE68" w14:textId="06567103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Escolhe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as funções de cada membro do grupo: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Cada membro do grupo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te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ve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uma função definida de acordo com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as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suas habilidades e experiências no desenvolvimento de jogos em Python</w:t>
                            </w:r>
                            <w:r w:rsidR="001708F7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/Pygame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4970B6EE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42698B7" w14:textId="54C3095B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Planear 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Cri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um cronograma de atividades, dividindo o projeto em etapas e definindo prazos para cada uma delas.</w:t>
                            </w:r>
                          </w:p>
                          <w:p w14:paraId="57BD4632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33AE254" w14:textId="7C1E50D4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Desenvolve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jogo: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Cada pessoa do grupo começou a programar a parte indicada que planeamos anteriormente.</w:t>
                            </w:r>
                          </w:p>
                          <w:p w14:paraId="55097526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66E01B54" w14:textId="03980FA0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Testa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e depura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jogo: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Após a conclusão do desenvolvimento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de certas funções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, testa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o jogo para garantir que ele funcione corretamente e não apresente erros.</w:t>
                            </w:r>
                          </w:p>
                          <w:p w14:paraId="3E854E44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B185DFF" w14:textId="30679C70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Revisa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jogo: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Analis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o desempenho do jogo,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e </w:t>
                            </w:r>
                            <w:r w:rsidR="006346BD"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ajustamos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e melhor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o código e os gráficos, para melhorar a jogabilidade e a experiência do usuário.</w:t>
                            </w:r>
                          </w:p>
                          <w:p w14:paraId="10DACA91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3499E8BB" w14:textId="2540BBF4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Finaliza</w:t>
                            </w:r>
                            <w:r w:rsid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r</w:t>
                            </w: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346BD"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Certifi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camos-mos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que a documentação est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á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completa e atualizada, e prepar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uma apresentação do jogo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para apresentá-lo 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na aula.</w:t>
                            </w:r>
                          </w:p>
                          <w:p w14:paraId="0F820F6D" w14:textId="77777777" w:rsidR="00075B54" w:rsidRPr="00075B54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7F05E52" w14:textId="0493762D" w:rsidR="00075B54" w:rsidRPr="00075B54" w:rsidRDefault="00075B54" w:rsidP="00075B54">
                            <w:pPr>
                              <w:pStyle w:val="PargrafodaLista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6346B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Avaliar o projeto: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Discut</w:t>
                            </w:r>
                            <w:r w:rsidR="006346B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imos</w:t>
                            </w:r>
                            <w:r w:rsidRPr="00075B54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com os membros do grupo o que deu certo e o que pode ser melhorado para futuros projetos.</w:t>
                            </w:r>
                          </w:p>
                          <w:p w14:paraId="442069E4" w14:textId="77777777" w:rsidR="00075B54" w:rsidRPr="008118BC" w:rsidRDefault="00075B54" w:rsidP="00075B5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1075" id="_x0000_s1041" type="#_x0000_t202" style="position:absolute;margin-left:30.5pt;margin-top:11.65pt;width:476.4pt;height:668.4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69FA00DD" w14:textId="37002096" w:rsid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Como somos um grupo de três pessoas, definimos um plano de trabalho que inclui a definição do escopo do projeto, a atribuição de funções específicas para cada membro do grupo e o planeamento do desenvolvimento do jogo em etapas. Seguimos as metodologias sugeridas para garantir a qualidade do nosso jogo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:</w:t>
                      </w:r>
                    </w:p>
                    <w:p w14:paraId="259C598C" w14:textId="77777777" w:rsid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FBD858E" w14:textId="49735D55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Definir o escopo do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Come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çamos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por definir o tipo de jogo que pretendem desenvolver, as funcionalidades e as limitações.</w:t>
                      </w:r>
                    </w:p>
                    <w:p w14:paraId="24B9992A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F35AE68" w14:textId="06567103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Escolhe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as funções de cada membro do grupo: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Cada membro do grupo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te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ve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uma função definida de acordo com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as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suas habilidades e experiências no desenvolvimento de jogos em Python</w:t>
                      </w:r>
                      <w:r w:rsidR="001708F7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/Pygame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  <w:p w14:paraId="4970B6EE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42698B7" w14:textId="54C3095B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Planear 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Cri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um cronograma de atividades, dividindo o projeto em etapas e definindo prazos para cada uma delas.</w:t>
                      </w:r>
                    </w:p>
                    <w:p w14:paraId="57BD4632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33AE254" w14:textId="7C1E50D4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Desenvolve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jogo: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Cada pessoa do grupo começou a programar a parte indicada que planeamos anteriormente.</w:t>
                      </w:r>
                    </w:p>
                    <w:p w14:paraId="55097526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66E01B54" w14:textId="03980FA0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Testa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e depura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jogo: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Após a conclusão do desenvolvimento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de certas funções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, testa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o jogo para garantir que ele funcione corretamente e não apresente erros.</w:t>
                      </w:r>
                    </w:p>
                    <w:p w14:paraId="3E854E44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B185DFF" w14:textId="30679C70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Revisa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jogo: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Analis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o desempenho do jogo,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e </w:t>
                      </w:r>
                      <w:r w:rsidR="006346BD"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ajustamos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e melhor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o código e os gráficos, para melhorar a jogabilidade e a experiência do usuário.</w:t>
                      </w:r>
                    </w:p>
                    <w:p w14:paraId="10DACA91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3499E8BB" w14:textId="2540BBF4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Finaliza</w:t>
                      </w:r>
                      <w:r w:rsid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r</w:t>
                      </w: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="006346BD"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Certifi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camos-mos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que a documentação est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á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completa e atualizada, e prepar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uma apresentação do jogo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para apresentá-lo 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na aula.</w:t>
                      </w:r>
                    </w:p>
                    <w:p w14:paraId="0F820F6D" w14:textId="77777777" w:rsidR="00075B54" w:rsidRPr="00075B54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7F05E52" w14:textId="0493762D" w:rsidR="00075B54" w:rsidRPr="00075B54" w:rsidRDefault="00075B54" w:rsidP="00075B54">
                      <w:pPr>
                        <w:pStyle w:val="PargrafodaLista"/>
                        <w:numPr>
                          <w:ilvl w:val="0"/>
                          <w:numId w:val="6"/>
                        </w:num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6346B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Avaliar o projeto: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Discut</w:t>
                      </w:r>
                      <w:r w:rsidR="006346B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imos</w:t>
                      </w:r>
                      <w:r w:rsidRPr="00075B54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com os membros do grupo o que deu certo e o que pode ser melhorado para futuros projetos.</w:t>
                      </w:r>
                    </w:p>
                    <w:p w14:paraId="442069E4" w14:textId="77777777" w:rsidR="00075B54" w:rsidRPr="008118BC" w:rsidRDefault="00075B54" w:rsidP="00075B5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A12B6E" w14:textId="07B9E4B9" w:rsidR="00FE5B4A" w:rsidRDefault="00FE5B4A" w:rsidP="00A24793"/>
    <w:p w14:paraId="6D37A222" w14:textId="18B6CEFA" w:rsidR="00FE5B4A" w:rsidRDefault="00FE5B4A" w:rsidP="00A24793"/>
    <w:p w14:paraId="503F9255" w14:textId="0204A927" w:rsidR="00FE5B4A" w:rsidRDefault="00FE5B4A" w:rsidP="00A24793"/>
    <w:p w14:paraId="220BFABF" w14:textId="028E6E14" w:rsidR="00FE5B4A" w:rsidRDefault="00FE5B4A" w:rsidP="00A24793"/>
    <w:p w14:paraId="360250B0" w14:textId="07D9E70F" w:rsidR="00FE5B4A" w:rsidRDefault="00A604B6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403083" wp14:editId="4D81CC2B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5326380" cy="5570220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380" cy="55702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3B5EBC1" w14:textId="39293ADB" w:rsidR="007C4F0F" w:rsidRDefault="007C4F0F" w:rsidP="00710A0E">
                            <w:pPr>
                              <w:ind w:firstLine="720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03083" id="Caixa de texto 28" o:spid="_x0000_s1042" type="#_x0000_t202" style="position:absolute;margin-left:0;margin-top:.45pt;width:419.4pt;height:438.6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03B5EBC1" w14:textId="39293ADB" w:rsidR="007C4F0F" w:rsidRDefault="007C4F0F" w:rsidP="00710A0E">
                      <w:pPr>
                        <w:ind w:firstLine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A74A22" w14:textId="1408F54D" w:rsidR="00FE5B4A" w:rsidRDefault="00FE5B4A" w:rsidP="00A24793"/>
    <w:p w14:paraId="5E7E52A9" w14:textId="2F3608D8" w:rsidR="00FE5B4A" w:rsidRDefault="00FE5B4A" w:rsidP="00A24793"/>
    <w:p w14:paraId="46FE0C14" w14:textId="1641349D" w:rsidR="00FE5B4A" w:rsidRDefault="00FE5B4A" w:rsidP="00A24793"/>
    <w:p w14:paraId="08E38F6D" w14:textId="5AF69D3C" w:rsidR="00FE5B4A" w:rsidRDefault="00FE5B4A" w:rsidP="00A24793"/>
    <w:p w14:paraId="70895290" w14:textId="48AB2782" w:rsidR="00FE5B4A" w:rsidRDefault="00FE5B4A" w:rsidP="00A24793"/>
    <w:p w14:paraId="020CB643" w14:textId="738E5A97" w:rsidR="00FE5B4A" w:rsidRDefault="00FE5B4A" w:rsidP="00A24793"/>
    <w:p w14:paraId="199C60B3" w14:textId="1F3671E5" w:rsidR="00FE5B4A" w:rsidRDefault="00FE5B4A" w:rsidP="00A24793"/>
    <w:p w14:paraId="06BC20E2" w14:textId="7A462489" w:rsidR="00FE5B4A" w:rsidRDefault="00FE5B4A" w:rsidP="00A24793"/>
    <w:p w14:paraId="6FF4A2F0" w14:textId="1981E338" w:rsidR="00FE5B4A" w:rsidRDefault="00FE5B4A" w:rsidP="00A24793"/>
    <w:p w14:paraId="1F655049" w14:textId="0CC5D232" w:rsidR="00FE5B4A" w:rsidRDefault="00FE5B4A" w:rsidP="00A24793"/>
    <w:p w14:paraId="1C1D7B31" w14:textId="320BD507" w:rsidR="00FE5B4A" w:rsidRDefault="00FE5B4A" w:rsidP="00A24793"/>
    <w:p w14:paraId="0AF8394D" w14:textId="6FBAE496" w:rsidR="00FE5B4A" w:rsidRDefault="00FE5B4A" w:rsidP="00A24793"/>
    <w:p w14:paraId="6FE02F5F" w14:textId="09AC0F7F" w:rsidR="00FE5B4A" w:rsidRDefault="00FE5B4A" w:rsidP="00FE5B4A">
      <w:pPr>
        <w:tabs>
          <w:tab w:val="left" w:pos="4272"/>
        </w:tabs>
      </w:pPr>
      <w:r>
        <w:tab/>
      </w:r>
    </w:p>
    <w:p w14:paraId="68E3BA47" w14:textId="036E2A16" w:rsidR="00FE5B4A" w:rsidRDefault="00FE5B4A" w:rsidP="00A24793"/>
    <w:p w14:paraId="34513DDF" w14:textId="2BBF707A" w:rsidR="00FE5B4A" w:rsidRDefault="00FE5B4A" w:rsidP="00A24793"/>
    <w:p w14:paraId="6A4AB157" w14:textId="4E823936" w:rsidR="00FE5B4A" w:rsidRDefault="00FE5B4A" w:rsidP="00A24793"/>
    <w:p w14:paraId="74D9A7F4" w14:textId="5D0D2596" w:rsidR="00FE5B4A" w:rsidRDefault="00FE5B4A" w:rsidP="00A24793"/>
    <w:p w14:paraId="5C67E5B3" w14:textId="18E3E7AF" w:rsidR="00FE5B4A" w:rsidRDefault="00FE5B4A" w:rsidP="00A24793"/>
    <w:p w14:paraId="7A3BEE60" w14:textId="6834D5DA" w:rsidR="00FE5B4A" w:rsidRDefault="00FE5B4A" w:rsidP="00A24793"/>
    <w:p w14:paraId="4DFD0B7F" w14:textId="7FAEF846" w:rsidR="00FE5B4A" w:rsidRDefault="00FE5B4A" w:rsidP="00A24793"/>
    <w:p w14:paraId="7677A045" w14:textId="664C673B" w:rsidR="00FE5B4A" w:rsidRDefault="00FE5B4A" w:rsidP="00A24793"/>
    <w:p w14:paraId="1C213F7E" w14:textId="428D7E52" w:rsidR="00FE5B4A" w:rsidRDefault="00FE5B4A" w:rsidP="00A24793"/>
    <w:p w14:paraId="4933D672" w14:textId="64B6B844" w:rsidR="00FE5B4A" w:rsidRDefault="00FE5B4A" w:rsidP="00A24793"/>
    <w:p w14:paraId="50C7F546" w14:textId="22195FD7" w:rsidR="00FE5B4A" w:rsidRDefault="00FE5B4A" w:rsidP="00A24793"/>
    <w:p w14:paraId="427E73AD" w14:textId="08289303" w:rsidR="00FE5B4A" w:rsidRDefault="00FE5B4A" w:rsidP="00A24793"/>
    <w:p w14:paraId="179C816E" w14:textId="6A1E1A4C" w:rsidR="00FE5B4A" w:rsidRDefault="00FE5B4A" w:rsidP="00A24793"/>
    <w:p w14:paraId="1FE3BE70" w14:textId="7F0D8695" w:rsidR="00FE5B4A" w:rsidRDefault="00FE5B4A" w:rsidP="00A24793"/>
    <w:p w14:paraId="44F0EF4D" w14:textId="6A192979" w:rsidR="00FE5B4A" w:rsidRDefault="00FE5B4A" w:rsidP="00A24793"/>
    <w:p w14:paraId="6258F241" w14:textId="095285A7" w:rsidR="00FE5B4A" w:rsidRDefault="00FE5B4A" w:rsidP="00A24793"/>
    <w:p w14:paraId="3DDE0992" w14:textId="0A21FED5" w:rsidR="00FE5B4A" w:rsidRDefault="00FE5B4A" w:rsidP="00A24793"/>
    <w:p w14:paraId="5539EE38" w14:textId="2A74C711" w:rsidR="00FE5B4A" w:rsidRDefault="00FE5B4A" w:rsidP="00A24793"/>
    <w:p w14:paraId="5D05A028" w14:textId="3BDDF539" w:rsidR="00FE5B4A" w:rsidRDefault="00FE5B4A" w:rsidP="00A24793"/>
    <w:p w14:paraId="4D156B9D" w14:textId="49CE530E" w:rsidR="00FE5B4A" w:rsidRDefault="00FE5B4A" w:rsidP="00A24793"/>
    <w:p w14:paraId="0B5524F1" w14:textId="5C76F7C2" w:rsidR="00FE5B4A" w:rsidRDefault="00FE5B4A" w:rsidP="00A24793"/>
    <w:p w14:paraId="5B0BAEE2" w14:textId="6A40F309" w:rsidR="00FE5B4A" w:rsidRDefault="00FE5B4A" w:rsidP="00A24793"/>
    <w:p w14:paraId="58B87F6D" w14:textId="38FD6CAA" w:rsidR="00FE5B4A" w:rsidRDefault="00FE5B4A" w:rsidP="00A24793"/>
    <w:p w14:paraId="6D3E7718" w14:textId="106BBC8C" w:rsidR="00FE5B4A" w:rsidRDefault="00FE5B4A" w:rsidP="00A24793"/>
    <w:p w14:paraId="102CFED6" w14:textId="2938FF28" w:rsidR="00FE5B4A" w:rsidRDefault="00FE5B4A" w:rsidP="00A24793"/>
    <w:p w14:paraId="5FA75CC8" w14:textId="77777777" w:rsidR="00D20B4A" w:rsidRDefault="00D20B4A" w:rsidP="00A24793"/>
    <w:p w14:paraId="765C9F80" w14:textId="77777777" w:rsidR="00912340" w:rsidRDefault="00912340" w:rsidP="00A24793"/>
    <w:p w14:paraId="13D72C6A" w14:textId="77777777" w:rsidR="00912340" w:rsidRDefault="00912340" w:rsidP="00A24793"/>
    <w:p w14:paraId="04DE10BA" w14:textId="5D3978D6" w:rsidR="00FE5B4A" w:rsidRDefault="00FE5B4A" w:rsidP="00A24793"/>
    <w:p w14:paraId="0A459E25" w14:textId="1A2DB069" w:rsidR="007C4F0F" w:rsidRDefault="007C4F0F" w:rsidP="00A24793"/>
    <w:p w14:paraId="7F8FCED0" w14:textId="27346699" w:rsidR="007C4F0F" w:rsidRDefault="007C4F0F" w:rsidP="00A24793"/>
    <w:p w14:paraId="0E938293" w14:textId="7F431B4F" w:rsidR="007C4F0F" w:rsidRDefault="004854D6" w:rsidP="00A247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D09E58" wp14:editId="5DF2DD27">
                <wp:simplePos x="0" y="0"/>
                <wp:positionH relativeFrom="column">
                  <wp:posOffset>394970</wp:posOffset>
                </wp:positionH>
                <wp:positionV relativeFrom="paragraph">
                  <wp:posOffset>15240</wp:posOffset>
                </wp:positionV>
                <wp:extent cx="2926080" cy="914400"/>
                <wp:effectExtent l="0" t="0" r="0" b="0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080" cy="914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EDF5348" w14:textId="34E198CF" w:rsidR="007C4F0F" w:rsidRPr="00CF3791" w:rsidRDefault="00FB2B5D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1080" w:hanging="720"/>
                            </w:pPr>
                            <w:bookmarkStart w:id="6" w:name="_Toc136435422"/>
                            <w:r>
                              <w:t>Arquitetura</w:t>
                            </w:r>
                            <w:bookmarkEnd w:id="6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09E58" id="Caixa de texto 32" o:spid="_x0000_s1043" type="#_x0000_t202" style="position:absolute;margin-left:31.1pt;margin-top:1.2pt;width:230.4pt;height:1in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" filled="f" stroked="f" strokeweight="1pt">
                <v:stroke miterlimit="4"/>
                <v:textbox inset="4pt,4pt,4pt,4pt">
                  <w:txbxContent>
                    <w:p w14:paraId="0EDF5348" w14:textId="34E198CF" w:rsidR="007C4F0F" w:rsidRPr="00CF3791" w:rsidRDefault="00FB2B5D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1080" w:hanging="720"/>
                      </w:pPr>
                      <w:bookmarkStart w:id="7" w:name="_Toc136435422"/>
                      <w:r>
                        <w:t>Arquitetura</w:t>
                      </w:r>
                      <w:bookmarkEnd w:id="7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FE1EB4" wp14:editId="29FB48F9">
                <wp:simplePos x="0" y="0"/>
                <wp:positionH relativeFrom="column">
                  <wp:posOffset>-420370</wp:posOffset>
                </wp:positionH>
                <wp:positionV relativeFrom="paragraph">
                  <wp:posOffset>-449580</wp:posOffset>
                </wp:positionV>
                <wp:extent cx="3390900" cy="1348740"/>
                <wp:effectExtent l="38100" t="38100" r="114300" b="11811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487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34E42C5" w14:textId="77777777" w:rsidR="007C4F0F" w:rsidRPr="00FE5B4A" w:rsidRDefault="007C4F0F" w:rsidP="007C4F0F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E1EB4" id="Retângulo 30" o:spid="_x0000_s1044" style="position:absolute;margin-left:-33.1pt;margin-top:-35.4pt;width:267pt;height:106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634E42C5" w14:textId="77777777" w:rsidR="007C4F0F" w:rsidRPr="00FE5B4A" w:rsidRDefault="007C4F0F" w:rsidP="007C4F0F">
                      <w:pPr>
                        <w:rPr>
                          <w:color w:val="FFFFFF" w:themeColor="background1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234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2275E8" wp14:editId="37191F1C">
                <wp:simplePos x="0" y="0"/>
                <wp:positionH relativeFrom="margin">
                  <wp:align>center</wp:align>
                </wp:positionH>
                <wp:positionV relativeFrom="paragraph">
                  <wp:posOffset>107950</wp:posOffset>
                </wp:positionV>
                <wp:extent cx="6370320" cy="9245600"/>
                <wp:effectExtent l="0" t="0" r="11430" b="1270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245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DFF5BA2" w14:textId="592351F3" w:rsidR="00C74B8B" w:rsidRDefault="00C74B8B" w:rsidP="00C74B8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275E8" id="Retângulo 29" o:spid="_x0000_s1045" style="position:absolute;margin-left:0;margin-top:8.5pt;width:501.6pt;height:728pt;z-index:2516858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" fillcolor="#d6d5d5 [3214]" strokecolor="#d6d5d5 [3214]" strokeweight="2pt">
                <v:stroke miterlimit="4"/>
                <v:textbox inset="3pt,3pt,3pt,3pt">
                  <w:txbxContent>
                    <w:p w14:paraId="4DFF5BA2" w14:textId="592351F3" w:rsidR="00C74B8B" w:rsidRDefault="00C74B8B" w:rsidP="00C74B8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3926029" w14:textId="53B9D7B7" w:rsidR="007C4F0F" w:rsidRDefault="007C4F0F" w:rsidP="00A24793"/>
    <w:p w14:paraId="34CF5E98" w14:textId="29E251A5" w:rsidR="007C4F0F" w:rsidRDefault="007C4F0F" w:rsidP="00A24793"/>
    <w:p w14:paraId="71C9FFDE" w14:textId="19CCF9FA" w:rsidR="007C4F0F" w:rsidRDefault="007C4F0F" w:rsidP="00A24793"/>
    <w:p w14:paraId="1388C104" w14:textId="35D9D30D" w:rsidR="007C4F0F" w:rsidRDefault="007C4F0F" w:rsidP="00A24793"/>
    <w:p w14:paraId="35DE8D7A" w14:textId="7872350A" w:rsidR="007C4F0F" w:rsidRDefault="007C4F0F" w:rsidP="00A24793"/>
    <w:p w14:paraId="5F4FEA74" w14:textId="656C3D96" w:rsidR="007C4F0F" w:rsidRDefault="007C4F0F" w:rsidP="00A24793"/>
    <w:p w14:paraId="60A0F320" w14:textId="3FD89A40" w:rsidR="007C4F0F" w:rsidRDefault="00D272B5" w:rsidP="00A24793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8605C7" wp14:editId="2B914674">
                <wp:simplePos x="0" y="0"/>
                <wp:positionH relativeFrom="margin">
                  <wp:align>center</wp:align>
                </wp:positionH>
                <wp:positionV relativeFrom="paragraph">
                  <wp:posOffset>60325</wp:posOffset>
                </wp:positionV>
                <wp:extent cx="6036310" cy="5623560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6310" cy="56235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8AA467A" w14:textId="799FB9CD" w:rsidR="00FB2B5D" w:rsidRDefault="00FB2B5D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O jogo é </w:t>
                            </w:r>
                            <w:r w:rsidR="00585B71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programado em Python e é </w:t>
                            </w:r>
                            <w:r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dividido em várias classes e funções principais que gerenciam diferentes aspetos do jogo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14:paraId="68A4AB87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3B87B45F" w14:textId="2299D237" w:rsidR="00FB2B5D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 classe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“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Jog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ar”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responsável por gerenciar a lógica principal do jogo, incluindo a atualização da tela e a interação com o usuário. </w:t>
                            </w:r>
                          </w:p>
                          <w:p w14:paraId="3B2C5F7B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1634DD27" w14:textId="3F4DB15B" w:rsidR="00FB2B5D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Jogarbot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”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responsável por gerenciar a lógica do bot do jogo quando o jogador está jogando contra a inteligência artificial. </w:t>
                            </w:r>
                          </w:p>
                          <w:p w14:paraId="332A8539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7371589D" w14:textId="1B2A42B4" w:rsidR="00FB2B5D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“Jogar_load”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é responsável por carregar os arquivos de som e imagem necessários para o jogo. </w:t>
                            </w:r>
                          </w:p>
                          <w:p w14:paraId="736AFFF4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44382637" w14:textId="7BC4CA52" w:rsidR="009A770E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“Menu”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gerencia a exibição do menu do jogo</w:t>
                            </w:r>
                            <w:r w:rsidR="009A770E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73FB7D15" w14:textId="77777777" w:rsidR="009A770E" w:rsidRDefault="009A770E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D7D688B" w14:textId="02225FE0" w:rsidR="00FB2B5D" w:rsidRDefault="009A770E" w:rsidP="00507DB2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</w:t>
                            </w:r>
                            <w:r w:rsidR="00FB2B5D"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classe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“R</w:t>
                            </w:r>
                            <w:r w:rsidR="00FB2B5D"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egras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”</w:t>
                            </w:r>
                            <w:r w:rsidR="00FB2B5D" w:rsidRPr="009A770E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gerencia a exibição das regras do jogo.</w:t>
                            </w:r>
                          </w:p>
                          <w:p w14:paraId="2D523886" w14:textId="77777777" w:rsidR="00507DB2" w:rsidRDefault="00507DB2" w:rsidP="00507DB2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5BE54974" w14:textId="4792A39A" w:rsidR="00FB2B5D" w:rsidRDefault="00585B71" w:rsidP="006A7234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</w:t>
                            </w:r>
                            <w:r w:rsidR="00507DB2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 classe “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S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ettings”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gerencia as configurações do jogo, como o volume </w:t>
                            </w:r>
                            <w:r w:rsid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da música e dos sons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. </w:t>
                            </w:r>
                          </w:p>
                          <w:p w14:paraId="3B94166E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0EE571BA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-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A classe </w:t>
                            </w:r>
                            <w:r w:rsidR="00FB2B5D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“Sair”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é responsável por encerrar o jogo de forma adequada. </w:t>
                            </w:r>
                          </w:p>
                          <w:p w14:paraId="3560BC64" w14:textId="77777777" w:rsidR="00585B71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66E31BB1" w14:textId="1A11A350" w:rsidR="003662EE" w:rsidRPr="003662EE" w:rsidRDefault="00585B71" w:rsidP="00FB2B5D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- A</w:t>
                            </w:r>
                            <w:r w:rsidR="00FB2B5D"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classe </w:t>
                            </w:r>
                            <w:r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“J</w:t>
                            </w:r>
                            <w:r w:rsidR="00FB2B5D"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anela</w:t>
                            </w:r>
                            <w:r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>”</w:t>
                            </w:r>
                            <w:r w:rsidR="00FB2B5D" w:rsidRPr="00585B71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B2B5D" w:rsidRPr="00FB2B5D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gerencia a janela do jogo, incluindo a sua criação e configuração.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605C7" id="Caixa de texto 33" o:spid="_x0000_s1046" type="#_x0000_t202" style="position:absolute;margin-left:0;margin-top:4.75pt;width:475.3pt;height:442.8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" filled="f" stroked="f" strokeweight="1pt">
                <v:stroke miterlimit="4"/>
                <v:textbox inset="4pt,4pt,4pt,4pt">
                  <w:txbxContent>
                    <w:p w14:paraId="18AA467A" w14:textId="799FB9CD" w:rsidR="00FB2B5D" w:rsidRDefault="00FB2B5D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O jogo é </w:t>
                      </w:r>
                      <w:r w:rsidR="00585B71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programado em Python e é </w:t>
                      </w:r>
                      <w:r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dividido em várias classes e funções principais que gerenciam diferentes aspetos do jogo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:</w:t>
                      </w:r>
                    </w:p>
                    <w:p w14:paraId="68A4AB87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3B87B45F" w14:textId="2299D237" w:rsidR="00FB2B5D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 classe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“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Jog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ar”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responsável por gerenciar a lógica principal do jogo, incluindo a atualização da tela e a interação com o usuário. </w:t>
                      </w:r>
                    </w:p>
                    <w:p w14:paraId="3B2C5F7B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1634DD27" w14:textId="3F4DB15B" w:rsidR="00FB2B5D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Jogarbot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”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responsável por gerenciar a lógica do bot do jogo quando o jogador está jogando contra a inteligência artificial. </w:t>
                      </w:r>
                    </w:p>
                    <w:p w14:paraId="332A8539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7371589D" w14:textId="1B2A42B4" w:rsidR="00FB2B5D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“Jogar_load”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é responsável por carregar os arquivos de som e imagem necessários para o jogo. </w:t>
                      </w:r>
                    </w:p>
                    <w:p w14:paraId="736AFFF4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44382637" w14:textId="7BC4CA52" w:rsidR="009A770E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“Menu”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gerencia a exibição do menu do jogo</w:t>
                      </w:r>
                      <w:r w:rsidR="009A770E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  <w:p w14:paraId="73FB7D15" w14:textId="77777777" w:rsidR="009A770E" w:rsidRDefault="009A770E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D7D688B" w14:textId="02225FE0" w:rsidR="00FB2B5D" w:rsidRDefault="009A770E" w:rsidP="00507DB2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</w:t>
                      </w:r>
                      <w:r w:rsidR="00FB2B5D"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classe </w:t>
                      </w: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“R</w:t>
                      </w:r>
                      <w:r w:rsidR="00FB2B5D"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egras</w:t>
                      </w: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”</w:t>
                      </w:r>
                      <w:r w:rsidR="00FB2B5D" w:rsidRPr="009A770E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gerencia a exibição das regras do jogo.</w:t>
                      </w:r>
                    </w:p>
                    <w:p w14:paraId="2D523886" w14:textId="77777777" w:rsidR="00507DB2" w:rsidRDefault="00507DB2" w:rsidP="00507DB2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5BE54974" w14:textId="4792A39A" w:rsidR="00FB2B5D" w:rsidRDefault="00585B71" w:rsidP="006A7234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</w:t>
                      </w:r>
                      <w:r w:rsidR="00507DB2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 classe “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S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ettings”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gerencia as configurações do jogo, como o volume </w:t>
                      </w:r>
                      <w:r w:rsid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da música e dos sons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. </w:t>
                      </w:r>
                    </w:p>
                    <w:p w14:paraId="3B94166E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0EE571BA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- </w:t>
                      </w:r>
                      <w:r w:rsidR="00FB2B5D" w:rsidRP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A classe </w:t>
                      </w:r>
                      <w:r w:rsidR="00FB2B5D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“Sair”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é responsável por encerrar o jogo de forma adequada. </w:t>
                      </w:r>
                    </w:p>
                    <w:p w14:paraId="3560BC64" w14:textId="77777777" w:rsidR="00585B71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66E31BB1" w14:textId="1A11A350" w:rsidR="003662EE" w:rsidRPr="003662EE" w:rsidRDefault="00585B71" w:rsidP="00FB2B5D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- A</w:t>
                      </w:r>
                      <w:r w:rsidR="00FB2B5D"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classe </w:t>
                      </w:r>
                      <w:r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“J</w:t>
                      </w:r>
                      <w:r w:rsidR="00FB2B5D"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anela</w:t>
                      </w:r>
                      <w:r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>”</w:t>
                      </w:r>
                      <w:r w:rsidR="00FB2B5D" w:rsidRPr="00585B71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 </w:t>
                      </w:r>
                      <w:r w:rsidR="00FB2B5D" w:rsidRPr="00FB2B5D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gerencia a janela do jogo, incluindo a sua criação e configuração.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8E8317" w14:textId="1A84BADD" w:rsidR="007C4F0F" w:rsidRDefault="007C4F0F" w:rsidP="00A24793"/>
    <w:p w14:paraId="4C5FE3CE" w14:textId="7BB8C07B" w:rsidR="007C4F0F" w:rsidRDefault="007C4F0F" w:rsidP="00A24793"/>
    <w:p w14:paraId="16838E29" w14:textId="68392EEA" w:rsidR="007C4F0F" w:rsidRDefault="007C4F0F" w:rsidP="00A24793"/>
    <w:p w14:paraId="7D43773F" w14:textId="63837560" w:rsidR="007C4F0F" w:rsidRDefault="007C4F0F" w:rsidP="00A24793"/>
    <w:p w14:paraId="3A3AEFCF" w14:textId="52FA21C8" w:rsidR="007C4F0F" w:rsidRDefault="007C4F0F" w:rsidP="00A24793"/>
    <w:p w14:paraId="06B7737E" w14:textId="77D693A5" w:rsidR="007C4F0F" w:rsidRDefault="007C4F0F" w:rsidP="00A24793"/>
    <w:p w14:paraId="290E06E0" w14:textId="2EAAF927" w:rsidR="007C4F0F" w:rsidRDefault="007C4F0F" w:rsidP="00A24793"/>
    <w:p w14:paraId="6A765C00" w14:textId="54559E85" w:rsidR="007C4F0F" w:rsidRDefault="007C4F0F" w:rsidP="00A24793"/>
    <w:p w14:paraId="79741AE3" w14:textId="608A083D" w:rsidR="007C4F0F" w:rsidRDefault="007C4F0F" w:rsidP="00A24793"/>
    <w:p w14:paraId="6EBA550A" w14:textId="6018F077" w:rsidR="007C4F0F" w:rsidRDefault="007C4F0F" w:rsidP="00A24793"/>
    <w:p w14:paraId="7F4AE6A9" w14:textId="1D91A5FA" w:rsidR="007C4F0F" w:rsidRDefault="007C4F0F" w:rsidP="00A24793"/>
    <w:p w14:paraId="023D6278" w14:textId="2CD44747" w:rsidR="007C4F0F" w:rsidRDefault="007C4F0F" w:rsidP="00A24793"/>
    <w:p w14:paraId="32EF1DE8" w14:textId="676055D1" w:rsidR="007C4F0F" w:rsidRDefault="007C4F0F" w:rsidP="00A24793"/>
    <w:p w14:paraId="34ADB4D5" w14:textId="50562C53" w:rsidR="007C4F0F" w:rsidRDefault="007C4F0F" w:rsidP="00A24793"/>
    <w:p w14:paraId="0529731A" w14:textId="37D544F2" w:rsidR="007C4F0F" w:rsidRDefault="007C4F0F" w:rsidP="00A24793"/>
    <w:p w14:paraId="5C633505" w14:textId="0EAD289D" w:rsidR="007C4F0F" w:rsidRDefault="007C4F0F" w:rsidP="00A24793"/>
    <w:p w14:paraId="48F2E83C" w14:textId="3210093D" w:rsidR="007C4F0F" w:rsidRDefault="007C4F0F" w:rsidP="00A24793"/>
    <w:p w14:paraId="62665440" w14:textId="107FEE46" w:rsidR="007C4F0F" w:rsidRDefault="007C4F0F" w:rsidP="00A24793"/>
    <w:p w14:paraId="42BDB4FE" w14:textId="5CF0889F" w:rsidR="007C4F0F" w:rsidRDefault="007C4F0F" w:rsidP="00A24793"/>
    <w:p w14:paraId="4A39D631" w14:textId="6694E291" w:rsidR="007C4F0F" w:rsidRDefault="007C4F0F" w:rsidP="00A24793"/>
    <w:p w14:paraId="16983EB4" w14:textId="2C3F2794" w:rsidR="007C4F0F" w:rsidRDefault="007C4F0F" w:rsidP="00A24793"/>
    <w:p w14:paraId="41712031" w14:textId="24DF334E" w:rsidR="007C4F0F" w:rsidRDefault="007C4F0F" w:rsidP="00A24793"/>
    <w:p w14:paraId="3683FA24" w14:textId="6D0A298C" w:rsidR="007C4F0F" w:rsidRDefault="007C4F0F" w:rsidP="00A24793"/>
    <w:p w14:paraId="6692576F" w14:textId="5E416F7D" w:rsidR="007C4F0F" w:rsidRDefault="007C4F0F" w:rsidP="00A24793"/>
    <w:p w14:paraId="52A896ED" w14:textId="7919237B" w:rsidR="007C4F0F" w:rsidRDefault="007C4F0F" w:rsidP="00A24793"/>
    <w:p w14:paraId="7122328E" w14:textId="5712606F" w:rsidR="007C4F0F" w:rsidRDefault="007C4F0F" w:rsidP="00A24793"/>
    <w:p w14:paraId="6B87DFC0" w14:textId="68BA03F5" w:rsidR="007C4F0F" w:rsidRDefault="007C4F0F" w:rsidP="00A24793"/>
    <w:p w14:paraId="46835D4A" w14:textId="23D76E6F" w:rsidR="007C4F0F" w:rsidRDefault="007C4F0F" w:rsidP="00A24793"/>
    <w:p w14:paraId="39CC7C76" w14:textId="73C168CA" w:rsidR="007C4F0F" w:rsidRDefault="007C4F0F" w:rsidP="00A24793"/>
    <w:p w14:paraId="58F92767" w14:textId="1AA49EB4" w:rsidR="007C4F0F" w:rsidRDefault="007C4F0F" w:rsidP="00A24793"/>
    <w:p w14:paraId="0D2ADED3" w14:textId="664F00AA" w:rsidR="007C4F0F" w:rsidRDefault="007C4F0F" w:rsidP="00A24793"/>
    <w:p w14:paraId="2E8988C8" w14:textId="71A5E13D" w:rsidR="007C4F0F" w:rsidRDefault="007C4F0F" w:rsidP="00A24793"/>
    <w:p w14:paraId="5C3E99D9" w14:textId="18D677F8" w:rsidR="007C4F0F" w:rsidRDefault="007C4F0F" w:rsidP="00A24793"/>
    <w:p w14:paraId="0309CFA4" w14:textId="4A604DF2" w:rsidR="007C4F0F" w:rsidRDefault="007C4F0F" w:rsidP="00A24793"/>
    <w:p w14:paraId="1239F64C" w14:textId="298E3AD5" w:rsidR="007C4F0F" w:rsidRDefault="007C4F0F" w:rsidP="00A24793"/>
    <w:p w14:paraId="2B99B04F" w14:textId="70EA52B4" w:rsidR="007C4F0F" w:rsidRDefault="0052625E" w:rsidP="00A24793">
      <w:r>
        <w:tab/>
      </w:r>
    </w:p>
    <w:p w14:paraId="20337B8A" w14:textId="548E598F" w:rsidR="007C4F0F" w:rsidRDefault="007C4F0F" w:rsidP="00A24793"/>
    <w:p w14:paraId="7C7184FC" w14:textId="3FE59053" w:rsidR="007C4F0F" w:rsidRDefault="007C4F0F" w:rsidP="00A24793"/>
    <w:p w14:paraId="02DC6CA0" w14:textId="27FE4572" w:rsidR="007C4F0F" w:rsidRDefault="007C4F0F" w:rsidP="00A24793"/>
    <w:p w14:paraId="7730F348" w14:textId="56486D9C" w:rsidR="007C4F0F" w:rsidRPr="00034B24" w:rsidRDefault="007C4F0F" w:rsidP="00A24793"/>
    <w:p w14:paraId="126941A1" w14:textId="5799B6C7" w:rsidR="00A24793" w:rsidRDefault="00A24793"/>
    <w:p w14:paraId="3C1E88AC" w14:textId="580A7748" w:rsidR="00E62A3F" w:rsidRDefault="00E62A3F"/>
    <w:p w14:paraId="17908FD7" w14:textId="3BD67D4C" w:rsidR="00E62A3F" w:rsidRDefault="00E62A3F"/>
    <w:p w14:paraId="25A2B7FA" w14:textId="77777777" w:rsidR="00D20B4A" w:rsidRDefault="00D20B4A"/>
    <w:p w14:paraId="010893C4" w14:textId="77777777" w:rsidR="00D20B4A" w:rsidRDefault="00D20B4A"/>
    <w:p w14:paraId="14635E06" w14:textId="431ABE28" w:rsidR="00E62A3F" w:rsidRDefault="00E62A3F"/>
    <w:p w14:paraId="73FDE449" w14:textId="6E2BC9F7" w:rsidR="00E62A3F" w:rsidRDefault="00E62A3F"/>
    <w:p w14:paraId="20EFF5E7" w14:textId="6D36C4F2" w:rsidR="00E62A3F" w:rsidRDefault="00D272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83C5CC9" wp14:editId="72876FC5">
                <wp:simplePos x="0" y="0"/>
                <wp:positionH relativeFrom="column">
                  <wp:posOffset>3792220</wp:posOffset>
                </wp:positionH>
                <wp:positionV relativeFrom="paragraph">
                  <wp:posOffset>-444500</wp:posOffset>
                </wp:positionV>
                <wp:extent cx="3390900" cy="1363980"/>
                <wp:effectExtent l="38100" t="38100" r="114300" b="12192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6398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A005284" w14:textId="482AB3BB" w:rsidR="00F93A40" w:rsidRPr="0028724B" w:rsidRDefault="00F93A40" w:rsidP="00F93A40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C5CC9" id="Retângulo 47" o:spid="_x0000_s1047" style="position:absolute;margin-left:298.6pt;margin-top:-35pt;width:267pt;height:107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" fillcolor="#ffc000" strokecolor="#ffc000" strokeweight="2pt">
                <v:stroke miterlimit="4"/>
                <v:shadow on="t" color="black" opacity="26214f" origin="-.5,-.5" offset=".74836mm,.74836mm"/>
                <v:textbox inset="3pt,3pt,3pt,3pt">
                  <w:txbxContent>
                    <w:p w14:paraId="6A005284" w14:textId="482AB3BB" w:rsidR="00F93A40" w:rsidRPr="0028724B" w:rsidRDefault="00F93A40" w:rsidP="00F93A40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67067"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2D01214E" wp14:editId="670560A5">
                <wp:simplePos x="0" y="0"/>
                <wp:positionH relativeFrom="margin">
                  <wp:align>center</wp:align>
                </wp:positionH>
                <wp:positionV relativeFrom="paragraph">
                  <wp:posOffset>96520</wp:posOffset>
                </wp:positionV>
                <wp:extent cx="6370320" cy="9245600"/>
                <wp:effectExtent l="0" t="0" r="11430" b="12700"/>
                <wp:wrapNone/>
                <wp:docPr id="1517837674" name="Retângulo 151783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245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593F6A5" w14:textId="77777777" w:rsidR="00E67067" w:rsidRDefault="00E67067" w:rsidP="00E670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1214E" id="Retângulo 1517837674" o:spid="_x0000_s1048" style="position:absolute;margin-left:0;margin-top:7.6pt;width:501.6pt;height:728pt;z-index:-2513848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" fillcolor="#d6d5d5 [3214]" strokecolor="#d6d5d5 [3214]" strokeweight="2pt">
                <v:stroke miterlimit="4"/>
                <v:textbox inset="3pt,3pt,3pt,3pt">
                  <w:txbxContent>
                    <w:p w14:paraId="0593F6A5" w14:textId="77777777" w:rsidR="00E67067" w:rsidRDefault="00E67067" w:rsidP="00E6706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45AD32B" w14:textId="692E7AE3" w:rsidR="00E62A3F" w:rsidRDefault="00D272B5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326AC60" wp14:editId="5C4FFC13">
                <wp:simplePos x="0" y="0"/>
                <wp:positionH relativeFrom="margin">
                  <wp:posOffset>3813810</wp:posOffset>
                </wp:positionH>
                <wp:positionV relativeFrom="paragraph">
                  <wp:posOffset>5715</wp:posOffset>
                </wp:positionV>
                <wp:extent cx="2192867" cy="753534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2867" cy="75353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7CEE2BE" w14:textId="35101AA7" w:rsidR="00F93A40" w:rsidRPr="00E67067" w:rsidRDefault="00D272B5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1080" w:hanging="720"/>
                            </w:pPr>
                            <w:bookmarkStart w:id="8" w:name="_Toc136435423"/>
                            <w:r>
                              <w:t>Bibliotecas</w:t>
                            </w:r>
                            <w:bookmarkEnd w:id="8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6AC60" id="Caixa de texto 52" o:spid="_x0000_s1049" type="#_x0000_t202" style="position:absolute;margin-left:300.3pt;margin-top:.45pt;width:172.65pt;height:59.3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" filled="f" stroked="f" strokeweight="1pt">
                <v:stroke miterlimit="4"/>
                <v:textbox inset="4pt,4pt,4pt,4pt">
                  <w:txbxContent>
                    <w:p w14:paraId="77CEE2BE" w14:textId="35101AA7" w:rsidR="00F93A40" w:rsidRPr="00E67067" w:rsidRDefault="00D272B5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1080" w:hanging="720"/>
                      </w:pPr>
                      <w:bookmarkStart w:id="9" w:name="_Toc136435423"/>
                      <w:r>
                        <w:t>Bibliotecas</w:t>
                      </w:r>
                      <w:bookmarkEnd w:id="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FA634D" w14:textId="6CFFB771" w:rsidR="00E62A3F" w:rsidRDefault="00E62A3F"/>
    <w:p w14:paraId="2C80B343" w14:textId="1C42A460" w:rsidR="00E62A3F" w:rsidRDefault="00E62A3F"/>
    <w:p w14:paraId="5784B702" w14:textId="2CBE8E19" w:rsidR="00E62A3F" w:rsidRDefault="00E62A3F"/>
    <w:p w14:paraId="1D634EC8" w14:textId="6CE7B834" w:rsidR="00E62A3F" w:rsidRDefault="00E62A3F"/>
    <w:p w14:paraId="678882EA" w14:textId="6C2D0CE7" w:rsidR="00E62A3F" w:rsidRDefault="00E62A3F"/>
    <w:p w14:paraId="24FBC4FA" w14:textId="1754F8ED" w:rsidR="004A6B99" w:rsidRDefault="00D272B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F937A42" wp14:editId="545990DA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5722620" cy="7025640"/>
                <wp:effectExtent l="0" t="0" r="0" b="0"/>
                <wp:wrapNone/>
                <wp:docPr id="145777355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70256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6FF8684" w14:textId="225CD131" w:rsidR="00D272B5" w:rsidRDefault="00D272B5" w:rsidP="009A770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Es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t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as bibliotecas são essenciais para o desenvolvimento do jogo em Pygame, pois fornece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ram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as funcionalidades necessárias para criar uma experiência interativa e agradável para o usuário. Além disso, a arquitetura do jogo permite uma fácil manutenção do código e adaptação a possíveis mudanças n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o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projeto.</w:t>
                            </w:r>
                          </w:p>
                          <w:p w14:paraId="5D004F84" w14:textId="77777777" w:rsidR="009A770E" w:rsidRPr="009A770E" w:rsidRDefault="009A770E" w:rsidP="009A770E">
                            <w:pPr>
                              <w:ind w:firstLine="720"/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66D9D135" w14:textId="77777777" w:rsid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</w:pPr>
                          </w:p>
                          <w:p w14:paraId="28264E14" w14:textId="13D82A42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Pygame: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a principal biblioteca utilizada para o desenvolvimento do jogo. Ela é responsável por gerenciar a janelado jogo, exibir imagens na tela, reproduzir sons e capturar eventos do teclado e do mouse.</w:t>
                            </w:r>
                          </w:p>
                          <w:p w14:paraId="608E1CD2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46F49009" w14:textId="63465680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OS: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uma biblioteca que permite ace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de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r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a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funcionalidades específicas do sistema operacional. Neste jogo, é usada para localizar os arquivos de som e imagem necessários para o jogo.</w:t>
                            </w:r>
                          </w:p>
                          <w:p w14:paraId="2F468AC1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4045CDA7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Time: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uma biblioteca que fornece funções para medir e controlar o tempo em Python. Neste jogo, é usada para controlar o tempo de espera entre as jogadas dos jogadores e do bot.</w:t>
                            </w:r>
                          </w:p>
                          <w:p w14:paraId="50EF5AB5" w14:textId="77777777" w:rsidR="00D272B5" w:rsidRP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3DA709AE" w14:textId="31F5D54E" w:rsidR="00D272B5" w:rsidRDefault="00D272B5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  <w:r w:rsidRPr="00D272B5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Mixer: 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uma biblioteca do Pygame que permite a reprodução de sons. Neste jogo, é usada para reproduzir efeitos sonoros, como o som d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a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movimentação das peças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, dos cliques e da música de fundo</w:t>
                            </w:r>
                            <w:r w:rsidRPr="00D272B5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21AC3EBC" w14:textId="77777777" w:rsidR="00111D3C" w:rsidRDefault="00111D3C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</w:pPr>
                          </w:p>
                          <w:p w14:paraId="6A789C8D" w14:textId="3C4B2D4E" w:rsidR="00111D3C" w:rsidRPr="00111D3C" w:rsidRDefault="00111D3C" w:rsidP="00D272B5">
                            <w:pPr>
                              <w:jc w:val="both"/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</w:pPr>
                            <w:r w:rsidRPr="00111D3C">
                              <w:rPr>
                                <w:rFonts w:ascii="Josefin Sans Medium" w:hAnsi="Josefin Sans Medium"/>
                                <w:color w:val="FF3300"/>
                                <w:sz w:val="32"/>
                                <w:szCs w:val="32"/>
                              </w:rPr>
                              <w:t xml:space="preserve">Random: </w:t>
                            </w:r>
                            <w:r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é uma biblioteca</w:t>
                            </w:r>
                            <w:r w:rsidRPr="00111D3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essencial para tornar o jogo de tabuleiro </w:t>
                            </w:r>
                            <w:proofErr w:type="spellStart"/>
                            <w:r w:rsidRPr="00111D3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Senet</w:t>
                            </w:r>
                            <w:proofErr w:type="spellEnd"/>
                            <w:r w:rsidRPr="00111D3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 xml:space="preserve"> mais desafiador e imprevisível, tornando cada jogada única e emocionante. Sem a biblioteca "</w:t>
                            </w:r>
                            <w:proofErr w:type="spellStart"/>
                            <w:r w:rsidRPr="00111D3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random</w:t>
                            </w:r>
                            <w:proofErr w:type="spellEnd"/>
                            <w:r w:rsidRPr="00111D3C">
                              <w:rPr>
                                <w:rFonts w:ascii="Josefin Sans Medium" w:hAnsi="Josefin Sans Medium"/>
                                <w:sz w:val="32"/>
                                <w:szCs w:val="32"/>
                              </w:rPr>
                              <w:t>", o jogo seria previsível e monótono, prejudicando a experiência do jogador.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37A42" id="_x0000_s1050" type="#_x0000_t202" style="position:absolute;margin-left:0;margin-top:.55pt;width:450.6pt;height:553.2pt;z-index:251918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" filled="f" stroked="f" strokeweight="1pt">
                <v:stroke miterlimit="4"/>
                <v:textbox inset="4pt,4pt,4pt,4pt">
                  <w:txbxContent>
                    <w:p w14:paraId="06FF8684" w14:textId="225CD131" w:rsidR="00D272B5" w:rsidRDefault="00D272B5" w:rsidP="009A770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Es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t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as bibliotecas são essenciais para o desenvolvimento do jogo em Pygame, pois fornece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ram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as funcionalidades necessárias para criar uma experiência interativa e agradável para o usuário. Além disso, a arquitetura do jogo permite uma fácil manutenção do código e adaptação a possíveis mudanças n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o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projeto.</w:t>
                      </w:r>
                    </w:p>
                    <w:p w14:paraId="5D004F84" w14:textId="77777777" w:rsidR="009A770E" w:rsidRPr="009A770E" w:rsidRDefault="009A770E" w:rsidP="009A770E">
                      <w:pPr>
                        <w:ind w:firstLine="720"/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66D9D135" w14:textId="77777777" w:rsid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</w:pPr>
                    </w:p>
                    <w:p w14:paraId="28264E14" w14:textId="13D82A42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Pygame: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a principal biblioteca utilizada para o desenvolvimento do jogo. Ela é responsável por gerenciar a janelado jogo, exibir imagens na tela, reproduzir sons e capturar eventos do teclado e do mouse.</w:t>
                      </w:r>
                    </w:p>
                    <w:p w14:paraId="608E1CD2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46F49009" w14:textId="63465680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OS: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uma biblioteca que permite ace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de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r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a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funcionalidades específicas do sistema operacional. Neste jogo, é usada para localizar os arquivos de som e imagem necessários para o jogo.</w:t>
                      </w:r>
                    </w:p>
                    <w:p w14:paraId="2F468AC1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4045CDA7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Time: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uma biblioteca que fornece funções para medir e controlar o tempo em Python. Neste jogo, é usada para controlar o tempo de espera entre as jogadas dos jogadores e do bot.</w:t>
                      </w:r>
                    </w:p>
                    <w:p w14:paraId="50EF5AB5" w14:textId="77777777" w:rsidR="00D272B5" w:rsidRP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3DA709AE" w14:textId="31F5D54E" w:rsidR="00D272B5" w:rsidRDefault="00D272B5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  <w:r w:rsidRPr="00D272B5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Mixer: 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uma biblioteca do Pygame que permite a reprodução de sons. Neste jogo, é usada para reproduzir efeitos sonoros, como o som d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a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movimentação das peças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, dos cliques e da música de fundo</w:t>
                      </w:r>
                      <w:r w:rsidRPr="00D272B5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.</w:t>
                      </w:r>
                    </w:p>
                    <w:p w14:paraId="21AC3EBC" w14:textId="77777777" w:rsidR="00111D3C" w:rsidRDefault="00111D3C" w:rsidP="00D272B5">
                      <w:pPr>
                        <w:jc w:val="both"/>
                        <w:rPr>
                          <w:rFonts w:ascii="Josefin Sans Medium" w:hAnsi="Josefin Sans Medium"/>
                          <w:sz w:val="32"/>
                          <w:szCs w:val="32"/>
                        </w:rPr>
                      </w:pPr>
                    </w:p>
                    <w:p w14:paraId="6A789C8D" w14:textId="3C4B2D4E" w:rsidR="00111D3C" w:rsidRPr="00111D3C" w:rsidRDefault="00111D3C" w:rsidP="00D272B5">
                      <w:pPr>
                        <w:jc w:val="both"/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</w:pPr>
                      <w:r w:rsidRPr="00111D3C">
                        <w:rPr>
                          <w:rFonts w:ascii="Josefin Sans Medium" w:hAnsi="Josefin Sans Medium"/>
                          <w:color w:val="FF3300"/>
                          <w:sz w:val="32"/>
                          <w:szCs w:val="32"/>
                        </w:rPr>
                        <w:t xml:space="preserve">Random: </w:t>
                      </w:r>
                      <w:r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é uma biblioteca</w:t>
                      </w:r>
                      <w:r w:rsidRPr="00111D3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essencial para tornar o jogo de tabuleiro </w:t>
                      </w:r>
                      <w:proofErr w:type="spellStart"/>
                      <w:r w:rsidRPr="00111D3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Senet</w:t>
                      </w:r>
                      <w:proofErr w:type="spellEnd"/>
                      <w:r w:rsidRPr="00111D3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 xml:space="preserve"> mais desafiador e imprevisível, tornando cada jogada única e emocionante. Sem a biblioteca "</w:t>
                      </w:r>
                      <w:proofErr w:type="spellStart"/>
                      <w:r w:rsidRPr="00111D3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random</w:t>
                      </w:r>
                      <w:proofErr w:type="spellEnd"/>
                      <w:r w:rsidRPr="00111D3C">
                        <w:rPr>
                          <w:rFonts w:ascii="Josefin Sans Medium" w:hAnsi="Josefin Sans Medium"/>
                          <w:sz w:val="32"/>
                          <w:szCs w:val="32"/>
                        </w:rPr>
                        <w:t>", o jogo seria previsível e monótono, prejudicando a experiência do jogador.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480A2D" w14:textId="382F4645" w:rsidR="00E62A3F" w:rsidRDefault="00E62A3F"/>
    <w:p w14:paraId="3BD220CF" w14:textId="3290EF0B" w:rsidR="004A6B99" w:rsidRDefault="004A6B99">
      <w:pPr>
        <w:rPr>
          <w:noProof/>
        </w:rPr>
      </w:pPr>
    </w:p>
    <w:p w14:paraId="75B7CE87" w14:textId="4A22ACD7" w:rsidR="00E62A3F" w:rsidRDefault="00E62A3F"/>
    <w:p w14:paraId="357FC496" w14:textId="28E02651" w:rsidR="00E62A3F" w:rsidRDefault="00E62A3F"/>
    <w:p w14:paraId="43F672E0" w14:textId="664743BF" w:rsidR="00E62A3F" w:rsidRDefault="00E62A3F"/>
    <w:p w14:paraId="38B1BC52" w14:textId="5656683A" w:rsidR="00E62A3F" w:rsidRDefault="00E62A3F"/>
    <w:p w14:paraId="2B19A475" w14:textId="623F00DD" w:rsidR="00E62A3F" w:rsidRDefault="00E62A3F"/>
    <w:p w14:paraId="18CE60AE" w14:textId="2A352AE9" w:rsidR="00E62A3F" w:rsidRDefault="00E62A3F"/>
    <w:p w14:paraId="73E04B48" w14:textId="77777777" w:rsidR="004A6B99" w:rsidRDefault="004A6B99">
      <w:pPr>
        <w:rPr>
          <w:noProof/>
        </w:rPr>
      </w:pPr>
    </w:p>
    <w:p w14:paraId="2FAA49B3" w14:textId="3B2A9021" w:rsidR="00E62A3F" w:rsidRDefault="00E62A3F"/>
    <w:p w14:paraId="74148D38" w14:textId="77C2AF08" w:rsidR="00E62A3F" w:rsidRDefault="00E62A3F"/>
    <w:p w14:paraId="20CA2351" w14:textId="4D652D6C" w:rsidR="00E62A3F" w:rsidRDefault="00E62A3F"/>
    <w:p w14:paraId="3DB8E3BB" w14:textId="17944525" w:rsidR="00E62A3F" w:rsidRDefault="00E62A3F"/>
    <w:p w14:paraId="5F03C2E6" w14:textId="37E42535" w:rsidR="00E62A3F" w:rsidRDefault="00E62A3F"/>
    <w:p w14:paraId="22375412" w14:textId="4DBAE327" w:rsidR="00E62A3F" w:rsidRDefault="00E62A3F"/>
    <w:p w14:paraId="1B32EDA5" w14:textId="3D8C62E6" w:rsidR="00E62A3F" w:rsidRDefault="00E62A3F"/>
    <w:p w14:paraId="4F3FACDE" w14:textId="482F5055" w:rsidR="00E62A3F" w:rsidRDefault="00E62A3F"/>
    <w:p w14:paraId="624E7F15" w14:textId="147A7034" w:rsidR="00E62A3F" w:rsidRDefault="00E62A3F"/>
    <w:p w14:paraId="341BE80B" w14:textId="2FC43A2A" w:rsidR="00E62A3F" w:rsidRDefault="00E62A3F"/>
    <w:p w14:paraId="305FC6BB" w14:textId="50D7D8C5" w:rsidR="00E62A3F" w:rsidRDefault="00E62A3F"/>
    <w:p w14:paraId="6FCC6CA8" w14:textId="7FFE2ACF" w:rsidR="00E62A3F" w:rsidRDefault="00E62A3F"/>
    <w:p w14:paraId="46D79360" w14:textId="77777777" w:rsidR="00E67067" w:rsidRDefault="00E67067">
      <w:pPr>
        <w:rPr>
          <w:noProof/>
        </w:rPr>
      </w:pPr>
    </w:p>
    <w:p w14:paraId="693DFBC9" w14:textId="08A79492" w:rsidR="00E62A3F" w:rsidRDefault="00E62A3F"/>
    <w:p w14:paraId="04A40850" w14:textId="1E9D61A9" w:rsidR="00E62A3F" w:rsidRDefault="00E62A3F"/>
    <w:p w14:paraId="52ACA629" w14:textId="2CA810BB" w:rsidR="00E62A3F" w:rsidRDefault="00E62A3F"/>
    <w:p w14:paraId="7C5E3FC9" w14:textId="6E0127E7" w:rsidR="00E62A3F" w:rsidRDefault="00E62A3F"/>
    <w:p w14:paraId="1AD68226" w14:textId="38B22C5E" w:rsidR="00E62A3F" w:rsidRDefault="00E62A3F"/>
    <w:p w14:paraId="1E8E4C44" w14:textId="77E6F5B2" w:rsidR="00E62A3F" w:rsidRDefault="00E62A3F"/>
    <w:p w14:paraId="17FE174A" w14:textId="45FD7C43" w:rsidR="00E62A3F" w:rsidRDefault="00E62A3F"/>
    <w:p w14:paraId="15777B15" w14:textId="2C74F24C" w:rsidR="00E62A3F" w:rsidRDefault="00E62A3F"/>
    <w:p w14:paraId="213C933F" w14:textId="0CE73E84" w:rsidR="00E62A3F" w:rsidRDefault="00E62A3F"/>
    <w:p w14:paraId="3E6B28B8" w14:textId="1850C080" w:rsidR="00E62A3F" w:rsidRDefault="00E62A3F"/>
    <w:p w14:paraId="6DBFA3CE" w14:textId="6CF1CE47" w:rsidR="00E62A3F" w:rsidRDefault="00E62A3F"/>
    <w:p w14:paraId="3C5529AE" w14:textId="184EBB10" w:rsidR="00E67067" w:rsidRDefault="00E67067">
      <w:pPr>
        <w:rPr>
          <w:noProof/>
        </w:rPr>
      </w:pPr>
    </w:p>
    <w:p w14:paraId="414AEAEE" w14:textId="58B00E26" w:rsidR="00E62A3F" w:rsidRDefault="00E62A3F"/>
    <w:p w14:paraId="558E248B" w14:textId="30A6BC92" w:rsidR="00E62A3F" w:rsidRDefault="00E62A3F"/>
    <w:p w14:paraId="714698AB" w14:textId="2E53C3BD" w:rsidR="00E62A3F" w:rsidRDefault="00E62A3F"/>
    <w:p w14:paraId="27B81A3B" w14:textId="7032B29E" w:rsidR="00E62A3F" w:rsidRDefault="00E62A3F"/>
    <w:p w14:paraId="2B22646C" w14:textId="5C92DB7E" w:rsidR="00E62A3F" w:rsidRDefault="00E62A3F"/>
    <w:p w14:paraId="1F6DAE9B" w14:textId="1E561849" w:rsidR="00E62A3F" w:rsidRDefault="00111D3C">
      <w:r w:rsidRPr="00111D3C">
        <w:drawing>
          <wp:anchor distT="0" distB="0" distL="114300" distR="114300" simplePos="0" relativeHeight="252075008" behindDoc="0" locked="0" layoutInCell="1" allowOverlap="1" wp14:anchorId="668B32B7" wp14:editId="4B86A8C4">
            <wp:simplePos x="0" y="0"/>
            <wp:positionH relativeFrom="column">
              <wp:posOffset>3420110</wp:posOffset>
            </wp:positionH>
            <wp:positionV relativeFrom="paragraph">
              <wp:posOffset>6985</wp:posOffset>
            </wp:positionV>
            <wp:extent cx="2781541" cy="1097375"/>
            <wp:effectExtent l="0" t="0" r="0" b="7620"/>
            <wp:wrapNone/>
            <wp:docPr id="1722565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6530" name="Imagem 1" descr="Uma imagem com texto, Tipo de letra, captura de ecrã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64C58" w14:textId="1D24A432" w:rsidR="006978BD" w:rsidRDefault="006978BD"/>
    <w:p w14:paraId="0AAB4AE3" w14:textId="77777777" w:rsidR="00D20B4A" w:rsidRDefault="00D20B4A"/>
    <w:p w14:paraId="14956FC3" w14:textId="07AD5A27" w:rsidR="006978BD" w:rsidRDefault="006978BD"/>
    <w:p w14:paraId="02BF1447" w14:textId="1C4E1919" w:rsidR="006978BD" w:rsidRDefault="006978BD"/>
    <w:p w14:paraId="109C885B" w14:textId="2068492F" w:rsidR="006978BD" w:rsidRDefault="006978BD"/>
    <w:p w14:paraId="429603F5" w14:textId="21244664" w:rsidR="006978BD" w:rsidRDefault="006978BD"/>
    <w:p w14:paraId="11465B40" w14:textId="0885F5FA" w:rsidR="006978BD" w:rsidRDefault="006978BD"/>
    <w:p w14:paraId="28C97950" w14:textId="384F4B1C" w:rsidR="006978BD" w:rsidRDefault="00696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BD9965" wp14:editId="3CFF4524">
                <wp:simplePos x="0" y="0"/>
                <wp:positionH relativeFrom="page">
                  <wp:posOffset>1052945</wp:posOffset>
                </wp:positionH>
                <wp:positionV relativeFrom="paragraph">
                  <wp:posOffset>90055</wp:posOffset>
                </wp:positionV>
                <wp:extent cx="2267990" cy="868680"/>
                <wp:effectExtent l="0" t="0" r="0" b="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7990" cy="8686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1A2FA68" w14:textId="073923BC" w:rsidR="0059680C" w:rsidRPr="005825CC" w:rsidRDefault="00507DB2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1080" w:hanging="720"/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10" w:name="_Toc136435424"/>
                            <w:r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Desafios</w:t>
                            </w:r>
                            <w:bookmarkEnd w:id="10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9965" id="Caixa de texto 59" o:spid="_x0000_s1051" type="#_x0000_t202" style="position:absolute;margin-left:82.9pt;margin-top:7.1pt;width:178.6pt;height:68.4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" filled="f" stroked="f" strokeweight="1pt">
                <v:stroke miterlimit="4"/>
                <v:textbox inset="4pt,4pt,4pt,4pt">
                  <w:txbxContent>
                    <w:p w14:paraId="01A2FA68" w14:textId="073923BC" w:rsidR="0059680C" w:rsidRPr="005825CC" w:rsidRDefault="00507DB2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1080" w:hanging="720"/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11" w:name="_Toc136435424"/>
                      <w:r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Desafios</w:t>
                      </w:r>
                      <w:bookmarkEnd w:id="11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87585B9" wp14:editId="5CC695BD">
                <wp:simplePos x="0" y="0"/>
                <wp:positionH relativeFrom="column">
                  <wp:posOffset>-367030</wp:posOffset>
                </wp:positionH>
                <wp:positionV relativeFrom="paragraph">
                  <wp:posOffset>-502920</wp:posOffset>
                </wp:positionV>
                <wp:extent cx="3390900" cy="1386840"/>
                <wp:effectExtent l="95250" t="38100" r="57150" b="11811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B71C7F2" w14:textId="77777777" w:rsidR="006978BD" w:rsidRPr="0028724B" w:rsidRDefault="006978BD" w:rsidP="006978BD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585B9" id="Retângulo 58" o:spid="_x0000_s1052" style="position:absolute;margin-left:-28.9pt;margin-top:-39.6pt;width:267pt;height:109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8HV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T64mF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1B71C7F2" w14:textId="77777777" w:rsidR="006978BD" w:rsidRPr="0028724B" w:rsidRDefault="006978BD" w:rsidP="006978BD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28A083" w14:textId="0EEB7AFC" w:rsidR="006978BD" w:rsidRDefault="006978BD"/>
    <w:p w14:paraId="3D0CC0D8" w14:textId="4F227526" w:rsidR="006978BD" w:rsidRDefault="0059680C">
      <w:r>
        <w:tab/>
      </w:r>
      <w:r>
        <w:tab/>
      </w:r>
    </w:p>
    <w:p w14:paraId="4A003BB7" w14:textId="197A087E" w:rsidR="006978BD" w:rsidRDefault="005825CC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B6EEA6" wp14:editId="4D7531A3">
                <wp:simplePos x="0" y="0"/>
                <wp:positionH relativeFrom="margin">
                  <wp:align>center</wp:align>
                </wp:positionH>
                <wp:positionV relativeFrom="paragraph">
                  <wp:posOffset>40429</wp:posOffset>
                </wp:positionV>
                <wp:extent cx="6370320" cy="8771467"/>
                <wp:effectExtent l="0" t="0" r="11430" b="10795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877146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4C549" id="Retângulo 57" o:spid="_x0000_s1026" style="position:absolute;margin-left:0;margin-top:3.2pt;width:501.6pt;height:690.65pt;z-index:2517196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3E8E1471" w14:textId="5908729C" w:rsidR="006978BD" w:rsidRDefault="006978BD"/>
    <w:p w14:paraId="50E542C6" w14:textId="7B17AE24" w:rsidR="006978BD" w:rsidRDefault="006978BD"/>
    <w:p w14:paraId="4CC4FDDC" w14:textId="56808F84" w:rsidR="006978BD" w:rsidRDefault="00507DB2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7C507B7" wp14:editId="2193470C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5604510" cy="8229600"/>
                <wp:effectExtent l="0" t="0" r="0" b="0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4510" cy="8229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DEF3D16" w14:textId="77777777" w:rsidR="00507DB2" w:rsidRDefault="00507DB2" w:rsidP="00507DB2">
                            <w:pPr>
                              <w:ind w:firstLine="720"/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Ao longo do desenvolvimento do jogo tivemos inúmeros desafios que tivemos de enfrentar e solucionar, os principais foram:</w:t>
                            </w:r>
                          </w:p>
                          <w:p w14:paraId="214CC24D" w14:textId="40C197F4" w:rsidR="00507DB2" w:rsidRDefault="00507DB2" w:rsidP="00507DB2">
                            <w:pPr>
                              <w:ind w:firstLine="720"/>
                              <w:rPr>
                                <w:sz w:val="22"/>
                                <w:szCs w:val="22"/>
                              </w:rPr>
                            </w:pPr>
                            <w:r w:rsidRPr="00507DB2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1E79A8E9" w14:textId="6B251259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Design do tabuleiro: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O design do tabuleiro foi um dos principais desafios no desenvolvimento do jogo. O tabuleiro do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é composto por trinta quadrados divididos em três filas de dez, com alguns quadrados especiais que permitem avançar mais rapidamente ou impedem o avanço do oponente. Foi necessário criar uma estrutura de dados para representar o tabuleiro e implementar a lógica para permitir que as peças se movessem corretamente ao longo do tabuleiro.</w:t>
                            </w:r>
                          </w:p>
                          <w:p w14:paraId="3C51C0CC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275E16E5" w14:textId="0DBA32B2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Lógica do jogo: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Outro desafio foi implementar a lógica do jogo de forma precisa e eficiente. 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tem regras específicas para o movimento das peças e para a captura de peças do oponente. Foi necessário criar uma estrutura de dados para representar as peças e implementar a lógica para permitir que elas se movessem corretamente de acordo com as regras do jogo.</w:t>
                            </w:r>
                          </w:p>
                          <w:p w14:paraId="5FA11F4A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433A3A64" w14:textId="40B8BE4B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Interface do usuário: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A interface do usuário também apresentou alguns desafios no desenvolvimento do jogo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em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Pygame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. Foi necessário criar uma interface intuitiva</w:t>
                            </w:r>
                            <w:r w:rsid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,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que permitisse que o usuário</w:t>
                            </w:r>
                            <w: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interagisse facilmente com o jogo e entendesse as regras e movimentos das peças. Isso incluiu a criação de uma interface gráfica que exibisse claramente o tabuleiro e as peças, bem como a implementação de botões e menus para permitir que o usuário fizesse escolhas e configurações no jogo.</w:t>
                            </w:r>
                          </w:p>
                          <w:p w14:paraId="2BDEE65F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21388E66" w14:textId="75A23376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>Inteligência Artificial</w:t>
                            </w:r>
                            <w:r w:rsidR="00C360B9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 (BOT)</w:t>
                            </w:r>
                            <w:r w:rsidRPr="00507DB2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Implementar uma inteligência artificial para o jogo </w:t>
                            </w:r>
                            <w:proofErr w:type="spellStart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507DB2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também foi um desafio significativo. A inteligência artificial precisava ser capaz de fazer movimentos estratégicos e tomar decisões com base na posição atual do tabuleiro. Foi necessário criar uma estrutura de dados para representar a inteligência artificial e implementar a lógica para permitir que ela jogasse de forma eficaz contra o usuário.</w:t>
                            </w:r>
                          </w:p>
                          <w:p w14:paraId="11BBA843" w14:textId="77777777" w:rsidR="00507DB2" w:rsidRPr="00507DB2" w:rsidRDefault="00507DB2" w:rsidP="00507DB2">
                            <w:pPr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</w:pPr>
                          </w:p>
                          <w:p w14:paraId="094A9C96" w14:textId="2D6FC8F4" w:rsidR="0059680C" w:rsidRPr="00C360B9" w:rsidRDefault="00507DB2" w:rsidP="00507DB2">
                            <w:pPr>
                              <w:rPr>
                                <w:rFonts w:ascii="Josefin Sans Medium" w:hAnsi="Josefin Sans Medium"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C360B9">
                              <w:rPr>
                                <w:rFonts w:ascii="Josefin Sans Medium" w:hAnsi="Josefin Sans Medium"/>
                                <w:color w:val="FF3300"/>
                                <w:sz w:val="28"/>
                                <w:szCs w:val="28"/>
                              </w:rPr>
                              <w:t xml:space="preserve">- Testes e depuração: </w:t>
                            </w:r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Por fim, testar e depurar o jogo </w:t>
                            </w:r>
                            <w:proofErr w:type="spellStart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Senet</w:t>
                            </w:r>
                            <w:proofErr w:type="spellEnd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em </w:t>
                            </w:r>
                            <w:proofErr w:type="spellStart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>Pygame</w:t>
                            </w:r>
                            <w:proofErr w:type="spellEnd"/>
                            <w:r w:rsidRPr="00C360B9">
                              <w:rPr>
                                <w:rFonts w:ascii="Josefin Sans Medium" w:hAnsi="Josefin Sans Medium"/>
                                <w:sz w:val="28"/>
                                <w:szCs w:val="28"/>
                              </w:rPr>
                              <w:t xml:space="preserve"> foi um desafio constante. Durante o desenvolvimento, foram encontrados vários bugs e problemas que precisaram ser corrigidos. Isso incluiu testar a lógica do jogo, a interface do usuário e a inteligência artificial para garantir que tudo funcionasse corretamente e sem erros.</w:t>
                            </w:r>
                          </w:p>
                          <w:p w14:paraId="554867FD" w14:textId="77777777" w:rsidR="00507DB2" w:rsidRPr="00DC1F0F" w:rsidRDefault="00507DB2" w:rsidP="0059680C">
                            <w:pPr>
                              <w:rPr>
                                <w:b/>
                                <w:bCs/>
                                <w:color w:val="FF6600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507B7" id="Caixa de texto 53" o:spid="_x0000_s1053" type="#_x0000_t202" style="position:absolute;margin-left:0;margin-top:4pt;width:441.3pt;height:9in;z-index:251799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" filled="f" stroked="f" strokeweight="1pt">
                <v:stroke miterlimit="4"/>
                <v:textbox inset="4pt,4pt,4pt,4pt">
                  <w:txbxContent>
                    <w:p w14:paraId="5DEF3D16" w14:textId="77777777" w:rsidR="00507DB2" w:rsidRDefault="00507DB2" w:rsidP="00507DB2">
                      <w:pPr>
                        <w:ind w:firstLine="720"/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Ao longo do desenvolvimento do jogo tivemos inúmeros desafios que tivemos de enfrentar e solucionar, os principais foram:</w:t>
                      </w:r>
                    </w:p>
                    <w:p w14:paraId="214CC24D" w14:textId="40C197F4" w:rsidR="00507DB2" w:rsidRDefault="00507DB2" w:rsidP="00507DB2">
                      <w:pPr>
                        <w:ind w:firstLine="720"/>
                        <w:rPr>
                          <w:sz w:val="22"/>
                          <w:szCs w:val="22"/>
                        </w:rPr>
                      </w:pPr>
                      <w:r w:rsidRPr="00507DB2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  <w:p w14:paraId="1E79A8E9" w14:textId="6B251259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Design do tabuleiro: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O design do tabuleiro foi um dos principais desafios no desenvolvimento do jogo. O tabuleiro do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é composto por trinta quadrados divididos em três filas de dez, com alguns quadrados especiais que permitem avançar mais rapidamente ou impedem o avanço do oponente. Foi necessário criar uma estrutura de dados para representar o tabuleiro e implementar a lógica para permitir que as peças se movessem corretamente ao longo do tabuleiro.</w:t>
                      </w:r>
                    </w:p>
                    <w:p w14:paraId="3C51C0CC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275E16E5" w14:textId="0DBA32B2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Lógica do jogo: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Outro desafio foi implementar a lógica do jogo de forma precisa e eficiente. 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tem regras específicas para o movimento das peças e para a captura de peças do oponente. Foi necessário criar uma estrutura de dados para representar as peças e implementar a lógica para permitir que elas se movessem corretamente de acordo com as regras do jogo.</w:t>
                      </w:r>
                    </w:p>
                    <w:p w14:paraId="5FA11F4A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433A3A64" w14:textId="40B8BE4B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Interface do usuário: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A interface do usuário também apresentou alguns desafios no desenvolvimento do jogo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em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Pygame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. Foi necessário criar uma interface intuitiva</w:t>
                      </w:r>
                      <w:r w:rsid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,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que permitisse que o usuário</w:t>
                      </w:r>
                      <w: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interagisse facilmente com o jogo e entendesse as regras e movimentos das peças. Isso incluiu a criação de uma interface gráfica que exibisse claramente o tabuleiro e as peças, bem como a implementação de botões e menus para permitir que o usuário fizesse escolhas e configurações no jogo.</w:t>
                      </w:r>
                    </w:p>
                    <w:p w14:paraId="2BDEE65F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21388E66" w14:textId="75A23376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>Inteligência Artificial</w:t>
                      </w:r>
                      <w:r w:rsidR="00C360B9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 (BOT)</w:t>
                      </w:r>
                      <w:r w:rsidRPr="00507DB2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: </w:t>
                      </w:r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Implementar uma inteligência artificial para o jogo </w:t>
                      </w:r>
                      <w:proofErr w:type="spellStart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507DB2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também foi um desafio significativo. A inteligência artificial precisava ser capaz de fazer movimentos estratégicos e tomar decisões com base na posição atual do tabuleiro. Foi necessário criar uma estrutura de dados para representar a inteligência artificial e implementar a lógica para permitir que ela jogasse de forma eficaz contra o usuário.</w:t>
                      </w:r>
                    </w:p>
                    <w:p w14:paraId="11BBA843" w14:textId="77777777" w:rsidR="00507DB2" w:rsidRPr="00507DB2" w:rsidRDefault="00507DB2" w:rsidP="00507DB2">
                      <w:pPr>
                        <w:rPr>
                          <w:rFonts w:ascii="Josefin Sans Medium" w:hAnsi="Josefin Sans Medium"/>
                          <w:sz w:val="28"/>
                          <w:szCs w:val="28"/>
                        </w:rPr>
                      </w:pPr>
                    </w:p>
                    <w:p w14:paraId="094A9C96" w14:textId="2D6FC8F4" w:rsidR="0059680C" w:rsidRPr="00C360B9" w:rsidRDefault="00507DB2" w:rsidP="00507DB2">
                      <w:pPr>
                        <w:rPr>
                          <w:rFonts w:ascii="Josefin Sans Medium" w:hAnsi="Josefin Sans Medium"/>
                          <w:color w:val="00B050"/>
                          <w:sz w:val="28"/>
                          <w:szCs w:val="28"/>
                        </w:rPr>
                      </w:pPr>
                      <w:r w:rsidRPr="00C360B9">
                        <w:rPr>
                          <w:rFonts w:ascii="Josefin Sans Medium" w:hAnsi="Josefin Sans Medium"/>
                          <w:color w:val="FF3300"/>
                          <w:sz w:val="28"/>
                          <w:szCs w:val="28"/>
                        </w:rPr>
                        <w:t xml:space="preserve">- Testes e depuração: </w:t>
                      </w:r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Por fim, testar e depurar o jogo </w:t>
                      </w:r>
                      <w:proofErr w:type="spellStart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Senet</w:t>
                      </w:r>
                      <w:proofErr w:type="spellEnd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em </w:t>
                      </w:r>
                      <w:proofErr w:type="spellStart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>Pygame</w:t>
                      </w:r>
                      <w:proofErr w:type="spellEnd"/>
                      <w:r w:rsidRPr="00C360B9">
                        <w:rPr>
                          <w:rFonts w:ascii="Josefin Sans Medium" w:hAnsi="Josefin Sans Medium"/>
                          <w:sz w:val="28"/>
                          <w:szCs w:val="28"/>
                        </w:rPr>
                        <w:t xml:space="preserve"> foi um desafio constante. Durante o desenvolvimento, foram encontrados vários bugs e problemas que precisaram ser corrigidos. Isso incluiu testar a lógica do jogo, a interface do usuário e a inteligência artificial para garantir que tudo funcionasse corretamente e sem erros.</w:t>
                      </w:r>
                    </w:p>
                    <w:p w14:paraId="554867FD" w14:textId="77777777" w:rsidR="00507DB2" w:rsidRPr="00DC1F0F" w:rsidRDefault="00507DB2" w:rsidP="0059680C">
                      <w:pPr>
                        <w:rPr>
                          <w:b/>
                          <w:bCs/>
                          <w:color w:val="FF6600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42DCC5" w14:textId="51340859" w:rsidR="006978BD" w:rsidRDefault="006978BD"/>
    <w:p w14:paraId="39B09901" w14:textId="69F78B3F" w:rsidR="006978BD" w:rsidRDefault="006978BD"/>
    <w:p w14:paraId="2F5C89B8" w14:textId="5BCC60B2" w:rsidR="006978BD" w:rsidRDefault="006978BD"/>
    <w:p w14:paraId="38AA7778" w14:textId="2C371969" w:rsidR="005825CC" w:rsidRDefault="005825CC">
      <w:pPr>
        <w:rPr>
          <w:noProof/>
        </w:rPr>
      </w:pPr>
    </w:p>
    <w:p w14:paraId="7BAB103E" w14:textId="37647720" w:rsidR="005825CC" w:rsidRDefault="005825CC">
      <w:pPr>
        <w:rPr>
          <w:noProof/>
        </w:rPr>
      </w:pPr>
    </w:p>
    <w:p w14:paraId="3129528F" w14:textId="4AA67796" w:rsidR="006978BD" w:rsidRDefault="006978BD"/>
    <w:p w14:paraId="51E5B4F0" w14:textId="56B90FC5" w:rsidR="006978BD" w:rsidRDefault="006978BD"/>
    <w:p w14:paraId="6D77F7E6" w14:textId="25E1025A" w:rsidR="006978BD" w:rsidRDefault="006978BD"/>
    <w:p w14:paraId="50CCBA32" w14:textId="1A566061" w:rsidR="006978BD" w:rsidRDefault="006978BD"/>
    <w:p w14:paraId="50CDAE57" w14:textId="565EF370" w:rsidR="006978BD" w:rsidRDefault="006978BD"/>
    <w:p w14:paraId="675365C9" w14:textId="2BFD82D6" w:rsidR="006978BD" w:rsidRDefault="006978BD"/>
    <w:p w14:paraId="67EA2B7D" w14:textId="64563FFA" w:rsidR="006978BD" w:rsidRDefault="006978BD"/>
    <w:p w14:paraId="35A3F1C4" w14:textId="6F46970C" w:rsidR="006978BD" w:rsidRDefault="006978BD"/>
    <w:p w14:paraId="7364047B" w14:textId="645DFCF5" w:rsidR="005825CC" w:rsidRDefault="005825CC">
      <w:pPr>
        <w:rPr>
          <w:noProof/>
        </w:rPr>
      </w:pPr>
    </w:p>
    <w:p w14:paraId="30390B6F" w14:textId="4817C2D9" w:rsidR="006978BD" w:rsidRDefault="006978BD"/>
    <w:p w14:paraId="006AF65A" w14:textId="021D943C" w:rsidR="006978BD" w:rsidRDefault="006978BD"/>
    <w:p w14:paraId="1D5C0417" w14:textId="77777777" w:rsidR="005825CC" w:rsidRDefault="005825CC">
      <w:pPr>
        <w:rPr>
          <w:noProof/>
        </w:rPr>
      </w:pPr>
    </w:p>
    <w:p w14:paraId="2D97B0EA" w14:textId="4022FF12" w:rsidR="006978BD" w:rsidRDefault="006978BD"/>
    <w:p w14:paraId="319855B9" w14:textId="1423992A" w:rsidR="006978BD" w:rsidRDefault="006978BD"/>
    <w:p w14:paraId="5200C632" w14:textId="55549BA5" w:rsidR="006978BD" w:rsidRDefault="006978BD"/>
    <w:p w14:paraId="7433E4D5" w14:textId="3DAAB574" w:rsidR="005825CC" w:rsidRDefault="005825CC">
      <w:pPr>
        <w:rPr>
          <w:noProof/>
        </w:rPr>
      </w:pPr>
    </w:p>
    <w:p w14:paraId="29131A74" w14:textId="4C450A52" w:rsidR="006978BD" w:rsidRDefault="006978BD"/>
    <w:p w14:paraId="30E80CF5" w14:textId="43CC726D" w:rsidR="006978BD" w:rsidRDefault="006978BD"/>
    <w:p w14:paraId="7F828FD5" w14:textId="457BED17" w:rsidR="006978BD" w:rsidRDefault="006978BD"/>
    <w:p w14:paraId="555523EE" w14:textId="65091843" w:rsidR="006978BD" w:rsidRDefault="006978BD"/>
    <w:p w14:paraId="01C101FE" w14:textId="77777777" w:rsidR="005825CC" w:rsidRDefault="005825CC">
      <w:pPr>
        <w:rPr>
          <w:noProof/>
        </w:rPr>
      </w:pPr>
    </w:p>
    <w:p w14:paraId="27DD20B0" w14:textId="154E9505" w:rsidR="006978BD" w:rsidRDefault="006978BD"/>
    <w:p w14:paraId="367DABB8" w14:textId="328EDE65" w:rsidR="006978BD" w:rsidRDefault="006978BD"/>
    <w:p w14:paraId="1B478717" w14:textId="02D08AB6" w:rsidR="006978BD" w:rsidRDefault="006978BD"/>
    <w:p w14:paraId="4808D0CD" w14:textId="5055E59C" w:rsidR="006978BD" w:rsidRDefault="006978BD"/>
    <w:p w14:paraId="32AC81E2" w14:textId="16F375C2" w:rsidR="006978BD" w:rsidRDefault="006978BD"/>
    <w:p w14:paraId="49F401E9" w14:textId="5BB7E027" w:rsidR="006978BD" w:rsidRDefault="006978BD"/>
    <w:p w14:paraId="058D531D" w14:textId="02B7ADFF" w:rsidR="006978BD" w:rsidRDefault="006978BD"/>
    <w:p w14:paraId="15F37AE5" w14:textId="1B5C7474" w:rsidR="006978BD" w:rsidRDefault="006978BD"/>
    <w:p w14:paraId="7C42EAEF" w14:textId="3ED6F537" w:rsidR="006978BD" w:rsidRDefault="006978BD"/>
    <w:p w14:paraId="4480CEE1" w14:textId="67BD870B" w:rsidR="006978BD" w:rsidRDefault="006978BD"/>
    <w:p w14:paraId="76D7156D" w14:textId="59E8F327" w:rsidR="006978BD" w:rsidRDefault="006978BD"/>
    <w:p w14:paraId="14814042" w14:textId="367D013A" w:rsidR="006978BD" w:rsidRDefault="006978BD"/>
    <w:p w14:paraId="14F951FA" w14:textId="3095AC0D" w:rsidR="006978BD" w:rsidRDefault="006978BD"/>
    <w:p w14:paraId="664BEE15" w14:textId="6A7A257A" w:rsidR="006978BD" w:rsidRDefault="006978BD"/>
    <w:p w14:paraId="7572AFBB" w14:textId="77777777" w:rsidR="00D20B4A" w:rsidRDefault="00D20B4A"/>
    <w:p w14:paraId="430AE388" w14:textId="5DD546FF" w:rsidR="006978BD" w:rsidRDefault="006978BD"/>
    <w:p w14:paraId="6F7847C5" w14:textId="7BA95694" w:rsidR="006978BD" w:rsidRDefault="006978BD"/>
    <w:p w14:paraId="1449867C" w14:textId="3CF31181" w:rsidR="006978BD" w:rsidRDefault="006978BD"/>
    <w:p w14:paraId="4D4B9C85" w14:textId="68F87C4E" w:rsidR="006978BD" w:rsidRDefault="006978BD"/>
    <w:p w14:paraId="39A53AAC" w14:textId="311834EE" w:rsidR="006978BD" w:rsidRDefault="006978BD"/>
    <w:p w14:paraId="34BF163E" w14:textId="598A2792" w:rsidR="006978BD" w:rsidRDefault="006978BD"/>
    <w:p w14:paraId="3AD08955" w14:textId="272B5369" w:rsidR="002075F6" w:rsidRDefault="002075F6"/>
    <w:p w14:paraId="18DABC0E" w14:textId="74DA0352" w:rsidR="002075F6" w:rsidRDefault="008C24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073ED0D" wp14:editId="66143AC0">
                <wp:simplePos x="0" y="0"/>
                <wp:positionH relativeFrom="margin">
                  <wp:posOffset>3699222</wp:posOffset>
                </wp:positionH>
                <wp:positionV relativeFrom="paragraph">
                  <wp:posOffset>-124230</wp:posOffset>
                </wp:positionV>
                <wp:extent cx="3187931" cy="1158240"/>
                <wp:effectExtent l="0" t="0" r="0" b="0"/>
                <wp:wrapNone/>
                <wp:docPr id="335162145" name="Caixa de texto 33516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931" cy="11582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271916A" w14:textId="3701ED3B" w:rsidR="008C24A4" w:rsidRPr="008C24A4" w:rsidRDefault="00571126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360"/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12" w:name="_Toc136435425"/>
                            <w:r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</w:t>
                            </w:r>
                            <w:r w:rsidR="008C24A4"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Capturas</w:t>
                            </w:r>
                            <w:bookmarkEnd w:id="12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3ED0D" id="Caixa de texto 335162145" o:spid="_x0000_s1054" type="#_x0000_t202" style="position:absolute;margin-left:291.3pt;margin-top:-9.8pt;width:251pt;height:91.2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" filled="f" stroked="f" strokeweight="1pt">
                <v:stroke miterlimit="4"/>
                <v:textbox inset="4pt,4pt,4pt,4pt">
                  <w:txbxContent>
                    <w:p w14:paraId="3271916A" w14:textId="3701ED3B" w:rsidR="008C24A4" w:rsidRPr="008C24A4" w:rsidRDefault="00571126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360"/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13" w:name="_Toc136435425"/>
                      <w:r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Funcionalidades e</w:t>
                      </w:r>
                      <w:r w:rsidR="008C24A4"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Capturas</w:t>
                      </w:r>
                      <w:bookmarkEnd w:id="13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41102FA" wp14:editId="2FC82A38">
                <wp:simplePos x="0" y="0"/>
                <wp:positionH relativeFrom="column">
                  <wp:posOffset>3788410</wp:posOffset>
                </wp:positionH>
                <wp:positionV relativeFrom="paragraph">
                  <wp:posOffset>-454660</wp:posOffset>
                </wp:positionV>
                <wp:extent cx="3390900" cy="1386840"/>
                <wp:effectExtent l="95250" t="38100" r="57150" b="118110"/>
                <wp:wrapNone/>
                <wp:docPr id="1585122798" name="Retângulo 158512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33391BF" w14:textId="77777777" w:rsidR="005825CC" w:rsidRPr="0028724B" w:rsidRDefault="005825CC" w:rsidP="005825CC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102FA" id="Retângulo 1585122798" o:spid="_x0000_s1055" style="position:absolute;margin-left:298.3pt;margin-top:-35.8pt;width:267pt;height:109.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wbF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T64mF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533391BF" w14:textId="77777777" w:rsidR="005825CC" w:rsidRPr="0028724B" w:rsidRDefault="005825CC" w:rsidP="005825CC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6C718CF" w14:textId="27A95929" w:rsidR="002075F6" w:rsidRDefault="002075F6"/>
    <w:p w14:paraId="181BBE87" w14:textId="79ABD6EE" w:rsidR="002075F6" w:rsidRDefault="005825CC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76105B" wp14:editId="32C04808">
                <wp:simplePos x="0" y="0"/>
                <wp:positionH relativeFrom="margin">
                  <wp:align>center</wp:align>
                </wp:positionH>
                <wp:positionV relativeFrom="paragraph">
                  <wp:posOffset>75565</wp:posOffset>
                </wp:positionV>
                <wp:extent cx="6370320" cy="9052560"/>
                <wp:effectExtent l="0" t="0" r="11430" b="15240"/>
                <wp:wrapNone/>
                <wp:docPr id="194" name="Retâ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0525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387C9" id="Retângulo 194" o:spid="_x0000_s1026" style="position:absolute;margin-left:0;margin-top:5.95pt;width:501.6pt;height:712.8pt;z-index:2517319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043FE694" w14:textId="1CF7FD21" w:rsidR="002075F6" w:rsidRDefault="002075F6"/>
    <w:p w14:paraId="41F065E2" w14:textId="7AE48B43" w:rsidR="002075F6" w:rsidRDefault="002075F6"/>
    <w:p w14:paraId="0719666A" w14:textId="7EE93A60" w:rsidR="002075F6" w:rsidRDefault="002075F6"/>
    <w:p w14:paraId="20144AAB" w14:textId="071F9976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AD8CC91" wp14:editId="06D92E18">
                <wp:simplePos x="0" y="0"/>
                <wp:positionH relativeFrom="column">
                  <wp:posOffset>4083050</wp:posOffset>
                </wp:positionH>
                <wp:positionV relativeFrom="paragraph">
                  <wp:posOffset>119380</wp:posOffset>
                </wp:positionV>
                <wp:extent cx="2400300" cy="1859280"/>
                <wp:effectExtent l="0" t="0" r="0" b="0"/>
                <wp:wrapNone/>
                <wp:docPr id="1767873799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859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1A0A3A8" w14:textId="6AB34D4E" w:rsid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Menu composto por 5 opções: </w:t>
                            </w:r>
                          </w:p>
                          <w:p w14:paraId="7B24D35A" w14:textId="77777777" w:rsid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>Jogar: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 xml:space="preserve"> Começar um novo jogo </w:t>
                            </w:r>
                          </w:p>
                          <w:p w14:paraId="7D148918" w14:textId="454174A6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</w:rPr>
                              <w:t>contra o computador ou outro jogador humano.</w:t>
                            </w:r>
                          </w:p>
                          <w:p w14:paraId="20D9C724" w14:textId="5DB9625B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Load: 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>Carregar um jogo salvo anteriormente.</w:t>
                            </w:r>
                          </w:p>
                          <w:p w14:paraId="2CC7B8D2" w14:textId="050A1CDF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>Regras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>: Ver as regras do jogo.</w:t>
                            </w:r>
                          </w:p>
                          <w:p w14:paraId="76162F2B" w14:textId="1A826C85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Definições: 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 xml:space="preserve">Configurações do jogo, </w:t>
                            </w:r>
                            <w:r w:rsidR="004011CB">
                              <w:rPr>
                                <w:rFonts w:ascii="Josefin Sans Medium" w:hAnsi="Josefin Sans Medium"/>
                              </w:rPr>
                              <w:t>volumes e sons.</w:t>
                            </w:r>
                          </w:p>
                          <w:p w14:paraId="3A8226D0" w14:textId="4C1C69D9" w:rsidR="008C24A4" w:rsidRPr="008C24A4" w:rsidRDefault="008C24A4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 w:rsidRPr="008C24A4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Sair: </w:t>
                            </w:r>
                            <w:r w:rsidRPr="008C24A4">
                              <w:rPr>
                                <w:rFonts w:ascii="Josefin Sans Medium" w:hAnsi="Josefin Sans Medium"/>
                              </w:rPr>
                              <w:t>Sair do jogo.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8CC91" id="Caixa de texto 4" o:spid="_x0000_s1056" type="#_x0000_t202" style="position:absolute;margin-left:321.5pt;margin-top:9.4pt;width:189pt;height:146.4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" filled="f" stroked="f" strokeweight="1pt">
                <v:stroke miterlimit="4"/>
                <v:textbox inset="4pt,4pt,4pt,4pt">
                  <w:txbxContent>
                    <w:p w14:paraId="61A0A3A8" w14:textId="6AB34D4E" w:rsid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Menu composto por 5 opções: </w:t>
                      </w:r>
                    </w:p>
                    <w:p w14:paraId="7B24D35A" w14:textId="77777777" w:rsid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>Jogar:</w:t>
                      </w:r>
                      <w:r w:rsidRPr="008C24A4">
                        <w:rPr>
                          <w:rFonts w:ascii="Josefin Sans Medium" w:hAnsi="Josefin Sans Medium"/>
                        </w:rPr>
                        <w:t xml:space="preserve"> Começar um novo jogo </w:t>
                      </w:r>
                    </w:p>
                    <w:p w14:paraId="7D148918" w14:textId="454174A6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</w:rPr>
                        <w:t>contra o computador ou outro jogador humano.</w:t>
                      </w:r>
                    </w:p>
                    <w:p w14:paraId="20D9C724" w14:textId="5DB9625B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 xml:space="preserve">Load: </w:t>
                      </w:r>
                      <w:r w:rsidRPr="008C24A4">
                        <w:rPr>
                          <w:rFonts w:ascii="Josefin Sans Medium" w:hAnsi="Josefin Sans Medium"/>
                        </w:rPr>
                        <w:t>Carregar um jogo salvo anteriormente.</w:t>
                      </w:r>
                    </w:p>
                    <w:p w14:paraId="2CC7B8D2" w14:textId="050A1CDF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>Regras</w:t>
                      </w:r>
                      <w:r w:rsidRPr="008C24A4">
                        <w:rPr>
                          <w:rFonts w:ascii="Josefin Sans Medium" w:hAnsi="Josefin Sans Medium"/>
                        </w:rPr>
                        <w:t>: Ver as regras do jogo.</w:t>
                      </w:r>
                    </w:p>
                    <w:p w14:paraId="76162F2B" w14:textId="1A826C85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 xml:space="preserve">Definições: </w:t>
                      </w:r>
                      <w:r w:rsidRPr="008C24A4">
                        <w:rPr>
                          <w:rFonts w:ascii="Josefin Sans Medium" w:hAnsi="Josefin Sans Medium"/>
                        </w:rPr>
                        <w:t xml:space="preserve">Configurações do jogo, </w:t>
                      </w:r>
                      <w:r w:rsidR="004011CB">
                        <w:rPr>
                          <w:rFonts w:ascii="Josefin Sans Medium" w:hAnsi="Josefin Sans Medium"/>
                        </w:rPr>
                        <w:t>volumes e sons.</w:t>
                      </w:r>
                    </w:p>
                    <w:p w14:paraId="3A8226D0" w14:textId="4C1C69D9" w:rsidR="008C24A4" w:rsidRPr="008C24A4" w:rsidRDefault="008C24A4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 w:rsidRPr="008C24A4">
                        <w:rPr>
                          <w:rFonts w:ascii="Josefin Sans Medium" w:hAnsi="Josefin Sans Medium"/>
                          <w:color w:val="FF3300"/>
                        </w:rPr>
                        <w:t xml:space="preserve">Sair: </w:t>
                      </w:r>
                      <w:r w:rsidRPr="008C24A4">
                        <w:rPr>
                          <w:rFonts w:ascii="Josefin Sans Medium" w:hAnsi="Josefin Sans Medium"/>
                        </w:rPr>
                        <w:t>Sair do jogo.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0CFBCFF" wp14:editId="4B6F3750">
                <wp:simplePos x="0" y="0"/>
                <wp:positionH relativeFrom="column">
                  <wp:posOffset>3760470</wp:posOffset>
                </wp:positionH>
                <wp:positionV relativeFrom="paragraph">
                  <wp:posOffset>168910</wp:posOffset>
                </wp:positionV>
                <wp:extent cx="360045" cy="1764030"/>
                <wp:effectExtent l="19050" t="19050" r="1905" b="26670"/>
                <wp:wrapNone/>
                <wp:docPr id="822354781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FBA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12" o:spid="_x0000_s1026" type="#_x0000_t87" style="position:absolute;margin-left:296.1pt;margin-top:13.3pt;width:28.35pt;height:138.9pt;z-index:252046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8C24A4">
        <w:rPr>
          <w:noProof/>
        </w:rPr>
        <w:drawing>
          <wp:anchor distT="0" distB="0" distL="114300" distR="114300" simplePos="0" relativeHeight="252007424" behindDoc="0" locked="0" layoutInCell="1" allowOverlap="1" wp14:anchorId="5F9D2541" wp14:editId="45AF4683">
            <wp:simplePos x="0" y="0"/>
            <wp:positionH relativeFrom="margin">
              <wp:posOffset>303530</wp:posOffset>
            </wp:positionH>
            <wp:positionV relativeFrom="paragraph">
              <wp:posOffset>73660</wp:posOffset>
            </wp:positionV>
            <wp:extent cx="3456940" cy="1943100"/>
            <wp:effectExtent l="0" t="0" r="0" b="0"/>
            <wp:wrapNone/>
            <wp:docPr id="19893563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CD1B3" w14:textId="4A8BF796" w:rsidR="002075F6" w:rsidRDefault="002075F6"/>
    <w:p w14:paraId="1FFE9896" w14:textId="1D1EEA00" w:rsidR="002075F6" w:rsidRDefault="002075F6"/>
    <w:p w14:paraId="302305F8" w14:textId="779E19C2" w:rsidR="002075F6" w:rsidRDefault="002075F6"/>
    <w:p w14:paraId="489EF646" w14:textId="28A26E58" w:rsidR="002075F6" w:rsidRDefault="002075F6"/>
    <w:p w14:paraId="5472E388" w14:textId="76F31A29" w:rsidR="002075F6" w:rsidRDefault="002075F6"/>
    <w:p w14:paraId="60BEB7AE" w14:textId="0F5B0B39" w:rsidR="002075F6" w:rsidRDefault="002075F6"/>
    <w:p w14:paraId="0C86FD65" w14:textId="5AEEB51E" w:rsidR="002075F6" w:rsidRDefault="002075F6"/>
    <w:p w14:paraId="5AC1C360" w14:textId="3BF85D8F" w:rsidR="002075F6" w:rsidRDefault="002075F6"/>
    <w:p w14:paraId="4AF72630" w14:textId="7EC8D4CD" w:rsidR="002075F6" w:rsidRDefault="002075F6"/>
    <w:p w14:paraId="173C148E" w14:textId="43ABCB12" w:rsidR="002075F6" w:rsidRDefault="002075F6"/>
    <w:p w14:paraId="08B5822D" w14:textId="17607A0F" w:rsidR="002075F6" w:rsidRDefault="008C24A4"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98D06D6" wp14:editId="42E60390">
                <wp:simplePos x="0" y="0"/>
                <wp:positionH relativeFrom="column">
                  <wp:posOffset>265430</wp:posOffset>
                </wp:positionH>
                <wp:positionV relativeFrom="paragraph">
                  <wp:posOffset>43180</wp:posOffset>
                </wp:positionV>
                <wp:extent cx="3383280" cy="259080"/>
                <wp:effectExtent l="0" t="0" r="0" b="0"/>
                <wp:wrapNone/>
                <wp:docPr id="1103886055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8F2300" w14:textId="79E0B25E" w:rsidR="008C24A4" w:rsidRPr="008C24A4" w:rsidRDefault="008C24A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Imagem 1 – Menu Principal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D06D6" id="Caixa de texto 3" o:spid="_x0000_s1057" type="#_x0000_t202" style="position:absolute;margin-left:20.9pt;margin-top:3.4pt;width:266.4pt;height:20.4pt;z-index:25200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AWjdw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" filled="f" stroked="f" strokeweight="1pt">
                <v:stroke miterlimit="4"/>
                <v:textbox inset="4pt,4pt,4pt,4pt">
                  <w:txbxContent>
                    <w:p w14:paraId="7E8F2300" w14:textId="79E0B25E" w:rsidR="008C24A4" w:rsidRPr="008C24A4" w:rsidRDefault="008C24A4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Imagem 1 – Menu Principal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28549CC7" w14:textId="4B2828BE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8B8ABBE" wp14:editId="7976E395">
                <wp:simplePos x="0" y="0"/>
                <wp:positionH relativeFrom="column">
                  <wp:posOffset>2654300</wp:posOffset>
                </wp:positionH>
                <wp:positionV relativeFrom="paragraph">
                  <wp:posOffset>170815</wp:posOffset>
                </wp:positionV>
                <wp:extent cx="360045" cy="1764030"/>
                <wp:effectExtent l="0" t="19050" r="20955" b="26670"/>
                <wp:wrapNone/>
                <wp:docPr id="1611980169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B73A" id="Chaveta à esquerda 12" o:spid="_x0000_s1026" type="#_x0000_t87" style="position:absolute;margin-left:209pt;margin-top:13.45pt;width:28.35pt;height:138.9pt;rotation:180;z-index:25204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4011CB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97D5A16" wp14:editId="0BC5745D">
                <wp:simplePos x="0" y="0"/>
                <wp:positionH relativeFrom="column">
                  <wp:posOffset>349250</wp:posOffset>
                </wp:positionH>
                <wp:positionV relativeFrom="paragraph">
                  <wp:posOffset>144145</wp:posOffset>
                </wp:positionV>
                <wp:extent cx="2400300" cy="1859280"/>
                <wp:effectExtent l="0" t="0" r="0" b="0"/>
                <wp:wrapNone/>
                <wp:docPr id="1595734341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859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E2E21A8" w14:textId="6E4161C7" w:rsidR="004011CB" w:rsidRPr="008C24A4" w:rsidRDefault="004011CB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>Submenu responsável por selecionar o modo de jogo (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Contra o Computador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ou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Contra Outro Jogador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) e a opção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Voltar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para regressar ao Menu Principal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5A16" id="_x0000_s1058" type="#_x0000_t202" style="position:absolute;margin-left:27.5pt;margin-top:11.35pt;width:189pt;height:146.4pt;z-index:25201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2E2E21A8" w14:textId="6E4161C7" w:rsidR="004011CB" w:rsidRPr="008C24A4" w:rsidRDefault="004011CB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>Submenu responsável por selecionar o modo de jogo (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Contra o Computador</w:t>
                      </w:r>
                      <w:r>
                        <w:rPr>
                          <w:rFonts w:ascii="Josefin Sans Medium" w:hAnsi="Josefin Sans Medium"/>
                        </w:rPr>
                        <w:t xml:space="preserve"> ou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Contra Outro Jogador</w:t>
                      </w:r>
                      <w:r>
                        <w:rPr>
                          <w:rFonts w:ascii="Josefin Sans Medium" w:hAnsi="Josefin Sans Medium"/>
                        </w:rPr>
                        <w:t xml:space="preserve">) e a opção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 xml:space="preserve">Voltar </w:t>
                      </w:r>
                      <w:r>
                        <w:rPr>
                          <w:rFonts w:ascii="Josefin Sans Medium" w:hAnsi="Josefin Sans Medium"/>
                        </w:rPr>
                        <w:t>para regressar ao Menu Principal do Jogo</w:t>
                      </w:r>
                    </w:p>
                  </w:txbxContent>
                </v:textbox>
              </v:shape>
            </w:pict>
          </mc:Fallback>
        </mc:AlternateContent>
      </w:r>
      <w:r w:rsidR="008C24A4">
        <w:rPr>
          <w:noProof/>
        </w:rPr>
        <w:drawing>
          <wp:anchor distT="0" distB="0" distL="114300" distR="114300" simplePos="0" relativeHeight="252008448" behindDoc="0" locked="0" layoutInCell="1" allowOverlap="1" wp14:anchorId="091D94CC" wp14:editId="6BF0BF4D">
            <wp:simplePos x="0" y="0"/>
            <wp:positionH relativeFrom="margin">
              <wp:posOffset>3039110</wp:posOffset>
            </wp:positionH>
            <wp:positionV relativeFrom="paragraph">
              <wp:posOffset>98425</wp:posOffset>
            </wp:positionV>
            <wp:extent cx="3458125" cy="1943100"/>
            <wp:effectExtent l="0" t="0" r="9525" b="0"/>
            <wp:wrapNone/>
            <wp:docPr id="20489154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1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0D9A2" w14:textId="04390A90" w:rsidR="002075F6" w:rsidRDefault="002075F6"/>
    <w:p w14:paraId="1A2BCD14" w14:textId="20FD676E" w:rsidR="002075F6" w:rsidRDefault="002075F6"/>
    <w:p w14:paraId="1AA1305F" w14:textId="473A7C86" w:rsidR="002075F6" w:rsidRDefault="002075F6"/>
    <w:p w14:paraId="2CB09BDE" w14:textId="0BFB3363" w:rsidR="002075F6" w:rsidRDefault="002075F6"/>
    <w:p w14:paraId="6FE357CC" w14:textId="58B0243F" w:rsidR="002075F6" w:rsidRDefault="002075F6"/>
    <w:p w14:paraId="09A11B44" w14:textId="24E93D3D" w:rsidR="002075F6" w:rsidRDefault="002075F6"/>
    <w:p w14:paraId="7EE02F69" w14:textId="67240058" w:rsidR="002075F6" w:rsidRDefault="002075F6"/>
    <w:p w14:paraId="6C638178" w14:textId="4FEEAD59" w:rsidR="002075F6" w:rsidRDefault="002075F6"/>
    <w:p w14:paraId="5D7C2252" w14:textId="654CB369" w:rsidR="002075F6" w:rsidRDefault="002075F6"/>
    <w:p w14:paraId="1B259757" w14:textId="5F631FFA" w:rsidR="002075F6" w:rsidRDefault="002075F6"/>
    <w:p w14:paraId="00CF1FC9" w14:textId="522E0729" w:rsidR="002075F6" w:rsidRDefault="008C24A4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89AA972" wp14:editId="7EF4AD3D">
                <wp:simplePos x="0" y="0"/>
                <wp:positionH relativeFrom="column">
                  <wp:posOffset>2985770</wp:posOffset>
                </wp:positionH>
                <wp:positionV relativeFrom="paragraph">
                  <wp:posOffset>76200</wp:posOffset>
                </wp:positionV>
                <wp:extent cx="3383280" cy="259080"/>
                <wp:effectExtent l="0" t="0" r="0" b="0"/>
                <wp:wrapNone/>
                <wp:docPr id="968449862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AFB2EA" w14:textId="399EF486" w:rsidR="008C24A4" w:rsidRPr="008C24A4" w:rsidRDefault="008C24A4" w:rsidP="008C24A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2</w:t>
                            </w:r>
                            <w:r w:rsidR="0039247F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Submenu Jogar Partida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A972" id="_x0000_s1059" type="#_x0000_t202" style="position:absolute;margin-left:235.1pt;margin-top:6pt;width:266.4pt;height:20.4pt;z-index:25201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jIeA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" filled="f" stroked="f" strokeweight="1pt">
                <v:stroke miterlimit="4"/>
                <v:textbox inset="4pt,4pt,4pt,4pt">
                  <w:txbxContent>
                    <w:p w14:paraId="26AFB2EA" w14:textId="399EF486" w:rsidR="008C24A4" w:rsidRPr="008C24A4" w:rsidRDefault="008C24A4" w:rsidP="008C24A4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2</w:t>
                      </w:r>
                      <w:r w:rsidR="0039247F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Submenu Jogar Partida</w:t>
                      </w:r>
                    </w:p>
                  </w:txbxContent>
                </v:textbox>
              </v:shape>
            </w:pict>
          </mc:Fallback>
        </mc:AlternateContent>
      </w:r>
    </w:p>
    <w:p w14:paraId="02EC3459" w14:textId="222CA5C2" w:rsidR="002075F6" w:rsidRDefault="002075F6"/>
    <w:p w14:paraId="4A55C55F" w14:textId="5EAFDDC8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5935E3F" wp14:editId="22CBCEB0">
                <wp:simplePos x="0" y="0"/>
                <wp:positionH relativeFrom="column">
                  <wp:posOffset>3789680</wp:posOffset>
                </wp:positionH>
                <wp:positionV relativeFrom="paragraph">
                  <wp:posOffset>133350</wp:posOffset>
                </wp:positionV>
                <wp:extent cx="360045" cy="1764030"/>
                <wp:effectExtent l="19050" t="19050" r="1905" b="26670"/>
                <wp:wrapNone/>
                <wp:docPr id="1138730652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109A5" id="Chaveta à esquerda 12" o:spid="_x0000_s1026" type="#_x0000_t87" style="position:absolute;margin-left:298.4pt;margin-top:10.5pt;width:28.35pt;height:138.9pt;z-index:25205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4011CB">
        <w:rPr>
          <w:noProof/>
        </w:rPr>
        <w:drawing>
          <wp:anchor distT="0" distB="0" distL="114300" distR="114300" simplePos="0" relativeHeight="252015616" behindDoc="0" locked="0" layoutInCell="1" allowOverlap="1" wp14:anchorId="0FC6D9F1" wp14:editId="52477FE2">
            <wp:simplePos x="0" y="0"/>
            <wp:positionH relativeFrom="margin">
              <wp:posOffset>295910</wp:posOffset>
            </wp:positionH>
            <wp:positionV relativeFrom="paragraph">
              <wp:posOffset>3810</wp:posOffset>
            </wp:positionV>
            <wp:extent cx="3480628" cy="1958340"/>
            <wp:effectExtent l="0" t="0" r="5715" b="3810"/>
            <wp:wrapNone/>
            <wp:docPr id="205604520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628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E5064" w14:textId="154FA3FA" w:rsidR="002075F6" w:rsidRDefault="002075F6"/>
    <w:p w14:paraId="32920C44" w14:textId="3ED07808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6803E0B" wp14:editId="020A1FCE">
                <wp:simplePos x="0" y="0"/>
                <wp:positionH relativeFrom="column">
                  <wp:posOffset>4075430</wp:posOffset>
                </wp:positionH>
                <wp:positionV relativeFrom="paragraph">
                  <wp:posOffset>130175</wp:posOffset>
                </wp:positionV>
                <wp:extent cx="2400300" cy="1013460"/>
                <wp:effectExtent l="0" t="0" r="0" b="0"/>
                <wp:wrapNone/>
                <wp:docPr id="1495234547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0134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6E0E19" w14:textId="7FADCA4C" w:rsidR="004011CB" w:rsidRPr="008C24A4" w:rsidRDefault="004011CB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Tela Dedicada às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R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egras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do Jogo com uma descrição do jogo e as suas regras, conta também com um botão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Voltar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para regressar ao Menu.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03E0B" id="_x0000_s1060" type="#_x0000_t202" style="position:absolute;margin-left:320.9pt;margin-top:10.25pt;width:189pt;height:79.8pt;z-index:25201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" filled="f" stroked="f" strokeweight="1pt">
                <v:stroke miterlimit="4"/>
                <v:textbox inset="4pt,4pt,4pt,4pt">
                  <w:txbxContent>
                    <w:p w14:paraId="7E6E0E19" w14:textId="7FADCA4C" w:rsidR="004011CB" w:rsidRPr="008C24A4" w:rsidRDefault="004011CB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Tela Dedicada às 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R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egras</w:t>
                      </w:r>
                      <w:r>
                        <w:rPr>
                          <w:rFonts w:ascii="Josefin Sans Medium" w:hAnsi="Josefin Sans Medium"/>
                        </w:rPr>
                        <w:t xml:space="preserve"> do Jogo com uma descrição do jogo e as suas regras, conta também com um botão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Voltar</w:t>
                      </w:r>
                      <w:r>
                        <w:rPr>
                          <w:rFonts w:ascii="Josefin Sans Medium" w:hAnsi="Josefin Sans Medium"/>
                        </w:rPr>
                        <w:t xml:space="preserve"> para regressar ao Menu.</w:t>
                      </w:r>
                    </w:p>
                  </w:txbxContent>
                </v:textbox>
              </v:shape>
            </w:pict>
          </mc:Fallback>
        </mc:AlternateContent>
      </w:r>
    </w:p>
    <w:p w14:paraId="595B75FA" w14:textId="44DEAF53" w:rsidR="002075F6" w:rsidRDefault="002075F6"/>
    <w:p w14:paraId="70517179" w14:textId="767FC2C5" w:rsidR="002075F6" w:rsidRDefault="002075F6"/>
    <w:p w14:paraId="33544F13" w14:textId="5AD7365C" w:rsidR="002075F6" w:rsidRDefault="002075F6"/>
    <w:p w14:paraId="3EFC50A5" w14:textId="4FE64C76" w:rsidR="002075F6" w:rsidRDefault="002075F6"/>
    <w:p w14:paraId="790CE776" w14:textId="7C1B5AF2" w:rsidR="002075F6" w:rsidRDefault="002075F6"/>
    <w:p w14:paraId="6B0716E0" w14:textId="6467B9C5" w:rsidR="002075F6" w:rsidRDefault="002075F6"/>
    <w:p w14:paraId="0E06A4B2" w14:textId="3C67CA1F" w:rsidR="002075F6" w:rsidRDefault="002075F6"/>
    <w:p w14:paraId="160D84B6" w14:textId="1919949D" w:rsidR="002075F6" w:rsidRDefault="002075F6"/>
    <w:p w14:paraId="302E00B1" w14:textId="7E9FD76E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D61B589" wp14:editId="2CCD882D">
                <wp:simplePos x="0" y="0"/>
                <wp:positionH relativeFrom="column">
                  <wp:posOffset>250190</wp:posOffset>
                </wp:positionH>
                <wp:positionV relativeFrom="paragraph">
                  <wp:posOffset>4445</wp:posOffset>
                </wp:positionV>
                <wp:extent cx="3383280" cy="259080"/>
                <wp:effectExtent l="0" t="0" r="0" b="0"/>
                <wp:wrapNone/>
                <wp:docPr id="1065642699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B1BB31F" w14:textId="58A47EBD" w:rsidR="004011CB" w:rsidRPr="008C24A4" w:rsidRDefault="004011CB" w:rsidP="004011CB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3</w:t>
                            </w:r>
                            <w:r w:rsidR="0039247F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Regras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1B589" id="_x0000_s1061" type="#_x0000_t202" style="position:absolute;margin-left:19.7pt;margin-top:.35pt;width:266.4pt;height:20.4pt;z-index:252017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" filled="f" stroked="f" strokeweight="1pt">
                <v:stroke miterlimit="4"/>
                <v:textbox inset="4pt,4pt,4pt,4pt">
                  <w:txbxContent>
                    <w:p w14:paraId="2B1BB31F" w14:textId="58A47EBD" w:rsidR="004011CB" w:rsidRPr="008C24A4" w:rsidRDefault="004011CB" w:rsidP="004011CB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3</w:t>
                      </w:r>
                      <w:r w:rsidR="0039247F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Regras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19064A8A" w14:textId="511034D1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71A7C78" wp14:editId="0C26EB79">
                <wp:simplePos x="0" y="0"/>
                <wp:positionH relativeFrom="column">
                  <wp:posOffset>2893695</wp:posOffset>
                </wp:positionH>
                <wp:positionV relativeFrom="paragraph">
                  <wp:posOffset>23495</wp:posOffset>
                </wp:positionV>
                <wp:extent cx="360045" cy="1764030"/>
                <wp:effectExtent l="0" t="19050" r="20955" b="26670"/>
                <wp:wrapNone/>
                <wp:docPr id="683867339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3E7D7" id="Chaveta à esquerda 12" o:spid="_x0000_s1026" type="#_x0000_t87" style="position:absolute;margin-left:227.85pt;margin-top:1.85pt;width:28.35pt;height:138.9pt;rotation:180;z-index:252052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4011CB">
        <w:rPr>
          <w:noProof/>
        </w:rPr>
        <w:drawing>
          <wp:anchor distT="0" distB="0" distL="114300" distR="114300" simplePos="0" relativeHeight="252020736" behindDoc="0" locked="0" layoutInCell="1" allowOverlap="1" wp14:anchorId="478CF97F" wp14:editId="62C060BB">
            <wp:simplePos x="0" y="0"/>
            <wp:positionH relativeFrom="margin">
              <wp:posOffset>3267710</wp:posOffset>
            </wp:positionH>
            <wp:positionV relativeFrom="paragraph">
              <wp:posOffset>8890</wp:posOffset>
            </wp:positionV>
            <wp:extent cx="3254028" cy="1828800"/>
            <wp:effectExtent l="0" t="0" r="3810" b="0"/>
            <wp:wrapNone/>
            <wp:docPr id="185914104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02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F2D26" w14:textId="221D1AC8" w:rsidR="002075F6" w:rsidRDefault="002075F6"/>
    <w:p w14:paraId="3A8EB9ED" w14:textId="221A653D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E790CEF" wp14:editId="13ABFE86">
                <wp:simplePos x="0" y="0"/>
                <wp:positionH relativeFrom="column">
                  <wp:posOffset>509270</wp:posOffset>
                </wp:positionH>
                <wp:positionV relativeFrom="paragraph">
                  <wp:posOffset>109855</wp:posOffset>
                </wp:positionV>
                <wp:extent cx="2400300" cy="1013460"/>
                <wp:effectExtent l="0" t="0" r="0" b="0"/>
                <wp:wrapNone/>
                <wp:docPr id="752344412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0134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D9EC469" w14:textId="1ABC67D4" w:rsidR="004011CB" w:rsidRPr="008C24A4" w:rsidRDefault="004011CB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Definições Do Jogo responsável por controlar a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Música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e os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Sons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do jogo no geral, novamente com o botão </w:t>
                            </w:r>
                            <w:r w:rsidRPr="004011CB">
                              <w:rPr>
                                <w:rFonts w:ascii="Josefin Sans Medium" w:hAnsi="Josefin Sans Medium"/>
                                <w:color w:val="FF3300"/>
                              </w:rPr>
                              <w:t>Voltar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para regressar ao Menu.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0CEF" id="_x0000_s1062" type="#_x0000_t202" style="position:absolute;margin-left:40.1pt;margin-top:8.65pt;width:189pt;height:79.8pt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" filled="f" stroked="f" strokeweight="1pt">
                <v:stroke miterlimit="4"/>
                <v:textbox inset="4pt,4pt,4pt,4pt">
                  <w:txbxContent>
                    <w:p w14:paraId="1D9EC469" w14:textId="1ABC67D4" w:rsidR="004011CB" w:rsidRPr="008C24A4" w:rsidRDefault="004011CB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Definições Do Jogo responsável por controlar a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Música</w:t>
                      </w:r>
                      <w:r>
                        <w:rPr>
                          <w:rFonts w:ascii="Josefin Sans Medium" w:hAnsi="Josefin Sans Medium"/>
                        </w:rPr>
                        <w:t xml:space="preserve"> e os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Sons</w:t>
                      </w:r>
                      <w:r>
                        <w:rPr>
                          <w:rFonts w:ascii="Josefin Sans Medium" w:hAnsi="Josefin Sans Medium"/>
                        </w:rPr>
                        <w:t xml:space="preserve"> do jogo no geral, novamente com o botão </w:t>
                      </w:r>
                      <w:r w:rsidRPr="004011CB">
                        <w:rPr>
                          <w:rFonts w:ascii="Josefin Sans Medium" w:hAnsi="Josefin Sans Medium"/>
                          <w:color w:val="FF3300"/>
                        </w:rPr>
                        <w:t>Voltar</w:t>
                      </w:r>
                      <w:r>
                        <w:rPr>
                          <w:rFonts w:ascii="Josefin Sans Medium" w:hAnsi="Josefin Sans Medium"/>
                        </w:rPr>
                        <w:t xml:space="preserve"> para regressar ao Menu.</w:t>
                      </w:r>
                    </w:p>
                  </w:txbxContent>
                </v:textbox>
              </v:shape>
            </w:pict>
          </mc:Fallback>
        </mc:AlternateContent>
      </w:r>
    </w:p>
    <w:p w14:paraId="08155FCC" w14:textId="7975C0A4" w:rsidR="002075F6" w:rsidRDefault="002075F6"/>
    <w:p w14:paraId="65774602" w14:textId="48D5BB12" w:rsidR="002075F6" w:rsidRDefault="002075F6"/>
    <w:p w14:paraId="5A8D1A8C" w14:textId="08E5F630" w:rsidR="002075F6" w:rsidRDefault="002075F6"/>
    <w:p w14:paraId="18F6AEB6" w14:textId="1B14F09D" w:rsidR="00D20B4A" w:rsidRDefault="00D20B4A"/>
    <w:p w14:paraId="0B9851C9" w14:textId="091FCBE6" w:rsidR="00D20B4A" w:rsidRDefault="00D20B4A"/>
    <w:p w14:paraId="7D0AFF31" w14:textId="251ABE04" w:rsidR="005825CC" w:rsidRDefault="005825CC"/>
    <w:p w14:paraId="293BA724" w14:textId="5A7E5995" w:rsidR="002075F6" w:rsidRDefault="002075F6"/>
    <w:p w14:paraId="2548DA88" w14:textId="3FF8E2C6" w:rsidR="002075F6" w:rsidRDefault="004011CB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DCE6F9F" wp14:editId="6787E49C">
                <wp:simplePos x="0" y="0"/>
                <wp:positionH relativeFrom="column">
                  <wp:posOffset>3221990</wp:posOffset>
                </wp:positionH>
                <wp:positionV relativeFrom="paragraph">
                  <wp:posOffset>42545</wp:posOffset>
                </wp:positionV>
                <wp:extent cx="3383280" cy="259080"/>
                <wp:effectExtent l="0" t="0" r="0" b="0"/>
                <wp:wrapNone/>
                <wp:docPr id="182616717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F3BA375" w14:textId="09E95D14" w:rsidR="004011CB" w:rsidRPr="008C24A4" w:rsidRDefault="004011CB" w:rsidP="004011CB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4</w:t>
                            </w:r>
                            <w:r w:rsidR="0039247F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Definições Do Jogo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6F9F" id="_x0000_s1063" type="#_x0000_t202" style="position:absolute;margin-left:253.7pt;margin-top:3.35pt;width:266.4pt;height:20.4pt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" filled="f" stroked="f" strokeweight="1pt">
                <v:stroke miterlimit="4"/>
                <v:textbox inset="4pt,4pt,4pt,4pt">
                  <w:txbxContent>
                    <w:p w14:paraId="5F3BA375" w14:textId="09E95D14" w:rsidR="004011CB" w:rsidRPr="008C24A4" w:rsidRDefault="004011CB" w:rsidP="004011CB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4</w:t>
                      </w:r>
                      <w:r w:rsidR="0039247F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Definições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19BF5F2F" w14:textId="60FEE46C" w:rsidR="002075F6" w:rsidRDefault="002075F6"/>
    <w:p w14:paraId="40E68FE5" w14:textId="15E6EA33" w:rsidR="002075F6" w:rsidRDefault="004854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52B4635" wp14:editId="5FC965E5">
                <wp:simplePos x="0" y="0"/>
                <wp:positionH relativeFrom="margin">
                  <wp:posOffset>-157480</wp:posOffset>
                </wp:positionH>
                <wp:positionV relativeFrom="paragraph">
                  <wp:posOffset>-137160</wp:posOffset>
                </wp:positionV>
                <wp:extent cx="3192780" cy="1127760"/>
                <wp:effectExtent l="0" t="0" r="0" b="0"/>
                <wp:wrapNone/>
                <wp:docPr id="1181445343" name="Caixa de texto 1181445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780" cy="11277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DDB139" w14:textId="75E35B96" w:rsidR="0034712C" w:rsidRPr="005825CC" w:rsidRDefault="004011CB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360"/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14" w:name="_Toc136435426"/>
                            <w:r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 Capturas (2)</w:t>
                            </w:r>
                            <w:bookmarkEnd w:id="14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B4635" id="Caixa de texto 1181445343" o:spid="_x0000_s1064" type="#_x0000_t202" style="position:absolute;margin-left:-12.4pt;margin-top:-10.8pt;width:251.4pt;height:88.8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" filled="f" stroked="f" strokeweight="1pt">
                <v:stroke miterlimit="4"/>
                <v:textbox inset="4pt,4pt,4pt,4pt">
                  <w:txbxContent>
                    <w:p w14:paraId="6CDDB139" w14:textId="75E35B96" w:rsidR="0034712C" w:rsidRPr="005825CC" w:rsidRDefault="004011CB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360"/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15" w:name="_Toc136435426"/>
                      <w:r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Funcionalidades e Capturas (2)</w:t>
                      </w:r>
                      <w:bookmarkEnd w:id="15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43759DA" wp14:editId="094CAB1C">
                <wp:simplePos x="0" y="0"/>
                <wp:positionH relativeFrom="column">
                  <wp:posOffset>-363220</wp:posOffset>
                </wp:positionH>
                <wp:positionV relativeFrom="paragraph">
                  <wp:posOffset>-541020</wp:posOffset>
                </wp:positionV>
                <wp:extent cx="3390900" cy="1501140"/>
                <wp:effectExtent l="95250" t="38100" r="57150" b="118110"/>
                <wp:wrapNone/>
                <wp:docPr id="1401581629" name="Retângulo 140158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5011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CD5D64D" w14:textId="77777777" w:rsidR="0034712C" w:rsidRPr="0028724B" w:rsidRDefault="0034712C" w:rsidP="0034712C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759DA" id="Retângulo 1401581629" o:spid="_x0000_s1065" style="position:absolute;margin-left:-28.6pt;margin-top:-42.6pt;width:267pt;height:118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7CD5D64D" w14:textId="77777777" w:rsidR="0034712C" w:rsidRPr="0028724B" w:rsidRDefault="0034712C" w:rsidP="0034712C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64CE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DD9F5FC" wp14:editId="2736D8A5">
                <wp:simplePos x="0" y="0"/>
                <wp:positionH relativeFrom="margin">
                  <wp:align>center</wp:align>
                </wp:positionH>
                <wp:positionV relativeFrom="paragraph">
                  <wp:posOffset>152400</wp:posOffset>
                </wp:positionV>
                <wp:extent cx="6370320" cy="9212580"/>
                <wp:effectExtent l="0" t="0" r="11430" b="26670"/>
                <wp:wrapNone/>
                <wp:docPr id="195" name="Retâ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2125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12FC3" id="Retângulo 195" o:spid="_x0000_s1026" style="position:absolute;margin-left:0;margin-top:12pt;width:501.6pt;height:725.4pt;z-index:2517340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591AAB5A" w14:textId="4511B3D9" w:rsidR="002075F6" w:rsidRDefault="002075F6"/>
    <w:p w14:paraId="1B49308B" w14:textId="22A81840" w:rsidR="002075F6" w:rsidRDefault="002075F6"/>
    <w:p w14:paraId="3664D0B7" w14:textId="0DF1EDE7" w:rsidR="002075F6" w:rsidRDefault="002075F6"/>
    <w:p w14:paraId="43F8AEEE" w14:textId="6C03F1FA" w:rsidR="002075F6" w:rsidRDefault="002075F6"/>
    <w:p w14:paraId="76FE798A" w14:textId="5876BA24" w:rsidR="002075F6" w:rsidRDefault="002075F6"/>
    <w:p w14:paraId="098E3487" w14:textId="3A163251" w:rsidR="002075F6" w:rsidRDefault="002075F6"/>
    <w:p w14:paraId="23F458CA" w14:textId="2F53B50F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4920F17" wp14:editId="29AD6835">
                <wp:simplePos x="0" y="0"/>
                <wp:positionH relativeFrom="column">
                  <wp:posOffset>3907790</wp:posOffset>
                </wp:positionH>
                <wp:positionV relativeFrom="paragraph">
                  <wp:posOffset>106045</wp:posOffset>
                </wp:positionV>
                <wp:extent cx="2400300" cy="1645920"/>
                <wp:effectExtent l="0" t="0" r="0" b="0"/>
                <wp:wrapNone/>
                <wp:docPr id="613045852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6459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458A32A" w14:textId="787AC359" w:rsidR="0039247F" w:rsidRPr="008C24A4" w:rsidRDefault="0039247F" w:rsidP="004347C1">
                            <w:pPr>
                              <w:jc w:val="both"/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Tela responsável por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Guardar os Nomes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digitados pelos jogadores e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D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ecidir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A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leat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>o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riamente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quem tem mais paus brancos, quem calhar com mais paus brancos começa a jogar, a tela desaparece e começa o jogo após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3 segundos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de ambos os jogadores terem escolhido os seus nomes.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20F17" id="_x0000_s1066" type="#_x0000_t202" style="position:absolute;margin-left:307.7pt;margin-top:8.35pt;width:189pt;height:129.6pt;z-index:252029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6458A32A" w14:textId="787AC359" w:rsidR="0039247F" w:rsidRPr="008C24A4" w:rsidRDefault="0039247F" w:rsidP="004347C1">
                      <w:pPr>
                        <w:jc w:val="both"/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Tela responsável por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Guardar os Nomes</w:t>
                      </w:r>
                      <w:r>
                        <w:rPr>
                          <w:rFonts w:ascii="Josefin Sans Medium" w:hAnsi="Josefin Sans Medium"/>
                        </w:rPr>
                        <w:t xml:space="preserve"> digitados pelos jogadores e 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D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 xml:space="preserve">ecidir 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A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leat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>o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riamente</w:t>
                      </w:r>
                      <w:r>
                        <w:rPr>
                          <w:rFonts w:ascii="Josefin Sans Medium" w:hAnsi="Josefin Sans Medium"/>
                        </w:rPr>
                        <w:t xml:space="preserve"> quem tem mais paus brancos, quem calhar com mais paus brancos começa a jogar, a tela desaparece e começa o jogo após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 xml:space="preserve">3 segundos </w:t>
                      </w:r>
                      <w:r>
                        <w:rPr>
                          <w:rFonts w:ascii="Josefin Sans Medium" w:hAnsi="Josefin Sans Medium"/>
                        </w:rPr>
                        <w:t>de ambos os jogadores terem escolhido os seus nomes.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2A64763" wp14:editId="78A2CC2E">
                <wp:simplePos x="0" y="0"/>
                <wp:positionH relativeFrom="column">
                  <wp:posOffset>3582035</wp:posOffset>
                </wp:positionH>
                <wp:positionV relativeFrom="paragraph">
                  <wp:posOffset>22225</wp:posOffset>
                </wp:positionV>
                <wp:extent cx="360045" cy="1764030"/>
                <wp:effectExtent l="19050" t="19050" r="1905" b="26670"/>
                <wp:wrapNone/>
                <wp:docPr id="14136434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0F8A" id="Chaveta à esquerda 12" o:spid="_x0000_s1026" type="#_x0000_t87" style="position:absolute;margin-left:282.05pt;margin-top:1.75pt;width:28.35pt;height:138.9pt;z-index:25205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39247F">
        <w:rPr>
          <w:noProof/>
        </w:rPr>
        <w:drawing>
          <wp:anchor distT="0" distB="0" distL="114300" distR="114300" simplePos="0" relativeHeight="252025856" behindDoc="0" locked="0" layoutInCell="1" allowOverlap="1" wp14:anchorId="10E47A9E" wp14:editId="73E3D947">
            <wp:simplePos x="0" y="0"/>
            <wp:positionH relativeFrom="page">
              <wp:posOffset>678180</wp:posOffset>
            </wp:positionH>
            <wp:positionV relativeFrom="paragraph">
              <wp:posOffset>6985</wp:posOffset>
            </wp:positionV>
            <wp:extent cx="3267586" cy="1836420"/>
            <wp:effectExtent l="0" t="0" r="9525" b="0"/>
            <wp:wrapNone/>
            <wp:docPr id="131510620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586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2EB2B" w14:textId="226BE3A0" w:rsidR="002075F6" w:rsidRDefault="002075F6"/>
    <w:p w14:paraId="27AF2890" w14:textId="788737F0" w:rsidR="002075F6" w:rsidRDefault="002075F6"/>
    <w:p w14:paraId="617EA44A" w14:textId="70525A96" w:rsidR="002075F6" w:rsidRDefault="002075F6"/>
    <w:p w14:paraId="6B8F95C0" w14:textId="1DACECD8" w:rsidR="002075F6" w:rsidRDefault="002075F6"/>
    <w:p w14:paraId="4B5BFBC5" w14:textId="16956B72" w:rsidR="002075F6" w:rsidRDefault="002075F6"/>
    <w:p w14:paraId="19FA1649" w14:textId="187D44CC" w:rsidR="002075F6" w:rsidRDefault="002075F6"/>
    <w:p w14:paraId="6A1B1CB3" w14:textId="1567064B" w:rsidR="002075F6" w:rsidRDefault="002075F6"/>
    <w:p w14:paraId="148FFD41" w14:textId="3769F631" w:rsidR="002075F6" w:rsidRDefault="002075F6"/>
    <w:p w14:paraId="7BBA42B3" w14:textId="13403523" w:rsidR="002075F6" w:rsidRDefault="002075F6"/>
    <w:p w14:paraId="450E4241" w14:textId="3B090240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6AE73B3" wp14:editId="44D7AB0C">
                <wp:simplePos x="0" y="0"/>
                <wp:positionH relativeFrom="column">
                  <wp:posOffset>273050</wp:posOffset>
                </wp:positionH>
                <wp:positionV relativeFrom="paragraph">
                  <wp:posOffset>66040</wp:posOffset>
                </wp:positionV>
                <wp:extent cx="3383280" cy="259080"/>
                <wp:effectExtent l="0" t="0" r="0" b="0"/>
                <wp:wrapNone/>
                <wp:docPr id="84563444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D120BD" w14:textId="77D0B396" w:rsidR="0039247F" w:rsidRPr="008C24A4" w:rsidRDefault="0039247F" w:rsidP="003924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5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Dos Jogadores 1vs1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3B3" id="_x0000_s1067" type="#_x0000_t202" style="position:absolute;margin-left:21.5pt;margin-top:5.2pt;width:266.4pt;height:20.4pt;z-index:25202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9WHdw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" filled="f" stroked="f" strokeweight="1pt">
                <v:stroke miterlimit="4"/>
                <v:textbox inset="4pt,4pt,4pt,4pt">
                  <w:txbxContent>
                    <w:p w14:paraId="07D120BD" w14:textId="77D0B396" w:rsidR="0039247F" w:rsidRPr="008C24A4" w:rsidRDefault="0039247F" w:rsidP="0039247F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5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Dos Jogadores 1vs1</w:t>
                      </w:r>
                    </w:p>
                  </w:txbxContent>
                </v:textbox>
              </v:shape>
            </w:pict>
          </mc:Fallback>
        </mc:AlternateContent>
      </w:r>
    </w:p>
    <w:p w14:paraId="48920D5B" w14:textId="78AA4949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E0EDF24" wp14:editId="4DCF8910">
                <wp:simplePos x="0" y="0"/>
                <wp:positionH relativeFrom="column">
                  <wp:posOffset>2797175</wp:posOffset>
                </wp:positionH>
                <wp:positionV relativeFrom="paragraph">
                  <wp:posOffset>128905</wp:posOffset>
                </wp:positionV>
                <wp:extent cx="360045" cy="1764030"/>
                <wp:effectExtent l="0" t="19050" r="20955" b="26670"/>
                <wp:wrapNone/>
                <wp:docPr id="886106885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DAD53" id="Chaveta à esquerda 12" o:spid="_x0000_s1026" type="#_x0000_t87" style="position:absolute;margin-left:220.25pt;margin-top:10.15pt;width:28.35pt;height:138.9pt;rotation:180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39247F">
        <w:rPr>
          <w:noProof/>
        </w:rPr>
        <w:drawing>
          <wp:anchor distT="0" distB="0" distL="114300" distR="114300" simplePos="0" relativeHeight="252030976" behindDoc="0" locked="0" layoutInCell="1" allowOverlap="1" wp14:anchorId="7F39298A" wp14:editId="6A22FFE9">
            <wp:simplePos x="0" y="0"/>
            <wp:positionH relativeFrom="column">
              <wp:posOffset>3183255</wp:posOffset>
            </wp:positionH>
            <wp:positionV relativeFrom="paragraph">
              <wp:posOffset>90805</wp:posOffset>
            </wp:positionV>
            <wp:extent cx="3304565" cy="1859280"/>
            <wp:effectExtent l="0" t="0" r="0" b="7620"/>
            <wp:wrapNone/>
            <wp:docPr id="179386920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6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44F32" w14:textId="34EEDB9C" w:rsidR="002075F6" w:rsidRDefault="002075F6"/>
    <w:p w14:paraId="1C9C7379" w14:textId="108B0D00" w:rsidR="002075F6" w:rsidRDefault="002075F6"/>
    <w:p w14:paraId="503E6261" w14:textId="2B1A3346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FE711CF" wp14:editId="207F0ABF">
                <wp:simplePos x="0" y="0"/>
                <wp:positionH relativeFrom="column">
                  <wp:posOffset>593090</wp:posOffset>
                </wp:positionH>
                <wp:positionV relativeFrom="paragraph">
                  <wp:posOffset>20955</wp:posOffset>
                </wp:positionV>
                <wp:extent cx="2400300" cy="1043940"/>
                <wp:effectExtent l="0" t="0" r="0" b="0"/>
                <wp:wrapNone/>
                <wp:docPr id="2059024585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0439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CFE39A7" w14:textId="2FC3CD58" w:rsidR="0039247F" w:rsidRPr="008C24A4" w:rsidRDefault="0039247F" w:rsidP="0039247F">
                            <w:pPr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</w:rPr>
                              <w:t xml:space="preserve">Tela com as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mesmas funcionalidades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da anterior, porém apenas é pedido um nome para jogar </w:t>
                            </w:r>
                            <w:r w:rsidRPr="0039247F">
                              <w:rPr>
                                <w:rFonts w:ascii="Josefin Sans Medium" w:hAnsi="Josefin Sans Medium"/>
                                <w:color w:val="FF3300"/>
                              </w:rPr>
                              <w:t>contra o Computador.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11CF" id="_x0000_s1068" type="#_x0000_t202" style="position:absolute;margin-left:46.7pt;margin-top:1.65pt;width:189pt;height:82.2pt;z-index:25203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" filled="f" stroked="f" strokeweight="1pt">
                <v:stroke miterlimit="4"/>
                <v:textbox inset="4pt,4pt,4pt,4pt">
                  <w:txbxContent>
                    <w:p w14:paraId="7CFE39A7" w14:textId="2FC3CD58" w:rsidR="0039247F" w:rsidRPr="008C24A4" w:rsidRDefault="0039247F" w:rsidP="0039247F">
                      <w:pPr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</w:rPr>
                        <w:t xml:space="preserve">Tela com as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 xml:space="preserve">mesmas funcionalidades </w:t>
                      </w:r>
                      <w:r>
                        <w:rPr>
                          <w:rFonts w:ascii="Josefin Sans Medium" w:hAnsi="Josefin Sans Medium"/>
                        </w:rPr>
                        <w:t xml:space="preserve">da anterior, porém apenas é pedido um nome para jogar </w:t>
                      </w:r>
                      <w:r w:rsidRPr="0039247F">
                        <w:rPr>
                          <w:rFonts w:ascii="Josefin Sans Medium" w:hAnsi="Josefin Sans Medium"/>
                          <w:color w:val="FF3300"/>
                        </w:rPr>
                        <w:t>contra o Computador.</w:t>
                      </w:r>
                    </w:p>
                  </w:txbxContent>
                </v:textbox>
              </v:shape>
            </w:pict>
          </mc:Fallback>
        </mc:AlternateContent>
      </w:r>
    </w:p>
    <w:p w14:paraId="3445C034" w14:textId="7F59FBE3" w:rsidR="002075F6" w:rsidRDefault="002075F6"/>
    <w:p w14:paraId="49482557" w14:textId="27230FAB" w:rsidR="002075F6" w:rsidRDefault="002075F6"/>
    <w:p w14:paraId="3549D2C6" w14:textId="3D080A79" w:rsidR="002075F6" w:rsidRDefault="002075F6"/>
    <w:p w14:paraId="4D2F97B0" w14:textId="24228578" w:rsidR="002075F6" w:rsidRDefault="002075F6"/>
    <w:p w14:paraId="31AA5D1A" w14:textId="30289B0A" w:rsidR="002075F6" w:rsidRDefault="002075F6"/>
    <w:p w14:paraId="14BF6C86" w14:textId="3544CF27" w:rsidR="002075F6" w:rsidRDefault="002075F6"/>
    <w:p w14:paraId="04404961" w14:textId="27E9693C" w:rsidR="002075F6" w:rsidRDefault="002075F6"/>
    <w:p w14:paraId="43F70845" w14:textId="361F3511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12B4FC1" wp14:editId="483DC63C">
                <wp:simplePos x="0" y="0"/>
                <wp:positionH relativeFrom="column">
                  <wp:posOffset>3131820</wp:posOffset>
                </wp:positionH>
                <wp:positionV relativeFrom="paragraph">
                  <wp:posOffset>7620</wp:posOffset>
                </wp:positionV>
                <wp:extent cx="3383280" cy="259080"/>
                <wp:effectExtent l="0" t="0" r="0" b="0"/>
                <wp:wrapNone/>
                <wp:docPr id="208969644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7CAB7CD" w14:textId="4CD221B6" w:rsidR="0039247F" w:rsidRPr="008C24A4" w:rsidRDefault="0039247F" w:rsidP="003924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6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Do Jogador Contra BOT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4FC1" id="_x0000_s1069" type="#_x0000_t202" style="position:absolute;margin-left:246.6pt;margin-top:.6pt;width:266.4pt;height:20.4pt;z-index:25203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" filled="f" stroked="f" strokeweight="1pt">
                <v:stroke miterlimit="4"/>
                <v:textbox inset="4pt,4pt,4pt,4pt">
                  <w:txbxContent>
                    <w:p w14:paraId="57CAB7CD" w14:textId="4CD221B6" w:rsidR="0039247F" w:rsidRPr="008C24A4" w:rsidRDefault="0039247F" w:rsidP="0039247F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6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Do Jogador Contra BOT</w:t>
                      </w:r>
                    </w:p>
                  </w:txbxContent>
                </v:textbox>
              </v:shape>
            </w:pict>
          </mc:Fallback>
        </mc:AlternateContent>
      </w:r>
    </w:p>
    <w:p w14:paraId="1B59B9C8" w14:textId="07B0C12F" w:rsidR="002075F6" w:rsidRDefault="0039247F">
      <w:r>
        <w:rPr>
          <w:noProof/>
        </w:rPr>
        <w:drawing>
          <wp:anchor distT="0" distB="0" distL="114300" distR="114300" simplePos="0" relativeHeight="252036096" behindDoc="0" locked="0" layoutInCell="1" allowOverlap="1" wp14:anchorId="2E6C93D1" wp14:editId="69D45EB7">
            <wp:simplePos x="0" y="0"/>
            <wp:positionH relativeFrom="column">
              <wp:posOffset>295910</wp:posOffset>
            </wp:positionH>
            <wp:positionV relativeFrom="paragraph">
              <wp:posOffset>139065</wp:posOffset>
            </wp:positionV>
            <wp:extent cx="3253740" cy="1828638"/>
            <wp:effectExtent l="0" t="0" r="3810" b="635"/>
            <wp:wrapNone/>
            <wp:docPr id="194653340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82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A9782" w14:textId="6599820D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6DE7C262" wp14:editId="2A1FC0EF">
                <wp:simplePos x="0" y="0"/>
                <wp:positionH relativeFrom="column">
                  <wp:posOffset>3545840</wp:posOffset>
                </wp:positionH>
                <wp:positionV relativeFrom="paragraph">
                  <wp:posOffset>26035</wp:posOffset>
                </wp:positionV>
                <wp:extent cx="360045" cy="1764030"/>
                <wp:effectExtent l="19050" t="19050" r="1905" b="26670"/>
                <wp:wrapNone/>
                <wp:docPr id="749575860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DC86A4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12" o:spid="_x0000_s1026" type="#_x0000_t87" style="position:absolute;margin-left:279.2pt;margin-top:2.05pt;width:28.35pt;height:138.9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</w:p>
    <w:p w14:paraId="45F7C999" w14:textId="3A5C3B67" w:rsidR="002075F6" w:rsidRDefault="0039247F"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3B35CB2" wp14:editId="1540D842">
                <wp:simplePos x="0" y="0"/>
                <wp:positionH relativeFrom="column">
                  <wp:posOffset>3831590</wp:posOffset>
                </wp:positionH>
                <wp:positionV relativeFrom="paragraph">
                  <wp:posOffset>90170</wp:posOffset>
                </wp:positionV>
                <wp:extent cx="2400300" cy="1325880"/>
                <wp:effectExtent l="0" t="0" r="0" b="0"/>
                <wp:wrapNone/>
                <wp:docPr id="1673540379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32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5F93C14" w14:textId="345053B1" w:rsidR="0039247F" w:rsidRPr="008C24A4" w:rsidRDefault="0039247F" w:rsidP="0039247F">
                            <w:pPr>
                              <w:rPr>
                                <w:rFonts w:ascii="Josefin Sans Medium" w:hAnsi="Josefin Sans Medium"/>
                              </w:rPr>
                            </w:pP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Tela do Jogo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em Execução com o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Tabuleiro</w:t>
                            </w:r>
                            <w:r w:rsidR="00A64CE2">
                              <w:rPr>
                                <w:rFonts w:ascii="Josefin Sans Medium" w:hAnsi="Josefin Sans Medium"/>
                              </w:rPr>
                              <w:t xml:space="preserve"> ocupado por várias peças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, uma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secção para atirar os paus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, 2 caixas para armazenar as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>peças que já saíram do tabuleiro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 de cada jogador e um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texto a indicar o turno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do jogador</w:t>
                            </w:r>
                            <w:r w:rsidR="00A64CE2">
                              <w:rPr>
                                <w:rFonts w:ascii="Josefin Sans Medium" w:hAnsi="Josefin Sans Medium"/>
                              </w:rPr>
                              <w:t xml:space="preserve"> atual.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5CB2" id="_x0000_s1070" type="#_x0000_t202" style="position:absolute;margin-left:301.7pt;margin-top:7.1pt;width:189pt;height:104.4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" filled="f" stroked="f" strokeweight="1pt">
                <v:stroke miterlimit="4"/>
                <v:textbox inset="4pt,4pt,4pt,4pt">
                  <w:txbxContent>
                    <w:p w14:paraId="75F93C14" w14:textId="345053B1" w:rsidR="0039247F" w:rsidRPr="008C24A4" w:rsidRDefault="0039247F" w:rsidP="0039247F">
                      <w:pPr>
                        <w:rPr>
                          <w:rFonts w:ascii="Josefin Sans Medium" w:hAnsi="Josefin Sans Medium"/>
                        </w:rPr>
                      </w:pP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Tela do Jogo</w:t>
                      </w:r>
                      <w:r>
                        <w:rPr>
                          <w:rFonts w:ascii="Josefin Sans Medium" w:hAnsi="Josefin Sans Medium"/>
                        </w:rPr>
                        <w:t xml:space="preserve"> em Execução com o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Tabuleiro</w:t>
                      </w:r>
                      <w:r w:rsidR="00A64CE2">
                        <w:rPr>
                          <w:rFonts w:ascii="Josefin Sans Medium" w:hAnsi="Josefin Sans Medium"/>
                        </w:rPr>
                        <w:t xml:space="preserve"> ocupado por várias peças</w:t>
                      </w:r>
                      <w:r>
                        <w:rPr>
                          <w:rFonts w:ascii="Josefin Sans Medium" w:hAnsi="Josefin Sans Medium"/>
                        </w:rPr>
                        <w:t xml:space="preserve">, uma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secção para atirar os paus</w:t>
                      </w:r>
                      <w:r>
                        <w:rPr>
                          <w:rFonts w:ascii="Josefin Sans Medium" w:hAnsi="Josefin Sans Medium"/>
                        </w:rPr>
                        <w:t xml:space="preserve">, 2 caixas para armazenar as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>peças que já saíram do tabuleiro</w:t>
                      </w:r>
                      <w:r>
                        <w:rPr>
                          <w:rFonts w:ascii="Josefin Sans Medium" w:hAnsi="Josefin Sans Medium"/>
                        </w:rPr>
                        <w:t xml:space="preserve"> de cada jogador e um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texto a indicar o turno </w:t>
                      </w:r>
                      <w:r>
                        <w:rPr>
                          <w:rFonts w:ascii="Josefin Sans Medium" w:hAnsi="Josefin Sans Medium"/>
                        </w:rPr>
                        <w:t>do jogador</w:t>
                      </w:r>
                      <w:r w:rsidR="00A64CE2">
                        <w:rPr>
                          <w:rFonts w:ascii="Josefin Sans Medium" w:hAnsi="Josefin Sans Medium"/>
                        </w:rPr>
                        <w:t xml:space="preserve"> atual.</w:t>
                      </w:r>
                    </w:p>
                  </w:txbxContent>
                </v:textbox>
              </v:shape>
            </w:pict>
          </mc:Fallback>
        </mc:AlternateContent>
      </w:r>
    </w:p>
    <w:p w14:paraId="1A64B642" w14:textId="241304D0" w:rsidR="002075F6" w:rsidRDefault="002075F6"/>
    <w:p w14:paraId="2A6D31F8" w14:textId="2631CFCB" w:rsidR="002075F6" w:rsidRDefault="002075F6"/>
    <w:p w14:paraId="628E4B53" w14:textId="3AF1AF8F" w:rsidR="002075F6" w:rsidRDefault="002075F6"/>
    <w:p w14:paraId="1BD6E157" w14:textId="6365944A" w:rsidR="002075F6" w:rsidRDefault="002075F6"/>
    <w:p w14:paraId="25C6B83B" w14:textId="549283EB" w:rsidR="002075F6" w:rsidRDefault="002075F6"/>
    <w:p w14:paraId="500360C6" w14:textId="6A66402B" w:rsidR="002075F6" w:rsidRDefault="002075F6"/>
    <w:p w14:paraId="3CD7E619" w14:textId="3C7CC561" w:rsidR="002075F6" w:rsidRDefault="002075F6"/>
    <w:p w14:paraId="28F6D5FB" w14:textId="2233053A" w:rsidR="002075F6" w:rsidRDefault="002075F6"/>
    <w:p w14:paraId="46A5D7AF" w14:textId="0ED23107" w:rsidR="002075F6" w:rsidRDefault="00A64CE2"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67A288F" wp14:editId="5C11EFD9">
                <wp:simplePos x="0" y="0"/>
                <wp:positionH relativeFrom="column">
                  <wp:posOffset>242570</wp:posOffset>
                </wp:positionH>
                <wp:positionV relativeFrom="paragraph">
                  <wp:posOffset>9525</wp:posOffset>
                </wp:positionV>
                <wp:extent cx="3383280" cy="259080"/>
                <wp:effectExtent l="0" t="0" r="0" b="0"/>
                <wp:wrapNone/>
                <wp:docPr id="1355389900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F80DCB6" w14:textId="56675FDD" w:rsidR="0039247F" w:rsidRPr="008C24A4" w:rsidRDefault="0039247F" w:rsidP="003924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7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Do Jogo em Execução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A288F" id="_x0000_s1071" type="#_x0000_t202" style="position:absolute;margin-left:19.1pt;margin-top:.75pt;width:266.4pt;height:20.4pt;z-index:252038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" filled="f" stroked="f" strokeweight="1pt">
                <v:stroke miterlimit="4"/>
                <v:textbox inset="4pt,4pt,4pt,4pt">
                  <w:txbxContent>
                    <w:p w14:paraId="0F80DCB6" w14:textId="56675FDD" w:rsidR="0039247F" w:rsidRPr="008C24A4" w:rsidRDefault="0039247F" w:rsidP="0039247F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7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Do Jogo em Execução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167EA545" w14:textId="0D9E1CC8" w:rsidR="002075F6" w:rsidRDefault="004347C1"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7E871AB" wp14:editId="253540C3">
                <wp:simplePos x="0" y="0"/>
                <wp:positionH relativeFrom="column">
                  <wp:posOffset>2865120</wp:posOffset>
                </wp:positionH>
                <wp:positionV relativeFrom="paragraph">
                  <wp:posOffset>26035</wp:posOffset>
                </wp:positionV>
                <wp:extent cx="360045" cy="1764030"/>
                <wp:effectExtent l="0" t="19050" r="20955" b="26670"/>
                <wp:wrapNone/>
                <wp:docPr id="1512136077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10D52" id="Chaveta à esquerda 12" o:spid="_x0000_s1026" type="#_x0000_t87" style="position:absolute;margin-left:225.6pt;margin-top:2.05pt;width:28.35pt;height:138.9pt;rotation:180;z-index:25206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 w:rsidR="00A64CE2">
        <w:rPr>
          <w:noProof/>
        </w:rPr>
        <w:drawing>
          <wp:anchor distT="0" distB="0" distL="114300" distR="114300" simplePos="0" relativeHeight="252041216" behindDoc="0" locked="0" layoutInCell="1" allowOverlap="1" wp14:anchorId="7858A02E" wp14:editId="245F9F14">
            <wp:simplePos x="0" y="0"/>
            <wp:positionH relativeFrom="column">
              <wp:posOffset>3237230</wp:posOffset>
            </wp:positionH>
            <wp:positionV relativeFrom="paragraph">
              <wp:posOffset>3810</wp:posOffset>
            </wp:positionV>
            <wp:extent cx="3261360" cy="1832921"/>
            <wp:effectExtent l="0" t="0" r="0" b="0"/>
            <wp:wrapNone/>
            <wp:docPr id="68554258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83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2DB61" w14:textId="409AB629" w:rsidR="002075F6" w:rsidRDefault="00A64CE2"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55D0575" wp14:editId="7F13D97C">
                <wp:simplePos x="0" y="0"/>
                <wp:positionH relativeFrom="column">
                  <wp:posOffset>539750</wp:posOffset>
                </wp:positionH>
                <wp:positionV relativeFrom="paragraph">
                  <wp:posOffset>67310</wp:posOffset>
                </wp:positionV>
                <wp:extent cx="2400300" cy="1524000"/>
                <wp:effectExtent l="0" t="0" r="0" b="0"/>
                <wp:wrapNone/>
                <wp:docPr id="2026009635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524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AC9B34" w14:textId="7A2657C4" w:rsidR="00A64CE2" w:rsidRPr="00A64CE2" w:rsidRDefault="00A64CE2" w:rsidP="00A64CE2">
                            <w:pPr>
                              <w:rPr>
                                <w:rFonts w:ascii="Josefin Sans Medium" w:hAnsi="Josefin Sans Medium"/>
                              </w:rPr>
                            </w:pP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Tela De Pausa do Jogo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ativada quando é pressionada a tecla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“ESC”.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Contém as opções: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“Continuar”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para retomar ao jogo,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“Save Game”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para guardar o estado atual do jogo,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“Menu”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para regressar ao menu principal e </w:t>
                            </w: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“Sair”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para sair do jogo.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D0575" id="_x0000_s1072" type="#_x0000_t202" style="position:absolute;margin-left:42.5pt;margin-top:5.3pt;width:189pt;height:120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" filled="f" stroked="f" strokeweight="1pt">
                <v:stroke miterlimit="4"/>
                <v:textbox inset="4pt,4pt,4pt,4pt">
                  <w:txbxContent>
                    <w:p w14:paraId="07AC9B34" w14:textId="7A2657C4" w:rsidR="00A64CE2" w:rsidRPr="00A64CE2" w:rsidRDefault="00A64CE2" w:rsidP="00A64CE2">
                      <w:pPr>
                        <w:rPr>
                          <w:rFonts w:ascii="Josefin Sans Medium" w:hAnsi="Josefin Sans Medium"/>
                        </w:rPr>
                      </w:pPr>
                      <w:r>
                        <w:rPr>
                          <w:rFonts w:ascii="Josefin Sans Medium" w:hAnsi="Josefin Sans Medium"/>
                          <w:color w:val="FF3300"/>
                        </w:rPr>
                        <w:t xml:space="preserve">Tela De Pausa do Jogo </w:t>
                      </w:r>
                      <w:r>
                        <w:rPr>
                          <w:rFonts w:ascii="Josefin Sans Medium" w:hAnsi="Josefin Sans Medium"/>
                        </w:rPr>
                        <w:t xml:space="preserve">ativada quando é pressionada a tecla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“ESC”. </w:t>
                      </w:r>
                      <w:r>
                        <w:rPr>
                          <w:rFonts w:ascii="Josefin Sans Medium" w:hAnsi="Josefin Sans Medium"/>
                        </w:rPr>
                        <w:t xml:space="preserve">Contém as opções: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“Continuar” </w:t>
                      </w:r>
                      <w:r>
                        <w:rPr>
                          <w:rFonts w:ascii="Josefin Sans Medium" w:hAnsi="Josefin Sans Medium"/>
                        </w:rPr>
                        <w:t xml:space="preserve">para retomar ao jogo,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“Save Game” </w:t>
                      </w:r>
                      <w:r>
                        <w:rPr>
                          <w:rFonts w:ascii="Josefin Sans Medium" w:hAnsi="Josefin Sans Medium"/>
                        </w:rPr>
                        <w:t xml:space="preserve">para guardar o estado atual do jogo,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“Menu” </w:t>
                      </w:r>
                      <w:r>
                        <w:rPr>
                          <w:rFonts w:ascii="Josefin Sans Medium" w:hAnsi="Josefin Sans Medium"/>
                        </w:rPr>
                        <w:t xml:space="preserve">para regressar ao menu principal e </w:t>
                      </w: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“Sair” </w:t>
                      </w:r>
                      <w:r>
                        <w:rPr>
                          <w:rFonts w:ascii="Josefin Sans Medium" w:hAnsi="Josefin Sans Medium"/>
                        </w:rPr>
                        <w:t>para sair do jogo.</w:t>
                      </w:r>
                    </w:p>
                  </w:txbxContent>
                </v:textbox>
              </v:shape>
            </w:pict>
          </mc:Fallback>
        </mc:AlternateContent>
      </w:r>
    </w:p>
    <w:p w14:paraId="65E6B395" w14:textId="2EAB1BFB" w:rsidR="002075F6" w:rsidRDefault="002075F6"/>
    <w:p w14:paraId="112A5D2F" w14:textId="354B61AB" w:rsidR="002075F6" w:rsidRDefault="002075F6"/>
    <w:p w14:paraId="02824881" w14:textId="0CA3CE2C" w:rsidR="002075F6" w:rsidRDefault="002075F6"/>
    <w:p w14:paraId="153458BC" w14:textId="70976343" w:rsidR="002075F6" w:rsidRDefault="002075F6"/>
    <w:p w14:paraId="7BCD0881" w14:textId="0E6D1374" w:rsidR="002075F6" w:rsidRDefault="002075F6"/>
    <w:p w14:paraId="4E7799AD" w14:textId="47956D8B" w:rsidR="002075F6" w:rsidRDefault="002075F6"/>
    <w:p w14:paraId="7AD402BD" w14:textId="16756DD8" w:rsidR="00D20B4A" w:rsidRDefault="00D20B4A"/>
    <w:p w14:paraId="4A23CD99" w14:textId="028A1BD5" w:rsidR="002075F6" w:rsidRDefault="002075F6"/>
    <w:p w14:paraId="5F3D93D8" w14:textId="179F9500" w:rsidR="002075F6" w:rsidRDefault="00A64CE2"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B840AD8" wp14:editId="59E035E8">
                <wp:simplePos x="0" y="0"/>
                <wp:positionH relativeFrom="column">
                  <wp:posOffset>3176270</wp:posOffset>
                </wp:positionH>
                <wp:positionV relativeFrom="paragraph">
                  <wp:posOffset>63500</wp:posOffset>
                </wp:positionV>
                <wp:extent cx="3383280" cy="259080"/>
                <wp:effectExtent l="0" t="0" r="0" b="0"/>
                <wp:wrapNone/>
                <wp:docPr id="1385198001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0CDF82A" w14:textId="6AF433FD" w:rsidR="00A64CE2" w:rsidRPr="008C24A4" w:rsidRDefault="00A64CE2" w:rsidP="00A64CE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8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De Pausa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0AD8" id="_x0000_s1073" type="#_x0000_t202" style="position:absolute;margin-left:250.1pt;margin-top:5pt;width:266.4pt;height:20.4pt;z-index:252043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" filled="f" stroked="f" strokeweight="1pt">
                <v:stroke miterlimit="4"/>
                <v:textbox inset="4pt,4pt,4pt,4pt">
                  <w:txbxContent>
                    <w:p w14:paraId="30CDF82A" w14:textId="6AF433FD" w:rsidR="00A64CE2" w:rsidRPr="008C24A4" w:rsidRDefault="00A64CE2" w:rsidP="00A64CE2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8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De Pausa</w:t>
                      </w:r>
                    </w:p>
                  </w:txbxContent>
                </v:textbox>
              </v:shape>
            </w:pict>
          </mc:Fallback>
        </mc:AlternateContent>
      </w:r>
    </w:p>
    <w:p w14:paraId="78E368A9" w14:textId="6D4CD597" w:rsidR="002620B4" w:rsidRDefault="002620B4"/>
    <w:p w14:paraId="10689AE1" w14:textId="44C6C3D7" w:rsidR="002620B4" w:rsidRDefault="002620B4"/>
    <w:p w14:paraId="61676FFC" w14:textId="7A801B67" w:rsidR="002620B4" w:rsidRDefault="005F10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7F2F453" wp14:editId="53E35DD2">
                <wp:simplePos x="0" y="0"/>
                <wp:positionH relativeFrom="page">
                  <wp:align>right</wp:align>
                </wp:positionH>
                <wp:positionV relativeFrom="paragraph">
                  <wp:posOffset>-236220</wp:posOffset>
                </wp:positionV>
                <wp:extent cx="3302000" cy="1130935"/>
                <wp:effectExtent l="0" t="0" r="0" b="0"/>
                <wp:wrapNone/>
                <wp:docPr id="2132109751" name="Caixa de texto 213210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0" cy="11309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2003BD8" w14:textId="1807DFCA" w:rsidR="005F108C" w:rsidRPr="005825CC" w:rsidRDefault="005F108C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360"/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16" w:name="_Toc136435427"/>
                            <w:bookmarkStart w:id="17" w:name="_Toc135077607"/>
                            <w:r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Funcionalidades e Capturas (3)</w:t>
                            </w:r>
                            <w:bookmarkEnd w:id="16"/>
                          </w:p>
                          <w:p w14:paraId="3F952440" w14:textId="3A7C6A21" w:rsidR="0031059F" w:rsidRPr="005825CC" w:rsidRDefault="0031059F" w:rsidP="0031059F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18" w:name="_Toc136435428"/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:</w:t>
                            </w:r>
                            <w:bookmarkEnd w:id="17"/>
                            <w:bookmarkEnd w:id="18"/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453" id="Caixa de texto 2132109751" o:spid="_x0000_s1074" type="#_x0000_t202" style="position:absolute;margin-left:208.8pt;margin-top:-18.6pt;width:260pt;height:89.05pt;z-index:251990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" filled="f" stroked="f" strokeweight="1pt">
                <v:stroke miterlimit="4"/>
                <v:textbox inset="4pt,4pt,4pt,4pt">
                  <w:txbxContent>
                    <w:p w14:paraId="52003BD8" w14:textId="1807DFCA" w:rsidR="005F108C" w:rsidRPr="005825CC" w:rsidRDefault="005F108C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360"/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19" w:name="_Toc136435427"/>
                      <w:bookmarkStart w:id="20" w:name="_Toc135077607"/>
                      <w:r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Funcionalidades e Capturas (3)</w:t>
                      </w:r>
                      <w:bookmarkEnd w:id="19"/>
                    </w:p>
                    <w:p w14:paraId="3F952440" w14:textId="3A7C6A21" w:rsidR="0031059F" w:rsidRPr="005825CC" w:rsidRDefault="0031059F" w:rsidP="0031059F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21" w:name="_Toc136435428"/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:</w:t>
                      </w:r>
                      <w:bookmarkEnd w:id="20"/>
                      <w:bookmarkEnd w:id="21"/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1059F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311C1A2" wp14:editId="52BD858C">
                <wp:simplePos x="0" y="0"/>
                <wp:positionH relativeFrom="column">
                  <wp:posOffset>3840692</wp:posOffset>
                </wp:positionH>
                <wp:positionV relativeFrom="paragraph">
                  <wp:posOffset>-448945</wp:posOffset>
                </wp:positionV>
                <wp:extent cx="3390900" cy="1386840"/>
                <wp:effectExtent l="95250" t="38100" r="57150" b="118110"/>
                <wp:wrapNone/>
                <wp:docPr id="2141824131" name="Retângulo 214182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26C168" w14:textId="77777777" w:rsidR="0031059F" w:rsidRPr="0028724B" w:rsidRDefault="0031059F" w:rsidP="0031059F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1C1A2" id="Retângulo 2141824131" o:spid="_x0000_s1075" style="position:absolute;margin-left:302.4pt;margin-top:-35.35pt;width:267pt;height:109.2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0726C168" w14:textId="77777777" w:rsidR="0031059F" w:rsidRPr="0028724B" w:rsidRDefault="0031059F" w:rsidP="0031059F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C820343" w14:textId="373A4F8C" w:rsidR="002620B4" w:rsidRDefault="002620B4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9093F23" wp14:editId="78709036">
                <wp:simplePos x="0" y="0"/>
                <wp:positionH relativeFrom="margin">
                  <wp:align>center</wp:align>
                </wp:positionH>
                <wp:positionV relativeFrom="paragraph">
                  <wp:posOffset>36830</wp:posOffset>
                </wp:positionV>
                <wp:extent cx="6370320" cy="9240982"/>
                <wp:effectExtent l="0" t="0" r="11430" b="1778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9240982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25400" cap="flat">
                          <a:solidFill>
                            <a:schemeClr val="bg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3C24B" id="Retângulo 19" o:spid="_x0000_s1026" style="position:absolute;margin-left:0;margin-top:2.9pt;width:501.6pt;height:727.65pt;z-index:2517831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" fillcolor="#d6d5d5 [3214]" strokecolor="#d6d5d5 [3214]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</w:p>
    <w:p w14:paraId="008E27A9" w14:textId="002578E9" w:rsidR="002620B4" w:rsidRDefault="002620B4"/>
    <w:p w14:paraId="15280DC5" w14:textId="74E541F6" w:rsidR="002620B4" w:rsidRDefault="002620B4"/>
    <w:p w14:paraId="2061D099" w14:textId="2E9D9322" w:rsidR="002620B4" w:rsidRDefault="002620B4"/>
    <w:p w14:paraId="18E8E895" w14:textId="54C42328" w:rsidR="002620B4" w:rsidRDefault="002620B4"/>
    <w:p w14:paraId="47049CD7" w14:textId="0929B89E" w:rsidR="002620B4" w:rsidRDefault="005F108C"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1540675" wp14:editId="255B4E3F">
                <wp:simplePos x="0" y="0"/>
                <wp:positionH relativeFrom="column">
                  <wp:posOffset>3702050</wp:posOffset>
                </wp:positionH>
                <wp:positionV relativeFrom="paragraph">
                  <wp:posOffset>120015</wp:posOffset>
                </wp:positionV>
                <wp:extent cx="360045" cy="1764030"/>
                <wp:effectExtent l="19050" t="19050" r="1905" b="26670"/>
                <wp:wrapNone/>
                <wp:docPr id="1553448226" name="Chaveta à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" cy="1764030"/>
                        </a:xfrm>
                        <a:prstGeom prst="leftBrace">
                          <a:avLst>
                            <a:gd name="adj1" fmla="val 8333"/>
                            <a:gd name="adj2" fmla="val 48704"/>
                          </a:avLst>
                        </a:prstGeom>
                        <a:noFill/>
                        <a:ln w="38100" cap="flat">
                          <a:solidFill>
                            <a:srgbClr val="FF33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91439" tIns="45719" rIns="9143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51D0" id="Chaveta à esquerda 12" o:spid="_x0000_s1026" type="#_x0000_t87" style="position:absolute;margin-left:291.5pt;margin-top:9.45pt;width:28.35pt;height:138.9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" adj="367,10520" strokecolor="#f30" strokeweight="3pt">
                <v:stroke miterlimit="4" joinstyle="miter"/>
                <v:textbox inset="2.53997mm,1.27mm,2.53997mm,1.27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1696" behindDoc="0" locked="0" layoutInCell="1" allowOverlap="1" wp14:anchorId="72F4F8A1" wp14:editId="56D5DAA9">
            <wp:simplePos x="0" y="0"/>
            <wp:positionH relativeFrom="margin">
              <wp:posOffset>356870</wp:posOffset>
            </wp:positionH>
            <wp:positionV relativeFrom="paragraph">
              <wp:posOffset>66040</wp:posOffset>
            </wp:positionV>
            <wp:extent cx="3337560" cy="1875560"/>
            <wp:effectExtent l="0" t="0" r="0" b="0"/>
            <wp:wrapNone/>
            <wp:docPr id="16986337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8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E9729" w14:textId="017F8778" w:rsidR="002620B4" w:rsidRDefault="005F108C"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DF5357A" wp14:editId="0ECA63ED">
                <wp:simplePos x="0" y="0"/>
                <wp:positionH relativeFrom="column">
                  <wp:posOffset>4027170</wp:posOffset>
                </wp:positionH>
                <wp:positionV relativeFrom="paragraph">
                  <wp:posOffset>140335</wp:posOffset>
                </wp:positionV>
                <wp:extent cx="2400300" cy="1325880"/>
                <wp:effectExtent l="0" t="0" r="0" b="0"/>
                <wp:wrapNone/>
                <wp:docPr id="418813573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32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F2C65B4" w14:textId="68A9FDC1" w:rsidR="005F108C" w:rsidRPr="005F108C" w:rsidRDefault="005F108C" w:rsidP="005F108C">
                            <w:pPr>
                              <w:rPr>
                                <w:rFonts w:ascii="Josefin Sans Medium" w:hAnsi="Josefin Sans Medium"/>
                              </w:rPr>
                            </w:pPr>
                            <w:r w:rsidRPr="00A64CE2"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Tela do </w:t>
                            </w:r>
                            <w:r>
                              <w:rPr>
                                <w:rFonts w:ascii="Josefin Sans Medium" w:hAnsi="Josefin Sans Medium"/>
                                <w:color w:val="FF3300"/>
                              </w:rPr>
                              <w:t xml:space="preserve">Vencedor 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 xml:space="preserve">tem como tarefa apresentar o </w:t>
                            </w:r>
                            <w:r w:rsidRPr="005F108C">
                              <w:rPr>
                                <w:rFonts w:ascii="Josefin Sans Medium" w:hAnsi="Josefin Sans Medium"/>
                                <w:color w:val="FF0000"/>
                              </w:rPr>
                              <w:t>nome do Vencedor</w:t>
                            </w:r>
                            <w:r>
                              <w:rPr>
                                <w:rFonts w:ascii="Josefin Sans Medium" w:hAnsi="Josefin Sans Medium"/>
                              </w:rPr>
                              <w:t>, sempre que as 5 peças de um dos jogadores saírem do tabuleiro.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57A" id="_x0000_s1076" type="#_x0000_t202" style="position:absolute;margin-left:317.1pt;margin-top:11.05pt;width:189pt;height:104.4pt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" filled="f" stroked="f" strokeweight="1pt">
                <v:stroke miterlimit="4"/>
                <v:textbox inset="4pt,4pt,4pt,4pt">
                  <w:txbxContent>
                    <w:p w14:paraId="5F2C65B4" w14:textId="68A9FDC1" w:rsidR="005F108C" w:rsidRPr="005F108C" w:rsidRDefault="005F108C" w:rsidP="005F108C">
                      <w:pPr>
                        <w:rPr>
                          <w:rFonts w:ascii="Josefin Sans Medium" w:hAnsi="Josefin Sans Medium"/>
                        </w:rPr>
                      </w:pPr>
                      <w:r w:rsidRPr="00A64CE2">
                        <w:rPr>
                          <w:rFonts w:ascii="Josefin Sans Medium" w:hAnsi="Josefin Sans Medium"/>
                          <w:color w:val="FF3300"/>
                        </w:rPr>
                        <w:t xml:space="preserve">Tela do </w:t>
                      </w:r>
                      <w:r>
                        <w:rPr>
                          <w:rFonts w:ascii="Josefin Sans Medium" w:hAnsi="Josefin Sans Medium"/>
                          <w:color w:val="FF3300"/>
                        </w:rPr>
                        <w:t xml:space="preserve">Vencedor </w:t>
                      </w:r>
                      <w:r>
                        <w:rPr>
                          <w:rFonts w:ascii="Josefin Sans Medium" w:hAnsi="Josefin Sans Medium"/>
                        </w:rPr>
                        <w:t xml:space="preserve">tem como tarefa apresentar o </w:t>
                      </w:r>
                      <w:r w:rsidRPr="005F108C">
                        <w:rPr>
                          <w:rFonts w:ascii="Josefin Sans Medium" w:hAnsi="Josefin Sans Medium"/>
                          <w:color w:val="FF0000"/>
                        </w:rPr>
                        <w:t>nome do Vencedor</w:t>
                      </w:r>
                      <w:r>
                        <w:rPr>
                          <w:rFonts w:ascii="Josefin Sans Medium" w:hAnsi="Josefin Sans Medium"/>
                        </w:rPr>
                        <w:t>, sempre que as 5 peças de um dos jogadores saírem do tabuleiro.</w:t>
                      </w:r>
                    </w:p>
                  </w:txbxContent>
                </v:textbox>
              </v:shape>
            </w:pict>
          </mc:Fallback>
        </mc:AlternateContent>
      </w:r>
    </w:p>
    <w:p w14:paraId="196D7ACE" w14:textId="66B5744A" w:rsidR="002620B4" w:rsidRDefault="002620B4"/>
    <w:p w14:paraId="420CDDD2" w14:textId="462FC35C" w:rsidR="002620B4" w:rsidRDefault="002620B4"/>
    <w:p w14:paraId="4C1018DE" w14:textId="0298844B" w:rsidR="002620B4" w:rsidRDefault="002620B4"/>
    <w:p w14:paraId="56841884" w14:textId="1D4FC88D" w:rsidR="002620B4" w:rsidRDefault="002620B4"/>
    <w:p w14:paraId="28383F7B" w14:textId="23E4F0CB" w:rsidR="002620B4" w:rsidRDefault="002620B4"/>
    <w:p w14:paraId="34EBF016" w14:textId="38CBA246" w:rsidR="002620B4" w:rsidRDefault="002620B4"/>
    <w:p w14:paraId="226AC464" w14:textId="1126CA63" w:rsidR="002620B4" w:rsidRDefault="002620B4"/>
    <w:p w14:paraId="262EF6D4" w14:textId="372FF6B9" w:rsidR="002620B4" w:rsidRDefault="002620B4"/>
    <w:p w14:paraId="4557E8A7" w14:textId="027C4111" w:rsidR="002620B4" w:rsidRDefault="005F108C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3E7E64B" wp14:editId="6378AE9D">
                <wp:simplePos x="0" y="0"/>
                <wp:positionH relativeFrom="column">
                  <wp:posOffset>311150</wp:posOffset>
                </wp:positionH>
                <wp:positionV relativeFrom="paragraph">
                  <wp:posOffset>153497</wp:posOffset>
                </wp:positionV>
                <wp:extent cx="3383280" cy="259080"/>
                <wp:effectExtent l="0" t="0" r="0" b="0"/>
                <wp:wrapNone/>
                <wp:docPr id="1946581718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BCFE780" w14:textId="13DC1AF9" w:rsidR="005F108C" w:rsidRPr="008C24A4" w:rsidRDefault="005F108C" w:rsidP="005F108C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Imagem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9 </w:t>
                            </w:r>
                            <w:r w:rsidRPr="008C24A4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Tela Do Vencedor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7E64B" id="_x0000_s1077" type="#_x0000_t202" style="position:absolute;margin-left:24.5pt;margin-top:12.1pt;width:266.4pt;height:20.4pt;z-index:252063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" filled="f" stroked="f" strokeweight="1pt">
                <v:stroke miterlimit="4"/>
                <v:textbox inset="4pt,4pt,4pt,4pt">
                  <w:txbxContent>
                    <w:p w14:paraId="5BCFE780" w14:textId="13DC1AF9" w:rsidR="005F108C" w:rsidRPr="008C24A4" w:rsidRDefault="005F108C" w:rsidP="005F108C">
                      <w:pP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Imagem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9 </w:t>
                      </w:r>
                      <w:r w:rsidRPr="008C24A4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Tela Do Vencedor</w:t>
                      </w:r>
                    </w:p>
                  </w:txbxContent>
                </v:textbox>
              </v:shape>
            </w:pict>
          </mc:Fallback>
        </mc:AlternateContent>
      </w:r>
    </w:p>
    <w:p w14:paraId="05A3E998" w14:textId="1060A9FA" w:rsidR="002620B4" w:rsidRDefault="002620B4"/>
    <w:p w14:paraId="03E075B3" w14:textId="653683E4" w:rsidR="002620B4" w:rsidRDefault="005F108C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08A87D6" wp14:editId="42952CA3">
                <wp:simplePos x="0" y="0"/>
                <wp:positionH relativeFrom="column">
                  <wp:posOffset>-355600</wp:posOffset>
                </wp:positionH>
                <wp:positionV relativeFrom="paragraph">
                  <wp:posOffset>138142</wp:posOffset>
                </wp:positionV>
                <wp:extent cx="3390900" cy="1386840"/>
                <wp:effectExtent l="95250" t="38100" r="57150" b="118110"/>
                <wp:wrapNone/>
                <wp:docPr id="1755252433" name="Retângulo 1755252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868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5400" cap="flat">
                          <a:solidFill>
                            <a:srgbClr val="FFC000"/>
                          </a:solidFill>
                          <a:prstDash val="solid"/>
                          <a:miter lim="4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25C796A" w14:textId="77777777" w:rsidR="005F108C" w:rsidRPr="0028724B" w:rsidRDefault="005F108C" w:rsidP="005F108C">
                            <w:pPr>
                              <w:rPr>
                                <w:color w:val="FF0000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A87D6" id="Retângulo 1755252433" o:spid="_x0000_s1078" style="position:absolute;margin-left:-28pt;margin-top:10.9pt;width:267pt;height:109.2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" fillcolor="#ffc000" strokecolor="#ffc000" strokeweight="2pt">
                <v:stroke miterlimit="4"/>
                <v:shadow on="t" color="black" opacity="26214f" origin=".5,-.5" offset="-.74836mm,.74836mm"/>
                <v:textbox inset="3pt,3pt,3pt,3pt">
                  <w:txbxContent>
                    <w:p w14:paraId="725C796A" w14:textId="77777777" w:rsidR="005F108C" w:rsidRPr="0028724B" w:rsidRDefault="005F108C" w:rsidP="005F108C">
                      <w:pPr>
                        <w:rPr>
                          <w:color w:val="FF0000"/>
                          <w:sz w:val="48"/>
                          <w:szCs w:val="48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4D41C53" w14:textId="25F37399" w:rsidR="002620B4" w:rsidRDefault="002620B4"/>
    <w:p w14:paraId="5D908A5F" w14:textId="71FB0410" w:rsidR="002620B4" w:rsidRDefault="005F108C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BB0EDAB" wp14:editId="13F3BCFC">
                <wp:simplePos x="0" y="0"/>
                <wp:positionH relativeFrom="margin">
                  <wp:posOffset>117590</wp:posOffset>
                </wp:positionH>
                <wp:positionV relativeFrom="paragraph">
                  <wp:posOffset>64943</wp:posOffset>
                </wp:positionV>
                <wp:extent cx="2937164" cy="1156854"/>
                <wp:effectExtent l="0" t="0" r="0" b="0"/>
                <wp:wrapNone/>
                <wp:docPr id="940046613" name="Caixa de texto 94004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7164" cy="115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7D67D97" w14:textId="1521DEFD" w:rsidR="005F108C" w:rsidRPr="005825CC" w:rsidRDefault="005F108C" w:rsidP="00571126">
                            <w:pPr>
                              <w:pStyle w:val="Relatorio"/>
                              <w:numPr>
                                <w:ilvl w:val="0"/>
                                <w:numId w:val="0"/>
                              </w:numPr>
                              <w:ind w:left="360"/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22" w:name="_Toc136435429"/>
                            <w:r>
                              <w:rPr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Conclusão e Avaliação geral</w:t>
                            </w:r>
                            <w:bookmarkEnd w:id="22"/>
                          </w:p>
                          <w:p w14:paraId="7A9D0BC7" w14:textId="77777777" w:rsidR="005F108C" w:rsidRPr="005825CC" w:rsidRDefault="005F108C" w:rsidP="005F108C">
                            <w:pPr>
                              <w:pStyle w:val="Ttulo1"/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bookmarkStart w:id="23" w:name="_Toc136435430"/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:</w:t>
                            </w:r>
                            <w:bookmarkEnd w:id="23"/>
                            <w:r>
                              <w:rPr>
                                <w:rFonts w:asciiTheme="minorHAnsi" w:hAnsiTheme="minorHAnsi"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EDAB" id="Caixa de texto 940046613" o:spid="_x0000_s1079" type="#_x0000_t202" style="position:absolute;margin-left:9.25pt;margin-top:5.1pt;width:231.25pt;height:91.1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" filled="f" stroked="f" strokeweight="1pt">
                <v:stroke miterlimit="4"/>
                <v:textbox inset="4pt,4pt,4pt,4pt">
                  <w:txbxContent>
                    <w:p w14:paraId="77D67D97" w14:textId="1521DEFD" w:rsidR="005F108C" w:rsidRPr="005825CC" w:rsidRDefault="005F108C" w:rsidP="00571126">
                      <w:pPr>
                        <w:pStyle w:val="Relatorio"/>
                        <w:numPr>
                          <w:ilvl w:val="0"/>
                          <w:numId w:val="0"/>
                        </w:numPr>
                        <w:ind w:left="360"/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24" w:name="_Toc136435429"/>
                      <w:r>
                        <w:rPr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Conclusão e Avaliação geral</w:t>
                      </w:r>
                      <w:bookmarkEnd w:id="24"/>
                    </w:p>
                    <w:p w14:paraId="7A9D0BC7" w14:textId="77777777" w:rsidR="005F108C" w:rsidRPr="005825CC" w:rsidRDefault="005F108C" w:rsidP="005F108C">
                      <w:pPr>
                        <w:pStyle w:val="Ttulo1"/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bookmarkStart w:id="25" w:name="_Toc136435430"/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:</w:t>
                      </w:r>
                      <w:bookmarkEnd w:id="25"/>
                      <w:r>
                        <w:rPr>
                          <w:rFonts w:asciiTheme="minorHAnsi" w:hAnsiTheme="minorHAnsi"/>
                          <w:color w:val="FFFFFF" w:themeColor="background1"/>
                          <w:sz w:val="56"/>
                          <w:szCs w:val="5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E68017" w14:textId="4A1695E4" w:rsidR="002620B4" w:rsidRDefault="002620B4"/>
    <w:p w14:paraId="461C6160" w14:textId="70167EFC" w:rsidR="002620B4" w:rsidRDefault="002620B4"/>
    <w:p w14:paraId="608094A1" w14:textId="480F0D43" w:rsidR="002620B4" w:rsidRDefault="002620B4"/>
    <w:p w14:paraId="16858408" w14:textId="698A72A4" w:rsidR="002620B4" w:rsidRDefault="002620B4"/>
    <w:p w14:paraId="3C66B558" w14:textId="4E1EF074" w:rsidR="002620B4" w:rsidRDefault="002620B4"/>
    <w:p w14:paraId="1A8D0C46" w14:textId="42126C44" w:rsidR="002620B4" w:rsidRDefault="002620B4"/>
    <w:p w14:paraId="52EBEB3A" w14:textId="4D9593B7" w:rsidR="002620B4" w:rsidRDefault="002620B4"/>
    <w:p w14:paraId="438986AD" w14:textId="68416DDE" w:rsidR="002620B4" w:rsidRDefault="00327BCF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6EAC8598" wp14:editId="44E13749">
                <wp:simplePos x="0" y="0"/>
                <wp:positionH relativeFrom="margin">
                  <wp:align>center</wp:align>
                </wp:positionH>
                <wp:positionV relativeFrom="paragraph">
                  <wp:posOffset>7505</wp:posOffset>
                </wp:positionV>
                <wp:extent cx="5708015" cy="4537363"/>
                <wp:effectExtent l="0" t="0" r="0" b="0"/>
                <wp:wrapNone/>
                <wp:docPr id="794389381" name="Caixa de texto 79438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015" cy="453736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A0E2817" w14:textId="73F8E7A5" w:rsidR="005F108C" w:rsidRPr="005F108C" w:rsidRDefault="005F108C" w:rsidP="005F108C">
                            <w:pPr>
                              <w:ind w:firstLine="720"/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O projeto do </w:t>
                            </w:r>
                            <w:r w:rsidR="00985297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SENET</w:t>
                            </w:r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em </w:t>
                            </w:r>
                            <w:proofErr w:type="spellStart"/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Python</w:t>
                            </w:r>
                            <w:proofErr w:type="spellEnd"/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apresentou uma</w:t>
                            </w:r>
                            <w:r w:rsid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implementação bem-sucedida do jogo, com uma interface gráfica de usuário (GUI) amigável e intuitiva. O jogo em si é jogável e possui regras precisas e bem definidas. A implementação da lógica do jogo é clara e fácil de entender, com o código bem organizado e comentado.</w:t>
                            </w:r>
                          </w:p>
                          <w:p w14:paraId="6BD98D87" w14:textId="77777777" w:rsidR="005F108C" w:rsidRPr="005F108C" w:rsidRDefault="005F108C" w:rsidP="005F108C">
                            <w:pPr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14:paraId="14176530" w14:textId="397B77E1" w:rsidR="005F108C" w:rsidRPr="005F108C" w:rsidRDefault="005F108C" w:rsidP="005F108C">
                            <w:pPr>
                              <w:ind w:firstLine="720"/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No entanto, há áreas em que o projeto pode ser melhorado. Por exemplo, </w:t>
                            </w:r>
                            <w:r w:rsid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o BOT</w:t>
                            </w:r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poderia ser mais aprimorad</w:t>
                            </w:r>
                            <w:r w:rsid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o e melhorado, de forma a funcionar de maneira mais independente. </w:t>
                            </w:r>
                            <w:r w:rsidRPr="005F108C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Além disso, o código pode ser otimizado para melhorar o desempenho e reduzir redundâncias</w:t>
                            </w:r>
                            <w:r w:rsidR="00A471E4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e limitações, pois atualmente o código só funciona em computadores com uma escala de resolução de 125%.</w:t>
                            </w:r>
                          </w:p>
                          <w:p w14:paraId="6091A0B4" w14:textId="77777777" w:rsidR="005F108C" w:rsidRPr="005F108C" w:rsidRDefault="005F108C" w:rsidP="005F108C">
                            <w:pPr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14:paraId="5B66D649" w14:textId="18A3AC88" w:rsidR="005F108C" w:rsidRPr="005F108C" w:rsidRDefault="00327BCF" w:rsidP="00327BCF">
                            <w:pPr>
                              <w:ind w:firstLine="720"/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De uma maneira geral, o projeto foi bem-sucedido,</w:t>
                            </w:r>
                            <w:r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e</w:t>
                            </w:r>
                            <w:r w:rsidRP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apresenta uma interface </w:t>
                            </w:r>
                            <w:r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intuitiva</w:t>
                            </w:r>
                            <w:r w:rsidRP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. Apesar disso, ainda há espaço para melhorias, mas a funcionalidade e as regras do jogo foram implementadas de forma precisa e eficiente. Por fim, o projeto é uma realização bem-sucedida e um bom exemplo de como implementar jogos de tabuleiro utilizando a linguagem de programação </w:t>
                            </w:r>
                            <w:proofErr w:type="spellStart"/>
                            <w:r w:rsidRP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Python</w:t>
                            </w:r>
                            <w:proofErr w:type="spellEnd"/>
                            <w:r w:rsidRPr="00327BCF">
                              <w:rPr>
                                <w:rFonts w:ascii="Josefin Sans Medium" w:hAnsi="Josefin Sans Medium"/>
                                <w:b/>
                                <w:bCs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C8598" id="Caixa de texto 794389381" o:spid="_x0000_s1080" type="#_x0000_t202" style="position:absolute;margin-left:0;margin-top:.6pt;width:449.45pt;height:357.25pt;z-index:252073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" filled="f" stroked="f" strokeweight="1pt">
                <v:stroke miterlimit="4"/>
                <v:textbox inset="4pt,4pt,4pt,4pt">
                  <w:txbxContent>
                    <w:p w14:paraId="3A0E2817" w14:textId="73F8E7A5" w:rsidR="005F108C" w:rsidRPr="005F108C" w:rsidRDefault="005F108C" w:rsidP="005F108C">
                      <w:pPr>
                        <w:ind w:firstLine="720"/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O projeto do </w:t>
                      </w:r>
                      <w:r w:rsidR="00985297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SENET</w:t>
                      </w:r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em </w:t>
                      </w:r>
                      <w:proofErr w:type="spellStart"/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Python</w:t>
                      </w:r>
                      <w:proofErr w:type="spellEnd"/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apresentou uma</w:t>
                      </w:r>
                      <w:r w:rsid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implementação bem-sucedida do jogo, com uma interface gráfica de usuário (GUI) amigável e intuitiva. O jogo em si é jogável e possui regras precisas e bem definidas. A implementação da lógica do jogo é clara e fácil de entender, com o código bem organizado e comentado.</w:t>
                      </w:r>
                    </w:p>
                    <w:p w14:paraId="6BD98D87" w14:textId="77777777" w:rsidR="005F108C" w:rsidRPr="005F108C" w:rsidRDefault="005F108C" w:rsidP="005F108C">
                      <w:pPr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14:paraId="14176530" w14:textId="397B77E1" w:rsidR="005F108C" w:rsidRPr="005F108C" w:rsidRDefault="005F108C" w:rsidP="005F108C">
                      <w:pPr>
                        <w:ind w:firstLine="720"/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No entanto, há áreas em que o projeto pode ser melhorado. Por exemplo, </w:t>
                      </w:r>
                      <w:r w:rsid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o BOT</w:t>
                      </w:r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poderia ser mais aprimorad</w:t>
                      </w:r>
                      <w:r w:rsid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o e melhorado, de forma a funcionar de maneira mais independente. </w:t>
                      </w:r>
                      <w:r w:rsidRPr="005F108C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Além disso, o código pode ser otimizado para melhorar o desempenho e reduzir redundâncias</w:t>
                      </w:r>
                      <w:r w:rsidR="00A471E4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e limitações, pois atualmente o código só funciona em computadores com uma escala de resolução de 125%.</w:t>
                      </w:r>
                    </w:p>
                    <w:p w14:paraId="6091A0B4" w14:textId="77777777" w:rsidR="005F108C" w:rsidRPr="005F108C" w:rsidRDefault="005F108C" w:rsidP="005F108C">
                      <w:pPr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14:paraId="5B66D649" w14:textId="18A3AC88" w:rsidR="005F108C" w:rsidRPr="005F108C" w:rsidRDefault="00327BCF" w:rsidP="00327BCF">
                      <w:pPr>
                        <w:ind w:firstLine="720"/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De uma maneira geral, o projeto foi bem-sucedido,</w:t>
                      </w:r>
                      <w:r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e</w:t>
                      </w:r>
                      <w:r w:rsidRP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apresenta uma interface </w:t>
                      </w:r>
                      <w:r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intuitiva</w:t>
                      </w:r>
                      <w:r w:rsidRP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. Apesar disso, ainda há espaço para melhorias, mas a funcionalidade e as regras do jogo foram implementadas de forma precisa e eficiente. Por fim, o projeto é uma realização bem-sucedida e um bom exemplo de como implementar jogos de tabuleiro utilizando a linguagem de programação </w:t>
                      </w:r>
                      <w:proofErr w:type="spellStart"/>
                      <w:r w:rsidRP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Python</w:t>
                      </w:r>
                      <w:proofErr w:type="spellEnd"/>
                      <w:r w:rsidRPr="00327BCF">
                        <w:rPr>
                          <w:rFonts w:ascii="Josefin Sans Medium" w:hAnsi="Josefin Sans Medium"/>
                          <w:b/>
                          <w:bCs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BA5EEC" w14:textId="47D94D5F" w:rsidR="002620B4" w:rsidRDefault="002620B4"/>
    <w:p w14:paraId="76F2746F" w14:textId="40611A79" w:rsidR="002620B4" w:rsidRDefault="002620B4"/>
    <w:p w14:paraId="4C566AC1" w14:textId="11CB0CD4" w:rsidR="002620B4" w:rsidRDefault="002620B4"/>
    <w:p w14:paraId="7DD9D744" w14:textId="15BA82B3" w:rsidR="002620B4" w:rsidRDefault="002620B4"/>
    <w:p w14:paraId="71FF23C0" w14:textId="640B717D" w:rsidR="002620B4" w:rsidRDefault="002620B4"/>
    <w:p w14:paraId="260DA240" w14:textId="741642EB" w:rsidR="002620B4" w:rsidRDefault="002620B4"/>
    <w:p w14:paraId="15123120" w14:textId="75F366EC" w:rsidR="002620B4" w:rsidRDefault="002620B4"/>
    <w:p w14:paraId="15C064D2" w14:textId="10E89426" w:rsidR="002620B4" w:rsidRDefault="002620B4"/>
    <w:p w14:paraId="458830B3" w14:textId="14C11407" w:rsidR="002620B4" w:rsidRDefault="002620B4"/>
    <w:p w14:paraId="4E2A1195" w14:textId="3EF14E15" w:rsidR="002620B4" w:rsidRDefault="002620B4"/>
    <w:p w14:paraId="4A4D4402" w14:textId="584C2263" w:rsidR="002620B4" w:rsidRDefault="002620B4"/>
    <w:p w14:paraId="0317DF92" w14:textId="5593D00B" w:rsidR="002620B4" w:rsidRDefault="002620B4"/>
    <w:p w14:paraId="097658B2" w14:textId="1C3566E7" w:rsidR="002620B4" w:rsidRDefault="002620B4"/>
    <w:p w14:paraId="47B97546" w14:textId="30D4D19A" w:rsidR="002620B4" w:rsidRDefault="002620B4"/>
    <w:p w14:paraId="6F79CC3F" w14:textId="2E9D7BC8" w:rsidR="002620B4" w:rsidRDefault="002620B4"/>
    <w:p w14:paraId="6AA27AE6" w14:textId="7651C230" w:rsidR="002620B4" w:rsidRDefault="002620B4"/>
    <w:p w14:paraId="39939636" w14:textId="6DF6694F" w:rsidR="002620B4" w:rsidRDefault="002620B4"/>
    <w:p w14:paraId="2132F7C8" w14:textId="3B5885B4" w:rsidR="002620B4" w:rsidRDefault="002620B4"/>
    <w:p w14:paraId="2D236752" w14:textId="77777777" w:rsidR="00D20B4A" w:rsidRDefault="00D20B4A" w:rsidP="00B50AFF"/>
    <w:p w14:paraId="16562174" w14:textId="77777777" w:rsidR="00D20B4A" w:rsidRDefault="00D20B4A" w:rsidP="00B50AFF"/>
    <w:p w14:paraId="2E7D02EC" w14:textId="77777777" w:rsidR="00D20B4A" w:rsidRDefault="00D20B4A" w:rsidP="00B50AFF"/>
    <w:p w14:paraId="62219EFF" w14:textId="77777777" w:rsidR="00D20B4A" w:rsidRDefault="00D20B4A" w:rsidP="00B50AFF"/>
    <w:p w14:paraId="5C4D19C3" w14:textId="07FB94AA" w:rsidR="00FF572B" w:rsidRDefault="00FF572B" w:rsidP="00B50AFF"/>
    <w:p w14:paraId="4304F0CA" w14:textId="0D6F58F8" w:rsidR="00FF572B" w:rsidRDefault="00FF572B" w:rsidP="00B50AFF"/>
    <w:p w14:paraId="0E4C64C7" w14:textId="77777777" w:rsidR="00444872" w:rsidRDefault="00444872" w:rsidP="00B50AFF"/>
    <w:sectPr w:rsidR="00444872" w:rsidSect="001C11EE">
      <w:footerReference w:type="even" r:id="rId41"/>
      <w:footerReference w:type="default" r:id="rId42"/>
      <w:headerReference w:type="first" r:id="rId43"/>
      <w:pgSz w:w="11906" w:h="16838" w:code="9"/>
      <w:pgMar w:top="720" w:right="578" w:bottom="1077" w:left="578" w:header="709" w:footer="43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7E21A" w14:textId="77777777" w:rsidR="008B4151" w:rsidRDefault="008B4151" w:rsidP="001205A1">
      <w:r>
        <w:separator/>
      </w:r>
    </w:p>
  </w:endnote>
  <w:endnote w:type="continuationSeparator" w:id="0">
    <w:p w14:paraId="5206D027" w14:textId="77777777" w:rsidR="008B4151" w:rsidRDefault="008B4151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Josefin Sans Medium">
    <w:panose1 w:val="00000000000000000000"/>
    <w:charset w:val="00"/>
    <w:family w:val="auto"/>
    <w:pitch w:val="variable"/>
    <w:sig w:usb0="A00000FF" w:usb1="4000204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697884697"/>
      <w:docPartObj>
        <w:docPartGallery w:val="Page Numbers (Bottom of Page)"/>
        <w:docPartUnique/>
      </w:docPartObj>
    </w:sdtPr>
    <w:sdtContent>
      <w:p w14:paraId="7606DB84" w14:textId="77777777" w:rsidR="001205A1" w:rsidRDefault="001205A1" w:rsidP="001739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  <w:lang w:bidi="pt-PT"/>
          </w:rPr>
          <w:fldChar w:fldCharType="begin"/>
        </w:r>
        <w:r>
          <w:rPr>
            <w:rStyle w:val="Nmerodepgina"/>
            <w:lang w:bidi="pt-PT"/>
          </w:rPr>
          <w:instrText xml:space="preserve"> PAGE </w:instrText>
        </w:r>
        <w:r>
          <w:rPr>
            <w:rStyle w:val="Nmerodepgina"/>
            <w:lang w:bidi="pt-PT"/>
          </w:rPr>
          <w:fldChar w:fldCharType="separate"/>
        </w:r>
        <w:r w:rsidR="007B0740">
          <w:rPr>
            <w:rStyle w:val="Nmerodepgina"/>
            <w:noProof/>
            <w:lang w:bidi="pt-PT"/>
          </w:rPr>
          <w:t>2</w:t>
        </w:r>
        <w:r>
          <w:rPr>
            <w:rStyle w:val="Nmerodepgina"/>
            <w:lang w:bidi="pt-PT"/>
          </w:rPr>
          <w:fldChar w:fldCharType="end"/>
        </w:r>
      </w:p>
    </w:sdtContent>
  </w:sdt>
  <w:p w14:paraId="002057C2" w14:textId="77777777" w:rsidR="001205A1" w:rsidRDefault="001205A1" w:rsidP="001205A1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  <w:color w:val="000000" w:themeColor="text1"/>
      </w:rPr>
      <w:id w:val="-1041358343"/>
      <w:docPartObj>
        <w:docPartGallery w:val="Page Numbers (Bottom of Page)"/>
        <w:docPartUnique/>
      </w:docPartObj>
    </w:sdtPr>
    <w:sdtContent>
      <w:p w14:paraId="109FB248" w14:textId="162574FC" w:rsidR="001205A1" w:rsidRPr="00494A95" w:rsidRDefault="001205A1" w:rsidP="001739D4">
        <w:pPr>
          <w:pStyle w:val="Rodap"/>
          <w:framePr w:wrap="none" w:vAnchor="text" w:hAnchor="margin" w:xAlign="right" w:y="1"/>
          <w:rPr>
            <w:rStyle w:val="Nmerodepgina"/>
            <w:color w:val="000000" w:themeColor="text1"/>
          </w:rPr>
        </w:pPr>
        <w:r w:rsidRPr="00494A95">
          <w:rPr>
            <w:rStyle w:val="Nmerodepgina"/>
            <w:color w:val="000000" w:themeColor="text1"/>
            <w:lang w:bidi="pt-PT"/>
          </w:rPr>
          <w:fldChar w:fldCharType="begin"/>
        </w:r>
        <w:r w:rsidRPr="00494A95">
          <w:rPr>
            <w:rStyle w:val="Nmerodepgina"/>
            <w:color w:val="000000" w:themeColor="text1"/>
            <w:lang w:bidi="pt-PT"/>
          </w:rPr>
          <w:instrText xml:space="preserve"> PAGE </w:instrText>
        </w:r>
        <w:r w:rsidRPr="00494A95">
          <w:rPr>
            <w:rStyle w:val="Nmerodepgina"/>
            <w:color w:val="000000" w:themeColor="text1"/>
            <w:lang w:bidi="pt-PT"/>
          </w:rPr>
          <w:fldChar w:fldCharType="separate"/>
        </w:r>
        <w:r w:rsidR="00C66528" w:rsidRPr="00494A95">
          <w:rPr>
            <w:rStyle w:val="Nmerodepgina"/>
            <w:noProof/>
            <w:color w:val="000000" w:themeColor="text1"/>
            <w:lang w:bidi="pt-PT"/>
          </w:rPr>
          <w:t>4</w:t>
        </w:r>
        <w:r w:rsidRPr="00494A95">
          <w:rPr>
            <w:rStyle w:val="Nmerodepgina"/>
            <w:color w:val="000000" w:themeColor="text1"/>
            <w:lang w:bidi="pt-PT"/>
          </w:rPr>
          <w:fldChar w:fldCharType="end"/>
        </w:r>
      </w:p>
    </w:sdtContent>
  </w:sdt>
  <w:tbl>
    <w:tblPr>
      <w:tblW w:w="0" w:type="auto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95"/>
      <w:gridCol w:w="5395"/>
    </w:tblGrid>
    <w:tr w:rsidR="00494A95" w:rsidRPr="00F0748E" w14:paraId="1F205EAB" w14:textId="77777777" w:rsidTr="005F4F46">
      <w:tc>
        <w:tcPr>
          <w:tcW w:w="5395" w:type="dxa"/>
        </w:tcPr>
        <w:p w14:paraId="59872947" w14:textId="2627883B" w:rsidR="001205A1" w:rsidRPr="00F0748E" w:rsidRDefault="00D20B4A" w:rsidP="00C66528">
          <w:pPr>
            <w:pStyle w:val="Rodap"/>
            <w:rPr>
              <w:color w:val="000000" w:themeColor="text1"/>
              <w:lang w:val="en-US"/>
            </w:rPr>
          </w:pPr>
          <w:r w:rsidRPr="00F0748E">
            <w:rPr>
              <w:color w:val="000000" w:themeColor="text1"/>
              <w:lang w:val="en-US"/>
            </w:rPr>
            <w:t xml:space="preserve">Relatório SENET </w:t>
          </w:r>
          <w:r w:rsidR="00F0748E" w:rsidRPr="00F0748E">
            <w:rPr>
              <w:color w:val="000000" w:themeColor="text1"/>
              <w:lang w:val="en-US"/>
            </w:rPr>
            <w:t>–</w:t>
          </w:r>
          <w:r w:rsidRPr="00F0748E">
            <w:rPr>
              <w:color w:val="000000" w:themeColor="text1"/>
              <w:lang w:val="en-US"/>
            </w:rPr>
            <w:t xml:space="preserve"> </w:t>
          </w:r>
          <w:r w:rsidR="00F0748E" w:rsidRPr="00F0748E">
            <w:rPr>
              <w:color w:val="000000" w:themeColor="text1"/>
              <w:lang w:val="en-US"/>
            </w:rPr>
            <w:t xml:space="preserve">Egyptian </w:t>
          </w:r>
          <w:r w:rsidRPr="00F0748E">
            <w:rPr>
              <w:color w:val="000000" w:themeColor="text1"/>
              <w:lang w:val="en-US"/>
            </w:rPr>
            <w:t>Boar</w:t>
          </w:r>
          <w:r w:rsidR="00F0748E" w:rsidRPr="00F0748E">
            <w:rPr>
              <w:color w:val="000000" w:themeColor="text1"/>
              <w:lang w:val="en-US"/>
            </w:rPr>
            <w:t>d Game</w:t>
          </w:r>
        </w:p>
      </w:tc>
      <w:tc>
        <w:tcPr>
          <w:tcW w:w="5395" w:type="dxa"/>
        </w:tcPr>
        <w:p w14:paraId="314780AE" w14:textId="77777777" w:rsidR="001205A1" w:rsidRPr="00F0748E" w:rsidRDefault="001205A1" w:rsidP="001205A1">
          <w:pPr>
            <w:pStyle w:val="Rodap"/>
            <w:rPr>
              <w:color w:val="000000" w:themeColor="text1"/>
              <w:lang w:val="en-US"/>
            </w:rPr>
          </w:pPr>
          <w:r w:rsidRPr="00F0748E">
            <w:rPr>
              <w:color w:val="000000" w:themeColor="text1"/>
              <w:lang w:val="en-US" w:bidi="pt-PT"/>
            </w:rPr>
            <w:t xml:space="preserve">   </w:t>
          </w:r>
        </w:p>
      </w:tc>
    </w:tr>
  </w:tbl>
  <w:p w14:paraId="37DC763A" w14:textId="77777777" w:rsidR="001205A1" w:rsidRPr="00F0748E" w:rsidRDefault="001205A1">
    <w:pPr>
      <w:pStyle w:val="Rodap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3C073" w14:textId="77777777" w:rsidR="008B4151" w:rsidRDefault="008B4151" w:rsidP="001205A1">
      <w:r>
        <w:separator/>
      </w:r>
    </w:p>
  </w:footnote>
  <w:footnote w:type="continuationSeparator" w:id="0">
    <w:p w14:paraId="4391C0DD" w14:textId="77777777" w:rsidR="008B4151" w:rsidRDefault="008B4151" w:rsidP="001205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D4D83A" w14:textId="317F367E" w:rsidR="00287184" w:rsidRDefault="00772432">
    <w:pPr>
      <w:pStyle w:val="Cabealh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8D4EBDB" wp14:editId="785A3C9D">
          <wp:simplePos x="0" y="0"/>
          <wp:positionH relativeFrom="margin">
            <wp:posOffset>-344833</wp:posOffset>
          </wp:positionH>
          <wp:positionV relativeFrom="paragraph">
            <wp:posOffset>-734170</wp:posOffset>
          </wp:positionV>
          <wp:extent cx="1569720" cy="589302"/>
          <wp:effectExtent l="0" t="0" r="0" b="1270"/>
          <wp:wrapNone/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9720" cy="5893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1822FFC" w14:textId="0FCB19FB" w:rsidR="00287184" w:rsidRDefault="0028718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5471B"/>
    <w:multiLevelType w:val="hybridMultilevel"/>
    <w:tmpl w:val="6D524E42"/>
    <w:lvl w:ilvl="0" w:tplc="9188AE7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4C5312"/>
    <w:multiLevelType w:val="hybridMultilevel"/>
    <w:tmpl w:val="0542F13E"/>
    <w:lvl w:ilvl="0" w:tplc="8100661C">
      <w:start w:val="1"/>
      <w:numFmt w:val="decimal"/>
      <w:pStyle w:val="Relatorio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F5AB3"/>
    <w:multiLevelType w:val="multilevel"/>
    <w:tmpl w:val="FE1C3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C1C7" w:themeColor="accent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921719"/>
    <w:multiLevelType w:val="hybridMultilevel"/>
    <w:tmpl w:val="88909728"/>
    <w:lvl w:ilvl="0" w:tplc="5F9AFB66">
      <w:start w:val="1"/>
      <w:numFmt w:val="decimal"/>
      <w:lvlText w:val="%1."/>
      <w:lvlJc w:val="left"/>
      <w:pPr>
        <w:ind w:left="1080" w:hanging="360"/>
      </w:pPr>
      <w:rPr>
        <w:rFonts w:hint="default"/>
        <w:color w:val="FF3300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91F3C74"/>
    <w:multiLevelType w:val="hybridMultilevel"/>
    <w:tmpl w:val="CA689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DB40E6"/>
    <w:multiLevelType w:val="hybridMultilevel"/>
    <w:tmpl w:val="FFF4C44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88477844">
    <w:abstractNumId w:val="2"/>
  </w:num>
  <w:num w:numId="2" w16cid:durableId="912083438">
    <w:abstractNumId w:val="5"/>
  </w:num>
  <w:num w:numId="3" w16cid:durableId="2146314357">
    <w:abstractNumId w:val="0"/>
  </w:num>
  <w:num w:numId="4" w16cid:durableId="1498839447">
    <w:abstractNumId w:val="4"/>
  </w:num>
  <w:num w:numId="5" w16cid:durableId="685669869">
    <w:abstractNumId w:val="1"/>
  </w:num>
  <w:num w:numId="6" w16cid:durableId="904421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7184"/>
    <w:rsid w:val="00034B24"/>
    <w:rsid w:val="00044E1A"/>
    <w:rsid w:val="00050047"/>
    <w:rsid w:val="00075B54"/>
    <w:rsid w:val="00091475"/>
    <w:rsid w:val="000A2CA2"/>
    <w:rsid w:val="000A776D"/>
    <w:rsid w:val="000C4ED1"/>
    <w:rsid w:val="000E130A"/>
    <w:rsid w:val="000E4C9A"/>
    <w:rsid w:val="000F7F1E"/>
    <w:rsid w:val="00111D3C"/>
    <w:rsid w:val="001205A1"/>
    <w:rsid w:val="00140EE0"/>
    <w:rsid w:val="00155BFB"/>
    <w:rsid w:val="00163645"/>
    <w:rsid w:val="00165EF1"/>
    <w:rsid w:val="001667EB"/>
    <w:rsid w:val="001708F7"/>
    <w:rsid w:val="00171538"/>
    <w:rsid w:val="001717D5"/>
    <w:rsid w:val="00181851"/>
    <w:rsid w:val="001A13E8"/>
    <w:rsid w:val="001C11EE"/>
    <w:rsid w:val="001F1551"/>
    <w:rsid w:val="002059FA"/>
    <w:rsid w:val="002075F6"/>
    <w:rsid w:val="00210D64"/>
    <w:rsid w:val="00246C83"/>
    <w:rsid w:val="00257E2A"/>
    <w:rsid w:val="00261101"/>
    <w:rsid w:val="002620B4"/>
    <w:rsid w:val="00287184"/>
    <w:rsid w:val="0028724B"/>
    <w:rsid w:val="002877E8"/>
    <w:rsid w:val="002B3EB5"/>
    <w:rsid w:val="002C7E11"/>
    <w:rsid w:val="002E7C4E"/>
    <w:rsid w:val="002F02E2"/>
    <w:rsid w:val="002F2F85"/>
    <w:rsid w:val="0031055C"/>
    <w:rsid w:val="0031059F"/>
    <w:rsid w:val="00327BCF"/>
    <w:rsid w:val="0034235D"/>
    <w:rsid w:val="0034712C"/>
    <w:rsid w:val="00353B58"/>
    <w:rsid w:val="0035713B"/>
    <w:rsid w:val="00361455"/>
    <w:rsid w:val="003662EE"/>
    <w:rsid w:val="00371EE1"/>
    <w:rsid w:val="00382B85"/>
    <w:rsid w:val="003855E8"/>
    <w:rsid w:val="00390606"/>
    <w:rsid w:val="0039247F"/>
    <w:rsid w:val="003A798E"/>
    <w:rsid w:val="003C6DB0"/>
    <w:rsid w:val="003E3DC9"/>
    <w:rsid w:val="003F0F1C"/>
    <w:rsid w:val="004011CB"/>
    <w:rsid w:val="00425A99"/>
    <w:rsid w:val="004347C1"/>
    <w:rsid w:val="00444872"/>
    <w:rsid w:val="004523D5"/>
    <w:rsid w:val="00457D9C"/>
    <w:rsid w:val="0047401E"/>
    <w:rsid w:val="004817C9"/>
    <w:rsid w:val="004854D6"/>
    <w:rsid w:val="00494A95"/>
    <w:rsid w:val="004A6B99"/>
    <w:rsid w:val="004C1296"/>
    <w:rsid w:val="004C6F88"/>
    <w:rsid w:val="004D16ED"/>
    <w:rsid w:val="004F10A3"/>
    <w:rsid w:val="004F271F"/>
    <w:rsid w:val="004F44CB"/>
    <w:rsid w:val="00507DB2"/>
    <w:rsid w:val="0052076D"/>
    <w:rsid w:val="0052625E"/>
    <w:rsid w:val="00545700"/>
    <w:rsid w:val="005460CC"/>
    <w:rsid w:val="00547713"/>
    <w:rsid w:val="005706E0"/>
    <w:rsid w:val="00571126"/>
    <w:rsid w:val="005825CC"/>
    <w:rsid w:val="00585B71"/>
    <w:rsid w:val="00594231"/>
    <w:rsid w:val="00594E05"/>
    <w:rsid w:val="0059680C"/>
    <w:rsid w:val="005B28A5"/>
    <w:rsid w:val="005D0F32"/>
    <w:rsid w:val="005E1A10"/>
    <w:rsid w:val="005E6B25"/>
    <w:rsid w:val="005F108C"/>
    <w:rsid w:val="005F1C37"/>
    <w:rsid w:val="005F4F46"/>
    <w:rsid w:val="006058AC"/>
    <w:rsid w:val="00607097"/>
    <w:rsid w:val="00613679"/>
    <w:rsid w:val="0063332E"/>
    <w:rsid w:val="006346BD"/>
    <w:rsid w:val="00634792"/>
    <w:rsid w:val="00643825"/>
    <w:rsid w:val="00650101"/>
    <w:rsid w:val="00696C51"/>
    <w:rsid w:val="006978BD"/>
    <w:rsid w:val="006A4F8F"/>
    <w:rsid w:val="006A5DAA"/>
    <w:rsid w:val="006A7234"/>
    <w:rsid w:val="006C58BB"/>
    <w:rsid w:val="006C60E6"/>
    <w:rsid w:val="006D1A55"/>
    <w:rsid w:val="006D2C6A"/>
    <w:rsid w:val="006D63E0"/>
    <w:rsid w:val="00710A0E"/>
    <w:rsid w:val="007204D3"/>
    <w:rsid w:val="00741B11"/>
    <w:rsid w:val="00772432"/>
    <w:rsid w:val="00797D3A"/>
    <w:rsid w:val="007B0740"/>
    <w:rsid w:val="007B1EB5"/>
    <w:rsid w:val="007C1BAB"/>
    <w:rsid w:val="007C459A"/>
    <w:rsid w:val="007C4F0F"/>
    <w:rsid w:val="007E0AA4"/>
    <w:rsid w:val="007E0B7F"/>
    <w:rsid w:val="007E6A33"/>
    <w:rsid w:val="007F0BA8"/>
    <w:rsid w:val="007F711D"/>
    <w:rsid w:val="008118BC"/>
    <w:rsid w:val="008611A3"/>
    <w:rsid w:val="00862BF9"/>
    <w:rsid w:val="008A552D"/>
    <w:rsid w:val="008B4151"/>
    <w:rsid w:val="008C24A4"/>
    <w:rsid w:val="008D44AA"/>
    <w:rsid w:val="00912340"/>
    <w:rsid w:val="0092653D"/>
    <w:rsid w:val="00933208"/>
    <w:rsid w:val="009451A8"/>
    <w:rsid w:val="00965EED"/>
    <w:rsid w:val="00982E83"/>
    <w:rsid w:val="00985297"/>
    <w:rsid w:val="009A770E"/>
    <w:rsid w:val="009B05C8"/>
    <w:rsid w:val="009B4693"/>
    <w:rsid w:val="009C0044"/>
    <w:rsid w:val="009D09DA"/>
    <w:rsid w:val="00A017A4"/>
    <w:rsid w:val="00A15CF7"/>
    <w:rsid w:val="00A20518"/>
    <w:rsid w:val="00A21056"/>
    <w:rsid w:val="00A24793"/>
    <w:rsid w:val="00A30848"/>
    <w:rsid w:val="00A45F45"/>
    <w:rsid w:val="00A471E4"/>
    <w:rsid w:val="00A604B6"/>
    <w:rsid w:val="00A64CE2"/>
    <w:rsid w:val="00A81248"/>
    <w:rsid w:val="00A81F1B"/>
    <w:rsid w:val="00AB5474"/>
    <w:rsid w:val="00AD5DDE"/>
    <w:rsid w:val="00AF0854"/>
    <w:rsid w:val="00B17634"/>
    <w:rsid w:val="00B4073C"/>
    <w:rsid w:val="00B50AFF"/>
    <w:rsid w:val="00B948FD"/>
    <w:rsid w:val="00C07CA4"/>
    <w:rsid w:val="00C31546"/>
    <w:rsid w:val="00C360B9"/>
    <w:rsid w:val="00C529E0"/>
    <w:rsid w:val="00C66528"/>
    <w:rsid w:val="00C74B8B"/>
    <w:rsid w:val="00C84A9E"/>
    <w:rsid w:val="00C915F0"/>
    <w:rsid w:val="00CD1DA6"/>
    <w:rsid w:val="00CE4E9B"/>
    <w:rsid w:val="00CF3791"/>
    <w:rsid w:val="00D20B4A"/>
    <w:rsid w:val="00D26AFD"/>
    <w:rsid w:val="00D272B5"/>
    <w:rsid w:val="00D73599"/>
    <w:rsid w:val="00D82B34"/>
    <w:rsid w:val="00DB0296"/>
    <w:rsid w:val="00DC1F0F"/>
    <w:rsid w:val="00DC338A"/>
    <w:rsid w:val="00DD2E83"/>
    <w:rsid w:val="00DD411D"/>
    <w:rsid w:val="00DD54E2"/>
    <w:rsid w:val="00E23320"/>
    <w:rsid w:val="00E62A3F"/>
    <w:rsid w:val="00E67067"/>
    <w:rsid w:val="00E87DE5"/>
    <w:rsid w:val="00EA27DF"/>
    <w:rsid w:val="00EA44AF"/>
    <w:rsid w:val="00EB5192"/>
    <w:rsid w:val="00EC3F0C"/>
    <w:rsid w:val="00EE46EB"/>
    <w:rsid w:val="00EF737F"/>
    <w:rsid w:val="00F0748E"/>
    <w:rsid w:val="00F12237"/>
    <w:rsid w:val="00F27956"/>
    <w:rsid w:val="00F32EB8"/>
    <w:rsid w:val="00F3680C"/>
    <w:rsid w:val="00F40A35"/>
    <w:rsid w:val="00F9050A"/>
    <w:rsid w:val="00F93A40"/>
    <w:rsid w:val="00FB2B5D"/>
    <w:rsid w:val="00FB4366"/>
    <w:rsid w:val="00FB65B8"/>
    <w:rsid w:val="00FC21F4"/>
    <w:rsid w:val="00FC49AE"/>
    <w:rsid w:val="00FD2FC3"/>
    <w:rsid w:val="00FD474E"/>
    <w:rsid w:val="00FE325B"/>
    <w:rsid w:val="00FE412D"/>
    <w:rsid w:val="00FE53C5"/>
    <w:rsid w:val="00FE5B4A"/>
    <w:rsid w:val="00FF04C3"/>
    <w:rsid w:val="00FF4F7F"/>
    <w:rsid w:val="00FF572B"/>
    <w:rsid w:val="00FF7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9A480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FC49AE"/>
  </w:style>
  <w:style w:type="paragraph" w:styleId="Ttulo1">
    <w:name w:val="heading 1"/>
    <w:basedOn w:val="Normal"/>
    <w:next w:val="Normal"/>
    <w:link w:val="Ttulo1Carter"/>
    <w:qFormat/>
    <w:rsid w:val="00034B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78"/>
      <w:szCs w:val="32"/>
    </w:rPr>
  </w:style>
  <w:style w:type="paragraph" w:styleId="Ttulo2">
    <w:name w:val="heading 2"/>
    <w:basedOn w:val="Normal"/>
    <w:next w:val="Normal"/>
    <w:link w:val="Ttulo2Carter"/>
    <w:uiPriority w:val="1"/>
    <w:qFormat/>
    <w:rsid w:val="00C66528"/>
    <w:pPr>
      <w:keepNext/>
      <w:keepLines/>
      <w:outlineLvl w:val="1"/>
    </w:pPr>
    <w:rPr>
      <w:rFonts w:eastAsiaTheme="majorEastAsia" w:cstheme="majorBidi"/>
      <w:i/>
      <w:color w:val="00C1C7" w:themeColor="accent2"/>
      <w:sz w:val="42"/>
      <w:szCs w:val="26"/>
    </w:rPr>
  </w:style>
  <w:style w:type="paragraph" w:styleId="Ttulo3">
    <w:name w:val="heading 3"/>
    <w:basedOn w:val="Normal"/>
    <w:next w:val="Normal"/>
    <w:link w:val="Ttulo3Carte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Ttulo4">
    <w:name w:val="heading 4"/>
    <w:basedOn w:val="Normal"/>
    <w:next w:val="Normal"/>
    <w:link w:val="Ttulo4Carter"/>
    <w:uiPriority w:val="3"/>
    <w:qFormat/>
    <w:rsid w:val="00034B24"/>
    <w:pPr>
      <w:keepNext/>
      <w:keepLines/>
      <w:spacing w:line="216" w:lineRule="auto"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Ttulo5">
    <w:name w:val="heading 5"/>
    <w:basedOn w:val="Normal"/>
    <w:next w:val="Normal"/>
    <w:link w:val="Ttulo5Carter"/>
    <w:uiPriority w:val="4"/>
    <w:qFormat/>
    <w:rsid w:val="00034B24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6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arte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rsid w:val="00034B24"/>
    <w:rPr>
      <w:rFonts w:asciiTheme="majorHAnsi" w:eastAsiaTheme="majorEastAsia" w:hAnsiTheme="majorHAnsi" w:cstheme="majorBidi"/>
      <w:b/>
      <w:color w:val="123869" w:themeColor="accent1"/>
      <w:sz w:val="7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1"/>
    <w:rsid w:val="00C66528"/>
    <w:rPr>
      <w:rFonts w:eastAsiaTheme="majorEastAsia" w:cstheme="majorBidi"/>
      <w:i/>
      <w:color w:val="00C1C7" w:themeColor="accent2"/>
      <w:sz w:val="42"/>
      <w:szCs w:val="26"/>
    </w:rPr>
  </w:style>
  <w:style w:type="paragraph" w:customStyle="1" w:styleId="ncoraGrfica">
    <w:name w:val="Âncora Gráfica"/>
    <w:basedOn w:val="Normal"/>
    <w:uiPriority w:val="7"/>
    <w:qFormat/>
    <w:rsid w:val="00A81248"/>
    <w:rPr>
      <w:sz w:val="10"/>
    </w:rPr>
  </w:style>
  <w:style w:type="character" w:customStyle="1" w:styleId="Ttulo3Carter">
    <w:name w:val="Título 3 Caráter"/>
    <w:basedOn w:val="Tipodeletrapredefinidodopargrafo"/>
    <w:link w:val="Ttulo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Ttulo4Carter">
    <w:name w:val="Título 4 Caráter"/>
    <w:basedOn w:val="Tipodeletrapredefinidodopargrafo"/>
    <w:link w:val="Ttulo4"/>
    <w:uiPriority w:val="3"/>
    <w:rsid w:val="00034B24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xto">
    <w:name w:val="Texto"/>
    <w:basedOn w:val="Normal"/>
    <w:uiPriority w:val="5"/>
    <w:qFormat/>
    <w:rsid w:val="00C66528"/>
    <w:rPr>
      <w:i/>
      <w:color w:val="000000" w:themeColor="text1"/>
      <w:sz w:val="28"/>
    </w:rPr>
  </w:style>
  <w:style w:type="paragraph" w:styleId="Cabealho">
    <w:name w:val="header"/>
    <w:basedOn w:val="Normal"/>
    <w:link w:val="CabealhoCarte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66528"/>
  </w:style>
  <w:style w:type="paragraph" w:styleId="Rodap">
    <w:name w:val="footer"/>
    <w:basedOn w:val="Normal"/>
    <w:link w:val="RodapCarter"/>
    <w:uiPriority w:val="99"/>
    <w:rsid w:val="00FC49AE"/>
    <w:pPr>
      <w:tabs>
        <w:tab w:val="center" w:pos="4680"/>
        <w:tab w:val="right" w:pos="9360"/>
      </w:tabs>
    </w:pPr>
    <w:rPr>
      <w:rFonts w:asciiTheme="majorHAnsi" w:hAnsiTheme="majorHAnsi"/>
      <w:b/>
      <w:color w:val="A6A6A6" w:themeColor="background1" w:themeShade="A6"/>
      <w:sz w:val="20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C49AE"/>
    <w:rPr>
      <w:rFonts w:asciiTheme="majorHAnsi" w:hAnsiTheme="majorHAnsi"/>
      <w:b/>
      <w:color w:val="A6A6A6" w:themeColor="background1" w:themeShade="A6"/>
      <w:sz w:val="20"/>
    </w:rPr>
  </w:style>
  <w:style w:type="character" w:styleId="Nmerodepgina">
    <w:name w:val="page number"/>
    <w:basedOn w:val="Tipodeletrapredefinidodopargrafo"/>
    <w:uiPriority w:val="99"/>
    <w:semiHidden/>
    <w:rsid w:val="001205A1"/>
  </w:style>
  <w:style w:type="character" w:customStyle="1" w:styleId="Ttulo5Carter">
    <w:name w:val="Título 5 Caráter"/>
    <w:basedOn w:val="Tipodeletrapredefinidodopargrafo"/>
    <w:link w:val="Ttulo5"/>
    <w:uiPriority w:val="4"/>
    <w:rsid w:val="00034B24"/>
    <w:rPr>
      <w:rFonts w:asciiTheme="majorHAnsi" w:eastAsiaTheme="majorEastAsia" w:hAnsiTheme="majorHAnsi" w:cstheme="majorBidi"/>
      <w:b/>
      <w:color w:val="123869" w:themeColor="accent1"/>
      <w:sz w:val="60"/>
    </w:rPr>
  </w:style>
  <w:style w:type="character" w:styleId="TextodoMarcadordePosio">
    <w:name w:val="Placeholder Text"/>
    <w:basedOn w:val="Tipodeletrapredefinidodopargrafo"/>
    <w:uiPriority w:val="99"/>
    <w:semiHidden/>
    <w:rsid w:val="00C66528"/>
    <w:rPr>
      <w:color w:val="808080"/>
    </w:rPr>
  </w:style>
  <w:style w:type="character" w:styleId="nfase">
    <w:name w:val="Emphasis"/>
    <w:basedOn w:val="Tipodeletrapredefinidodopargrafo"/>
    <w:uiPriority w:val="20"/>
    <w:qFormat/>
    <w:rsid w:val="00FC49AE"/>
    <w:rPr>
      <w:i w:val="0"/>
      <w:iCs/>
      <w:color w:val="00C1C7" w:themeColor="accent2"/>
    </w:rPr>
  </w:style>
  <w:style w:type="paragraph" w:styleId="Citao">
    <w:name w:val="Quote"/>
    <w:basedOn w:val="Normal"/>
    <w:next w:val="Normal"/>
    <w:link w:val="CitaoCarte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paragraph" w:styleId="PargrafodaLista">
    <w:name w:val="List Paragraph"/>
    <w:basedOn w:val="Normal"/>
    <w:uiPriority w:val="34"/>
    <w:semiHidden/>
    <w:qFormat/>
    <w:rsid w:val="007C4F0F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F3791"/>
    <w:pPr>
      <w:spacing w:line="259" w:lineRule="auto"/>
      <w:outlineLvl w:val="9"/>
    </w:pPr>
    <w:rPr>
      <w:b w:val="0"/>
      <w:color w:val="0D294E" w:themeColor="accent1" w:themeShade="BF"/>
      <w:sz w:val="32"/>
      <w:lang w:eastAsia="pt-PT"/>
    </w:rPr>
  </w:style>
  <w:style w:type="paragraph" w:styleId="ndice1">
    <w:name w:val="toc 1"/>
    <w:basedOn w:val="Normal"/>
    <w:next w:val="Normal"/>
    <w:autoRedefine/>
    <w:uiPriority w:val="39"/>
    <w:rsid w:val="00CF3791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CF3791"/>
    <w:rPr>
      <w:color w:val="0000FF" w:themeColor="hyperlink"/>
      <w:u w:val="single"/>
    </w:rPr>
  </w:style>
  <w:style w:type="paragraph" w:customStyle="1" w:styleId="Default">
    <w:name w:val="Default"/>
    <w:rsid w:val="006C58BB"/>
    <w:pPr>
      <w:autoSpaceDE w:val="0"/>
      <w:autoSpaceDN w:val="0"/>
      <w:adjustRightInd w:val="0"/>
    </w:pPr>
    <w:rPr>
      <w:rFonts w:ascii="Bookman Old Style" w:hAnsi="Bookman Old Style" w:cs="Bookman Old Style"/>
      <w:color w:val="000000"/>
    </w:rPr>
  </w:style>
  <w:style w:type="paragraph" w:customStyle="1" w:styleId="Relatorio">
    <w:name w:val="Relatorio"/>
    <w:basedOn w:val="Ttulo1"/>
    <w:link w:val="RelatorioCarter"/>
    <w:uiPriority w:val="6"/>
    <w:qFormat/>
    <w:rsid w:val="00571126"/>
    <w:pPr>
      <w:numPr>
        <w:numId w:val="5"/>
      </w:numPr>
    </w:pPr>
    <w:rPr>
      <w:rFonts w:asciiTheme="minorHAnsi" w:hAnsiTheme="minorHAnsi"/>
      <w:color w:val="FFFFFF" w:themeColor="background1"/>
      <w:sz w:val="52"/>
      <w:szCs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RelatorioCarter">
    <w:name w:val="Relatorio Caráter"/>
    <w:basedOn w:val="Ttulo1Carter"/>
    <w:link w:val="Relatorio"/>
    <w:uiPriority w:val="6"/>
    <w:rsid w:val="00571126"/>
    <w:rPr>
      <w:rFonts w:asciiTheme="majorHAnsi" w:eastAsiaTheme="majorEastAsia" w:hAnsiTheme="majorHAnsi" w:cstheme="majorBidi"/>
      <w:b/>
      <w:color w:val="FFFFFF" w:themeColor="background1"/>
      <w:sz w:val="52"/>
      <w:szCs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18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6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9" Type="http://schemas.openxmlformats.org/officeDocument/2006/relationships/image" Target="media/image9.png"/><Relationship Id="rId21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4" Type="http://schemas.openxmlformats.org/officeDocument/2006/relationships/image" Target="media/image4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9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4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3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8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6" Type="http://schemas.openxmlformats.org/officeDocument/2006/relationships/image" Target="media/image6.png"/><Relationship Id="rId10" Type="http://schemas.openxmlformats.org/officeDocument/2006/relationships/endnotes" Target="endnotes.xml"/><Relationship Id="rId19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1" Type="http://schemas.openxmlformats.org/officeDocument/2006/relationships/image" Target="media/image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2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7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0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5" Type="http://schemas.openxmlformats.org/officeDocument/2006/relationships/image" Target="media/image5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17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25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png"/><Relationship Id="rId20" Type="http://schemas.openxmlformats.org/officeDocument/2006/relationships/hyperlink" Target="file:///C:\Users\Lu&#237;s%20Lemos\Documents\Universidade%20(Engenharia%20Inform&#225;tica)\LEI%20-%201&#186;%20Ano\2&#186;%20Semestre\Laborat&#243;rio%20De%20Progama&#231;&#227;o\Trabalhos\2.%20SENET\Relat&#243;rio\Relat&#243;rio%20SENET.docx" TargetMode="External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&#237;s%20Lemos\AppData\Roaming\Microsoft\Templates\Relat&#243;rio%20apelativo%20para%20trabalhos%20acad&#233;micos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D20CB-E94B-44E8-97C3-44BC9C1AF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7798B56-5215-4AD8-847F-8A1F1C10FD6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EF425F07-5221-4468-81DD-0F0C28E7FD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8B57E6-9888-4B06-8836-BD8579745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apelativo para trabalhos académicos.dotx</Template>
  <TotalTime>0</TotalTime>
  <Pages>10</Pages>
  <Words>94</Words>
  <Characters>509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2023-03-14T16:25:00Z</dcterms:created>
  <dcterms:modified xsi:type="dcterms:W3CDTF">2023-05-31T13:39:00Z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